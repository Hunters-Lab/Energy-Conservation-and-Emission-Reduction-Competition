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64.970154pt;margin-top:95.243927pt;width:482.35pt;height:2.3pt;mso-position-horizontal-relative:page;mso-position-vertical-relative:page;z-index:-60760" coordorigin="1299,1905" coordsize="9647,46">
            <v:group style="position:absolute;left:1304;top:1946;width:9638;height:2" coordorigin="1304,1946" coordsize="9638,2">
              <v:shape style="position:absolute;left:1304;top:1946;width:9638;height:2" coordorigin="1304,1946" coordsize="9638,0" path="m1304,1946l10942,1946e" filled="false" stroked="true" strokeweight=".4535pt" strokecolor="#231f20">
                <v:path arrowok="t"/>
              </v:shape>
            </v:group>
            <v:group style="position:absolute;left:1304;top:1909;width:9638;height:2" coordorigin="1304,1909" coordsize="9638,2">
              <v:shape style="position:absolute;left:1304;top:1909;width:9638;height:2" coordorigin="1304,1909" coordsize="9638,0" path="m1304,1909l10942,1909e" filled="false" stroked="true" strokeweight=".453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5.1968pt;margin-top:734.941101pt;width:126pt;height:.1pt;mso-position-horizontal-relative:page;mso-position-vertical-relative:page;z-index:-60736" coordorigin="1304,14699" coordsize="2520,2">
            <v:shape style="position:absolute;left:1304;top:14699;width:2520;height:2" coordorigin="1304,14699" coordsize="2520,0" path="m1304,14699l3824,14699e" filled="false" stroked="true" strokeweight=".3685pt" strokecolor="#231f20">
              <v:path arrowok="t"/>
            </v:shape>
            <w10:wrap type="none"/>
          </v:group>
        </w:pict>
      </w:r>
      <w:r>
        <w:rPr/>
        <w:pict>
          <v:group style="position:absolute;margin-left:336.636627pt;margin-top:547.764343pt;width:196.95pt;height:13.55pt;mso-position-horizontal-relative:page;mso-position-vertical-relative:page;z-index:-60712" coordorigin="6733,10955" coordsize="3939,271">
            <v:group style="position:absolute;left:6738;top:11221;width:3929;height:2" coordorigin="6738,11221" coordsize="3929,2">
              <v:shape style="position:absolute;left:6738;top:11221;width:3929;height:2" coordorigin="6738,11221" coordsize="3929,0" path="m6738,11221l10666,11221e" filled="false" stroked="true" strokeweight=".5009pt" strokecolor="#050100">
                <v:path arrowok="t"/>
              </v:shape>
            </v:group>
            <v:group style="position:absolute;left:8400;top:11146;width:387;height:76" coordorigin="8400,11146" coordsize="387,76">
              <v:shape style="position:absolute;left:8400;top:11146;width:387;height:76" coordorigin="8400,11146" coordsize="387,76" path="m8400,11221l8400,11146,8787,11146e" filled="false" stroked="true" strokeweight=".50086pt" strokecolor="#050100">
                <v:path arrowok="t"/>
              </v:shape>
            </v:group>
            <v:group style="position:absolute;left:8787;top:11146;width:387;height:76" coordorigin="8787,11146" coordsize="387,76">
              <v:shape style="position:absolute;left:8787;top:11146;width:387;height:76" coordorigin="8787,11146" coordsize="387,76" path="m9173,11221l9173,11146,8787,11146e" filled="false" stroked="true" strokeweight=".50086pt" strokecolor="#050100">
                <v:path arrowok="t"/>
              </v:shape>
            </v:group>
            <v:group style="position:absolute;left:6990;top:10960;width:430;height:261" coordorigin="6990,10960" coordsize="430,261">
              <v:shape style="position:absolute;left:6990;top:10960;width:430;height:261" coordorigin="6990,10960" coordsize="430,261" path="m7420,11221l6990,10960e" filled="false" stroked="true" strokeweight=".500604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6.63562pt;margin-top:504.570587pt;width:196.55pt;height:14.05pt;mso-position-horizontal-relative:page;mso-position-vertical-relative:page;z-index:-60688" coordorigin="6733,10091" coordsize="3931,281">
            <v:group style="position:absolute;left:6738;top:10096;width:3921;height:2" coordorigin="6738,10096" coordsize="3921,2">
              <v:shape style="position:absolute;left:6738;top:10096;width:3921;height:2" coordorigin="6738,10096" coordsize="3921,0" path="m10658,10096l6738,10096e" filled="false" stroked="true" strokeweight=".5009pt" strokecolor="#050100">
                <v:path arrowok="t"/>
              </v:shape>
            </v:group>
            <v:group style="position:absolute;left:8400;top:10096;width:387;height:76" coordorigin="8400,10096" coordsize="387,76">
              <v:shape style="position:absolute;left:8400;top:10096;width:387;height:76" coordorigin="8400,10096" coordsize="387,76" path="m8400,10096l8400,10172,8787,10172e" filled="false" stroked="true" strokeweight=".50086pt" strokecolor="#050100">
                <v:path arrowok="t"/>
              </v:shape>
            </v:group>
            <v:group style="position:absolute;left:8787;top:10096;width:387;height:76" coordorigin="8787,10096" coordsize="387,76">
              <v:shape style="position:absolute;left:8787;top:10096;width:387;height:76" coordorigin="8787,10096" coordsize="387,76" path="m9173,10096l9173,10172,8787,10172e" filled="false" stroked="true" strokeweight=".50086pt" strokecolor="#050100">
                <v:path arrowok="t"/>
              </v:shape>
            </v:group>
            <v:group style="position:absolute;left:9048;top:10172;width:739;height:196" coordorigin="9048,10172" coordsize="739,196">
              <v:shape style="position:absolute;left:9048;top:10172;width:739;height:196" coordorigin="9048,10172" coordsize="739,196" path="m9048,10172l9787,10367e" filled="false" stroked="true" strokeweight=".500828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7.714264pt;margin-top:525.610474pt;width:20.7pt;height:13.2pt;mso-position-horizontal-relative:page;mso-position-vertical-relative:page;z-index:-60664" coordorigin="7554,10512" coordsize="414,264">
            <v:group style="position:absolute;left:7851;top:10546;width:112;height:225" coordorigin="7851,10546" coordsize="112,225">
              <v:shape style="position:absolute;left:7851;top:10546;width:112;height:225" coordorigin="7851,10546" coordsize="112,225" path="m7851,10771l7851,10546,7962,10658,7851,10771e" filled="false" stroked="true" strokeweight=".500019pt" strokecolor="#050100">
                <v:path arrowok="t"/>
              </v:shape>
            </v:group>
            <v:group style="position:absolute;left:7559;top:10517;width:292;height:129" coordorigin="7559,10517" coordsize="292,129">
              <v:shape style="position:absolute;left:7559;top:10517;width:292;height:129" coordorigin="7559,10517" coordsize="292,129" path="m7851,10645l7559,10517e" filled="false" stroked="true" strokeweight=".500722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4.868317pt;margin-top:525.470276pt;width:68.850pt;height:15.85pt;mso-position-horizontal-relative:page;mso-position-vertical-relative:page;z-index:-60640" coordorigin="8497,10509" coordsize="1377,317">
            <v:group style="position:absolute;left:8502;top:10629;width:285;height:30" coordorigin="8502,10629" coordsize="285,30">
              <v:shape style="position:absolute;left:8502;top:10629;width:285;height:30" coordorigin="8502,10629" coordsize="285,30" path="m8502,10658l8502,10629,8787,10629e" filled="false" stroked="true" strokeweight=".500888pt" strokecolor="#050100">
                <v:path arrowok="t"/>
              </v:shape>
            </v:group>
            <v:group style="position:absolute;left:8787;top:10629;width:286;height:30" coordorigin="8787,10629" coordsize="286,30">
              <v:shape style="position:absolute;left:8787;top:10629;width:286;height:30" coordorigin="8787,10629" coordsize="286,30" path="m9073,10658l9073,10629,8787,10629e" filled="false" stroked="true" strokeweight=".500889pt" strokecolor="#050100">
                <v:path arrowok="t"/>
              </v:shape>
            </v:group>
            <v:group style="position:absolute;left:8502;top:10658;width:285;height:31" coordorigin="8502,10658" coordsize="285,31">
              <v:shape style="position:absolute;left:8502;top:10658;width:285;height:31" coordorigin="8502,10658" coordsize="285,31" path="m8502,10658l8502,10689,8787,10689e" filled="false" stroked="true" strokeweight=".500887pt" strokecolor="#050100">
                <v:path arrowok="t"/>
              </v:shape>
            </v:group>
            <v:group style="position:absolute;left:8787;top:10658;width:286;height:31" coordorigin="8787,10658" coordsize="286,31">
              <v:shape style="position:absolute;left:8787;top:10658;width:286;height:31" coordorigin="8787,10658" coordsize="286,31" path="m9073,10658l9073,10689,8787,10689e" filled="false" stroked="true" strokeweight=".500887pt" strokecolor="#050100">
                <v:path arrowok="t"/>
              </v:shape>
            </v:group>
            <v:group style="position:absolute;left:8769;top:10640;width:36;height:38" coordorigin="8769,10640" coordsize="36,38">
              <v:shape style="position:absolute;left:8769;top:10640;width:36;height:38" coordorigin="8769,10640" coordsize="36,38" path="m8805,10658l8803,10650,8796,10643,8787,10640,8779,10643,8772,10650,8769,10658,8772,10668,8779,10675,8787,10677,8796,10675,8803,10668,8805,10658xe" filled="false" stroked="true" strokeweight=".500324pt" strokecolor="#050100">
                <v:path arrowok="t"/>
              </v:shape>
            </v:group>
            <v:group style="position:absolute;left:8805;top:10514;width:284;height:144" coordorigin="8805,10514" coordsize="284,144">
              <v:shape style="position:absolute;left:8805;top:10514;width:284;height:144" coordorigin="8805,10514" coordsize="284,144" path="m8805,10658l9088,10514e" filled="false" stroked="true" strokeweight=".500675pt" strokecolor="#050100">
                <v:path arrowok="t"/>
              </v:shape>
            </v:group>
            <v:group style="position:absolute;left:9073;top:10689;width:797;height:133" coordorigin="9073,10689" coordsize="797,133">
              <v:shape style="position:absolute;left:9073;top:10689;width:797;height:133" coordorigin="9073,10689" coordsize="797,133" path="m9073,10689l9869,10821e" filled="false" stroked="true" strokeweight=".500870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2.632813pt;margin-top:581.604553pt;width:74.25pt;height:52.8pt;mso-position-horizontal-relative:page;mso-position-vertical-relative:page;z-index:-60616" coordorigin="7053,11632" coordsize="1485,1056">
            <v:group style="position:absolute;left:7241;top:12082;width:1291;height:151" coordorigin="7241,12082" coordsize="1291,151">
              <v:shape style="position:absolute;left:7241;top:12082;width:1291;height:151" coordorigin="7241,12082" coordsize="1291,151" path="m7241,12082l8532,12082,8532,12232,7241,12232,7241,12082xe" filled="false" stroked="true" strokeweight=".499015pt" strokecolor="#050100">
                <v:path arrowok="t"/>
              </v:shape>
            </v:group>
            <v:group style="position:absolute;left:7886;top:11800;width:2;height:835" coordorigin="7886,11800" coordsize="2,835">
              <v:shape style="position:absolute;left:7886;top:11800;width:2;height:835" coordorigin="7886,11800" coordsize="0,835" path="m7886,11800l7886,12634e" filled="false" stroked="true" strokeweight=".5001pt" strokecolor="#050100">
                <v:path arrowok="t"/>
              </v:shape>
            </v:group>
            <v:group style="position:absolute;left:7882;top:12151;width:10;height:12" coordorigin="7882,12151" coordsize="10,12">
              <v:shape style="position:absolute;left:7882;top:12151;width:10;height:12" coordorigin="7882,12151" coordsize="10,12" path="m7891,12157l7890,12153,7886,12151,7883,12153,7882,12157,7883,12161,7886,12163,7890,12161,7891,12157xe" filled="false" stroked="true" strokeweight=".499662pt" strokecolor="#050100">
                <v:path arrowok="t"/>
              </v:shape>
            </v:group>
            <v:group style="position:absolute;left:7473;top:11637;width:2;height:398" coordorigin="7473,11637" coordsize="2,398">
              <v:shape style="position:absolute;left:7473;top:11637;width:2;height:398" coordorigin="7473,11637" coordsize="0,398" path="m7473,11637l7473,12034e" filled="false" stroked="true" strokeweight=".5001pt" strokecolor="#050100">
                <v:path arrowok="t"/>
              </v:shape>
            </v:group>
            <v:group style="position:absolute;left:7429;top:11986;width:88;height:87" coordorigin="7429,11986" coordsize="88,87">
              <v:shape style="position:absolute;left:7429;top:11986;width:88;height:87" coordorigin="7429,11986" coordsize="88,87" path="m7517,11986l7429,11986,7473,12072,7517,11986xe" filled="true" fillcolor="#050100" stroked="false">
                <v:path arrowok="t"/>
                <v:fill type="solid"/>
              </v:shape>
            </v:group>
            <v:group style="position:absolute;left:7429;top:11986;width:88;height:87" coordorigin="7429,11986" coordsize="88,87">
              <v:shape style="position:absolute;left:7429;top:11986;width:88;height:87" coordorigin="7429,11986" coordsize="88,87" path="m7517,11986l7473,12072,7429,11986,7517,11986xe" filled="false" stroked="true" strokeweight=".499541pt" strokecolor="#050100">
                <v:path arrowok="t"/>
              </v:shape>
            </v:group>
            <v:group style="position:absolute;left:8300;top:12286;width:2;height:398" coordorigin="8300,12286" coordsize="2,398">
              <v:shape style="position:absolute;left:8300;top:12286;width:2;height:398" coordorigin="8300,12286" coordsize="0,398" path="m8300,12683l8300,12286e" filled="false" stroked="true" strokeweight=".5001pt" strokecolor="#050100">
                <v:path arrowok="t"/>
              </v:shape>
            </v:group>
            <v:group style="position:absolute;left:8256;top:12248;width:88;height:87" coordorigin="8256,12248" coordsize="88,87">
              <v:shape style="position:absolute;left:8256;top:12248;width:88;height:87" coordorigin="8256,12248" coordsize="88,87" path="m8300,12248l8256,12334,8344,12334,8300,12248xe" filled="true" fillcolor="#050100" stroked="false">
                <v:path arrowok="t"/>
                <v:fill type="solid"/>
              </v:shape>
            </v:group>
            <v:group style="position:absolute;left:8256;top:12248;width:88;height:87" coordorigin="8256,12248" coordsize="88,87">
              <v:shape style="position:absolute;left:8256;top:12248;width:88;height:87" coordorigin="8256,12248" coordsize="88,87" path="m8256,12334l8300,12248,8344,12334,8256,12334xe" filled="false" stroked="true" strokeweight=".499539pt" strokecolor="#050100">
                <v:path arrowok="t"/>
              </v:shape>
            </v:group>
            <v:group style="position:absolute;left:7473;top:12157;width:414;height:2" coordorigin="7473,12157" coordsize="414,2">
              <v:shape style="position:absolute;left:7473;top:12157;width:414;height:2" coordorigin="7473,12157" coordsize="414,0" path="m7473,12157l7886,12157e" filled="false" stroked="true" strokeweight=".499pt" strokecolor="#050100">
                <v:path arrowok="t"/>
              </v:shape>
            </v:group>
            <v:group style="position:absolute;left:7473;top:12103;width:70;height:108" coordorigin="7473,12103" coordsize="70,108">
              <v:shape style="position:absolute;left:7473;top:12103;width:70;height:108" coordorigin="7473,12103" coordsize="70,108" path="m7543,12103l7473,12157,7543,12211,7543,12103xe" filled="true" fillcolor="#050100" stroked="false">
                <v:path arrowok="t"/>
                <v:fill type="solid"/>
              </v:shape>
            </v:group>
            <v:group style="position:absolute;left:7473;top:12103;width:70;height:108" coordorigin="7473,12103" coordsize="70,108">
              <v:shape style="position:absolute;left:7473;top:12103;width:70;height:108" coordorigin="7473,12103" coordsize="70,108" path="m7543,12211l7473,12157,7543,12103,7543,12211xe" filled="false" stroked="true" strokeweight=".499776pt" strokecolor="#050100">
                <v:path arrowok="t"/>
              </v:shape>
            </v:group>
            <v:group style="position:absolute;left:7817;top:12103;width:70;height:108" coordorigin="7817,12103" coordsize="70,108">
              <v:shape style="position:absolute;left:7817;top:12103;width:70;height:108" coordorigin="7817,12103" coordsize="70,108" path="m7817,12103l7817,12211,7886,12157,7817,12103xe" filled="true" fillcolor="#050100" stroked="false">
                <v:path arrowok="t"/>
                <v:fill type="solid"/>
              </v:shape>
            </v:group>
            <v:group style="position:absolute;left:7817;top:12103;width:70;height:108" coordorigin="7817,12103" coordsize="70,108">
              <v:shape style="position:absolute;left:7817;top:12103;width:70;height:108" coordorigin="7817,12103" coordsize="70,108" path="m7817,12103l7886,12157,7817,12211,7817,12103xe" filled="false" stroked="true" strokeweight=".499776pt" strokecolor="#050100">
                <v:path arrowok="t"/>
              </v:shape>
            </v:group>
            <v:group style="position:absolute;left:7886;top:12157;width:414;height:2" coordorigin="7886,12157" coordsize="414,2">
              <v:shape style="position:absolute;left:7886;top:12157;width:414;height:2" coordorigin="7886,12157" coordsize="414,0" path="m7886,12157l8300,12157e" filled="false" stroked="true" strokeweight=".499pt" strokecolor="#050100">
                <v:path arrowok="t"/>
              </v:shape>
            </v:group>
            <v:group style="position:absolute;left:7886;top:12103;width:70;height:108" coordorigin="7886,12103" coordsize="70,108">
              <v:shape style="position:absolute;left:7886;top:12103;width:70;height:108" coordorigin="7886,12103" coordsize="70,108" path="m7956,12103l7886,12157,7956,12211,7956,12103xe" filled="true" fillcolor="#050100" stroked="false">
                <v:path arrowok="t"/>
                <v:fill type="solid"/>
              </v:shape>
            </v:group>
            <v:group style="position:absolute;left:7886;top:12103;width:70;height:108" coordorigin="7886,12103" coordsize="70,108">
              <v:shape style="position:absolute;left:7886;top:12103;width:70;height:108" coordorigin="7886,12103" coordsize="70,108" path="m7956,12211l7886,12157,7956,12103,7956,12211xe" filled="false" stroked="true" strokeweight=".499776pt" strokecolor="#050100">
                <v:path arrowok="t"/>
              </v:shape>
            </v:group>
            <v:group style="position:absolute;left:8230;top:12103;width:70;height:108" coordorigin="8230,12103" coordsize="70,108">
              <v:shape style="position:absolute;left:8230;top:12103;width:70;height:108" coordorigin="8230,12103" coordsize="70,108" path="m8230,12103l8230,12211,8300,12157,8230,12103xe" filled="true" fillcolor="#050100" stroked="false">
                <v:path arrowok="t"/>
                <v:fill type="solid"/>
              </v:shape>
            </v:group>
            <v:group style="position:absolute;left:8230;top:12103;width:70;height:108" coordorigin="8230,12103" coordsize="70,108">
              <v:shape style="position:absolute;left:8230;top:12103;width:70;height:108" coordorigin="8230,12103" coordsize="70,108" path="m8230,12103l8300,12157,8230,12211,8230,12103xe" filled="false" stroked="true" strokeweight=".499776pt" strokecolor="#050100">
                <v:path arrowok="t"/>
              </v:shape>
            </v:group>
            <v:group style="position:absolute;left:7058;top:11946;width:126;height:411" coordorigin="7058,11946" coordsize="126,411">
              <v:shape style="position:absolute;left:7058;top:11946;width:126;height:411" coordorigin="7058,11946" coordsize="126,411" path="m7158,11946l7106,11993,7071,12059,7058,12136,7058,12162,7074,12238,7110,12303,7163,12348,7183,12357e" filled="false" stroked="true" strokeweight=".500007pt" strokecolor="#050100">
                <v:path arrowok="t"/>
              </v:shape>
            </v:group>
            <v:group style="position:absolute;left:7166;top:12307;width:115;height:100" coordorigin="7166,12307" coordsize="115,100">
              <v:shape style="position:absolute;left:7166;top:12307;width:115;height:100" coordorigin="7166,12307" coordsize="115,100" path="m7199,12307l7166,12407,7280,12406,7199,12307xe" filled="true" fillcolor="#050100" stroked="false">
                <v:path arrowok="t"/>
                <v:fill type="solid"/>
              </v:shape>
            </v:group>
            <v:group style="position:absolute;left:7166;top:12307;width:115;height:100" coordorigin="7166,12307" coordsize="115,100">
              <v:shape style="position:absolute;left:7166;top:12307;width:115;height:100" coordorigin="7166,12307" coordsize="115,100" path="m7199,12307l7280,12406,7166,12407,7199,12307xe" filled="false" stroked="true" strokeweight=".499476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4.910767pt;margin-top:580.094543pt;width:75.1pt;height:55.65pt;mso-position-horizontal-relative:page;mso-position-vertical-relative:page;z-index:-60592" coordorigin="8698,11602" coordsize="1502,1113">
            <v:group style="position:absolute;left:8703;top:12082;width:1291;height:151" coordorigin="8703,12082" coordsize="1291,151">
              <v:shape style="position:absolute;left:8703;top:12082;width:1291;height:151" coordorigin="8703,12082" coordsize="1291,151" path="m8703,12082l9994,12082,9994,12232,8703,12232,8703,12082xe" filled="false" stroked="true" strokeweight=".499015pt" strokecolor="#050100">
                <v:path arrowok="t"/>
              </v:shape>
            </v:group>
            <v:group style="position:absolute;left:9349;top:11800;width:2;height:835" coordorigin="9349,11800" coordsize="2,835">
              <v:shape style="position:absolute;left:9349;top:11800;width:2;height:835" coordorigin="9349,11800" coordsize="0,835" path="m9349,11800l9349,12634e" filled="false" stroked="true" strokeweight=".5001pt" strokecolor="#050100">
                <v:path arrowok="t"/>
              </v:shape>
            </v:group>
            <v:group style="position:absolute;left:9344;top:12151;width:10;height:12" coordorigin="9344,12151" coordsize="10,12">
              <v:shape style="position:absolute;left:9344;top:12151;width:10;height:12" coordorigin="9344,12151" coordsize="10,12" path="m9353,12157l9352,12153,9349,12151,9345,12153,9344,12157,9345,12161,9349,12163,9352,12161,9353,12157xe" filled="false" stroked="true" strokeweight=".499662pt" strokecolor="#050100">
                <v:path arrowok="t"/>
              </v:shape>
            </v:group>
            <v:group style="position:absolute;left:8935;top:12312;width:2;height:398" coordorigin="8935,12312" coordsize="2,398">
              <v:shape style="position:absolute;left:8935;top:12312;width:2;height:398" coordorigin="8935,12312" coordsize="0,398" path="m8935,12709l8935,12312e" filled="false" stroked="true" strokeweight=".5001pt" strokecolor="#050100">
                <v:path arrowok="t"/>
              </v:shape>
            </v:group>
            <v:group style="position:absolute;left:8891;top:12274;width:88;height:87" coordorigin="8891,12274" coordsize="88,87">
              <v:shape style="position:absolute;left:8891;top:12274;width:88;height:87" coordorigin="8891,12274" coordsize="88,87" path="m8935,12274l8891,12360,8979,12360,8935,12274xe" filled="true" fillcolor="#050100" stroked="false">
                <v:path arrowok="t"/>
                <v:fill type="solid"/>
              </v:shape>
            </v:group>
            <v:group style="position:absolute;left:8891;top:12274;width:88;height:87" coordorigin="8891,12274" coordsize="88,87">
              <v:shape style="position:absolute;left:8891;top:12274;width:88;height:87" coordorigin="8891,12274" coordsize="88,87" path="m8891,12360l8935,12274,8979,12360,8891,12360xe" filled="false" stroked="true" strokeweight=".499539pt" strokecolor="#050100">
                <v:path arrowok="t"/>
              </v:shape>
            </v:group>
            <v:group style="position:absolute;left:9762;top:11607;width:2;height:398" coordorigin="9762,11607" coordsize="2,398">
              <v:shape style="position:absolute;left:9762;top:11607;width:2;height:398" coordorigin="9762,11607" coordsize="0,398" path="m9762,11607l9762,12004e" filled="false" stroked="true" strokeweight=".5001pt" strokecolor="#050100">
                <v:path arrowok="t"/>
              </v:shape>
            </v:group>
            <v:group style="position:absolute;left:9718;top:11956;width:88;height:87" coordorigin="9718,11956" coordsize="88,87">
              <v:shape style="position:absolute;left:9718;top:11956;width:88;height:87" coordorigin="9718,11956" coordsize="88,87" path="m9806,11956l9718,11956,9762,12042,9806,11956xe" filled="true" fillcolor="#050100" stroked="false">
                <v:path arrowok="t"/>
                <v:fill type="solid"/>
              </v:shape>
            </v:group>
            <v:group style="position:absolute;left:9718;top:11956;width:88;height:87" coordorigin="9718,11956" coordsize="88,87">
              <v:shape style="position:absolute;left:9718;top:11956;width:88;height:87" coordorigin="9718,11956" coordsize="88,87" path="m9806,11956l9762,12042,9718,11956,9806,11956xe" filled="false" stroked="true" strokeweight=".499539pt" strokecolor="#050100">
                <v:path arrowok="t"/>
              </v:shape>
            </v:group>
            <v:group style="position:absolute;left:8935;top:12157;width:414;height:2" coordorigin="8935,12157" coordsize="414,2">
              <v:shape style="position:absolute;left:8935;top:12157;width:414;height:2" coordorigin="8935,12157" coordsize="414,0" path="m8935,12157l9349,12157e" filled="false" stroked="true" strokeweight=".499pt" strokecolor="#050100">
                <v:path arrowok="t"/>
              </v:shape>
            </v:group>
            <v:group style="position:absolute;left:8935;top:12103;width:70;height:108" coordorigin="8935,12103" coordsize="70,108">
              <v:shape style="position:absolute;left:8935;top:12103;width:70;height:108" coordorigin="8935,12103" coordsize="70,108" path="m9005,12103l8935,12157,9005,12211,9005,12103xe" filled="true" fillcolor="#050100" stroked="false">
                <v:path arrowok="t"/>
                <v:fill type="solid"/>
              </v:shape>
            </v:group>
            <v:group style="position:absolute;left:8935;top:12103;width:70;height:108" coordorigin="8935,12103" coordsize="70,108">
              <v:shape style="position:absolute;left:8935;top:12103;width:70;height:108" coordorigin="8935,12103" coordsize="70,108" path="m9005,12211l8935,12157,9005,12103,9005,12211xe" filled="false" stroked="true" strokeweight=".499774pt" strokecolor="#050100">
                <v:path arrowok="t"/>
              </v:shape>
            </v:group>
            <v:group style="position:absolute;left:9279;top:12103;width:70;height:108" coordorigin="9279,12103" coordsize="70,108">
              <v:shape style="position:absolute;left:9279;top:12103;width:70;height:108" coordorigin="9279,12103" coordsize="70,108" path="m9279,12103l9279,12211,9349,12157,9279,12103xe" filled="true" fillcolor="#050100" stroked="false">
                <v:path arrowok="t"/>
                <v:fill type="solid"/>
              </v:shape>
            </v:group>
            <v:group style="position:absolute;left:9279;top:12103;width:70;height:108" coordorigin="9279,12103" coordsize="70,108">
              <v:shape style="position:absolute;left:9279;top:12103;width:70;height:108" coordorigin="9279,12103" coordsize="70,108" path="m9279,12103l9349,12157,9279,12211,9279,12103xe" filled="false" stroked="true" strokeweight=".499774pt" strokecolor="#050100">
                <v:path arrowok="t"/>
              </v:shape>
            </v:group>
            <v:group style="position:absolute;left:9349;top:12157;width:414;height:2" coordorigin="9349,12157" coordsize="414,2">
              <v:shape style="position:absolute;left:9349;top:12157;width:414;height:2" coordorigin="9349,12157" coordsize="414,0" path="m9349,12157l9762,12157e" filled="false" stroked="true" strokeweight=".499pt" strokecolor="#050100">
                <v:path arrowok="t"/>
              </v:shape>
            </v:group>
            <v:group style="position:absolute;left:9349;top:12103;width:70;height:108" coordorigin="9349,12103" coordsize="70,108">
              <v:shape style="position:absolute;left:9349;top:12103;width:70;height:108" coordorigin="9349,12103" coordsize="70,108" path="m9418,12103l9349,12157,9418,12211,9418,12103xe" filled="true" fillcolor="#050100" stroked="false">
                <v:path arrowok="t"/>
                <v:fill type="solid"/>
              </v:shape>
            </v:group>
            <v:group style="position:absolute;left:9349;top:12103;width:70;height:108" coordorigin="9349,12103" coordsize="70,108">
              <v:shape style="position:absolute;left:9349;top:12103;width:70;height:108" coordorigin="9349,12103" coordsize="70,108" path="m9418,12211l9349,12157,9418,12103,9418,12211xe" filled="false" stroked="true" strokeweight=".499776pt" strokecolor="#050100">
                <v:path arrowok="t"/>
              </v:shape>
            </v:group>
            <v:group style="position:absolute;left:9692;top:12103;width:70;height:108" coordorigin="9692,12103" coordsize="70,108">
              <v:shape style="position:absolute;left:9692;top:12103;width:70;height:108" coordorigin="9692,12103" coordsize="70,108" path="m9692,12103l9692,12211,9762,12157,9692,12103xe" filled="true" fillcolor="#050100" stroked="false">
                <v:path arrowok="t"/>
                <v:fill type="solid"/>
              </v:shape>
            </v:group>
            <v:group style="position:absolute;left:9692;top:12103;width:70;height:108" coordorigin="9692,12103" coordsize="70,108">
              <v:shape style="position:absolute;left:9692;top:12103;width:70;height:108" coordorigin="9692,12103" coordsize="70,108" path="m9692,12103l9762,12157,9692,12211,9692,12103xe" filled="false" stroked="true" strokeweight=".499774pt" strokecolor="#050100">
                <v:path arrowok="t"/>
              </v:shape>
            </v:group>
            <v:group style="position:absolute;left:10070;top:11946;width:126;height:411" coordorigin="10070,11946" coordsize="126,411">
              <v:shape style="position:absolute;left:10070;top:11946;width:126;height:411" coordorigin="10070,11946" coordsize="126,411" path="m10070,12357l10126,12320,10168,12262,10192,12188,10195,12136,10192,12110,10171,12036,10130,11975,10113,11960,10094,11946e" filled="false" stroked="true" strokeweight=".500007pt" strokecolor="#050100">
                <v:path arrowok="t"/>
              </v:shape>
            </v:group>
            <v:group style="position:absolute;left:9972;top:12307;width:115;height:100" coordorigin="9972,12307" coordsize="115,100">
              <v:shape style="position:absolute;left:9972;top:12307;width:115;height:100" coordorigin="9972,12307" coordsize="115,100" path="m10053,12307l9972,12406,10086,12407,10053,12307xe" filled="true" fillcolor="#050100" stroked="false">
                <v:path arrowok="t"/>
                <v:fill type="solid"/>
              </v:shape>
            </v:group>
            <v:group style="position:absolute;left:9972;top:12307;width:115;height:100" coordorigin="9972,12307" coordsize="115,100">
              <v:shape style="position:absolute;left:9972;top:12307;width:115;height:100" coordorigin="9972,12307" coordsize="115,100" path="m10086,12407l9972,12406,10053,12307,10086,12407xe" filled="false" stroked="true" strokeweight=".499476pt" strokecolor="#050100">
                <v:path arrowok="t"/>
              </v:shape>
            </v:group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2.512314pt;margin-top:62.818516pt;width:18pt;height:18pt;mso-position-horizontal-relative:page;mso-position-vertical-relative:page;z-index:-60568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32"/>
                      <w:szCs w:val="32"/>
                    </w:rPr>
                    <w:t>太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511810pt;margin-top:62.818516pt;width:18pt;height:18pt;mso-position-horizontal-relative:page;mso-position-vertical-relative:page;z-index:-60544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32"/>
                      <w:szCs w:val="32"/>
                    </w:rPr>
                    <w:t>阳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511353pt;margin-top:62.818516pt;width:18pt;height:18pt;mso-position-horizontal-relative:page;mso-position-vertical-relative:page;z-index:-60520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32"/>
                      <w:szCs w:val="32"/>
                    </w:rPr>
                    <w:t>能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510864pt;margin-top:62.818516pt;width:18pt;height:18pt;mso-position-horizontal-relative:page;mso-position-vertical-relative:page;z-index:-60496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32"/>
                      <w:szCs w:val="32"/>
                    </w:rPr>
                    <w:t>学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510376pt;margin-top:62.818516pt;width:18pt;height:18pt;mso-position-horizontal-relative:page;mso-position-vertical-relative:page;z-index:-60472" type="#_x0000_t202" filled="false" stroked="false">
            <v:textbox inset="0,0,0,0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2"/>
                      <w:szCs w:val="3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32"/>
                      <w:szCs w:val="32"/>
                    </w:rPr>
                    <w:t>报</w:t>
                  </w:r>
                  <w:r>
                    <w:rPr>
                      <w:rFonts w:ascii="宋体" w:hAnsi="宋体" w:cs="宋体" w:eastAsia="宋体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34921pt;margin-top:69.516197pt;width:65pt;height:24.25pt;mso-position-horizontal-relative:page;mso-position-vertical-relative:page;z-index:-6044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第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39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卷  第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期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before="42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2018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年</w:t>
                  </w:r>
                  <w:r>
                    <w:rPr>
                      <w:rFonts w:ascii="宋体" w:hAnsi="宋体" w:cs="宋体" w:eastAsia="宋体"/>
                      <w:color w:val="231F20"/>
                      <w:spacing w:val="-60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月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727966pt;margin-top:69.55172pt;width:51.45pt;height:24.2pt;mso-position-horizontal-relative:page;mso-position-vertical-relative:page;z-index:-6042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Vol.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39, </w:t>
                  </w:r>
                  <w:r>
                    <w:rPr>
                      <w:rFonts w:ascii="Times New Roman"/>
                      <w:color w:val="231F20"/>
                      <w:w w:val="92"/>
                      <w:sz w:val="18"/>
                    </w:rPr>
                    <w:t>No.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2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before="79"/>
                    <w:ind w:left="45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Feb.,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 2018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182068pt;margin-top:83.692368pt;width:122.5pt;height:10pt;mso-position-horizontal-relative:page;mso-position-vertical-relative:page;z-index:-60400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1"/>
                      <w:sz w:val="16"/>
                    </w:rPr>
                    <w:t>ACTA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6"/>
                    </w:rPr>
                    <w:t>ENERGIAE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6"/>
                    </w:rPr>
                    <w:t>SOLARIS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6"/>
                    </w:rPr>
                    <w:t>SINICA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286659pt;margin-top:107.278175pt;width:150.4pt;height:10.85pt;mso-position-horizontal-relative:page;mso-position-vertical-relative:page;z-index:-603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文章编号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pacing w:val="1"/>
                      <w:w w:val="103"/>
                      <w:sz w:val="17"/>
                      <w:szCs w:val="17"/>
                    </w:rPr>
                    <w:t>0254-009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pacing w:val="-53"/>
                      <w:w w:val="103"/>
                      <w:sz w:val="17"/>
                      <w:szCs w:val="17"/>
                    </w:rPr>
                    <w:t>6</w:t>
                  </w:r>
                  <w:r>
                    <w:rPr>
                      <w:rFonts w:ascii="宋体" w:hAnsi="宋体" w:cs="宋体" w:eastAsia="宋体"/>
                      <w:color w:val="231F20"/>
                      <w:spacing w:val="-32"/>
                      <w:w w:val="207"/>
                      <w:sz w:val="17"/>
                      <w:szCs w:val="17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pacing w:val="1"/>
                      <w:w w:val="103"/>
                      <w:sz w:val="17"/>
                      <w:szCs w:val="17"/>
                    </w:rPr>
                    <w:t>201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pacing w:val="-34"/>
                      <w:w w:val="103"/>
                      <w:sz w:val="17"/>
                      <w:szCs w:val="17"/>
                    </w:rPr>
                    <w:t>8</w:t>
                  </w:r>
                  <w:r>
                    <w:rPr>
                      <w:rFonts w:ascii="宋体" w:hAnsi="宋体" w:cs="宋体" w:eastAsia="宋体"/>
                      <w:color w:val="231F20"/>
                      <w:spacing w:val="-51"/>
                      <w:w w:val="207"/>
                      <w:sz w:val="17"/>
                      <w:szCs w:val="17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pacing w:val="1"/>
                      <w:w w:val="103"/>
                      <w:sz w:val="17"/>
                      <w:szCs w:val="17"/>
                    </w:rPr>
                    <w:t>02-0324-0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w w:val="103"/>
                      <w:sz w:val="17"/>
                      <w:szCs w:val="17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350891pt;margin-top:137.891129pt;width:379.55pt;height:22.6pt;mso-position-horizontal-relative:page;mso-position-vertical-relative:page;z-index:-60352" type="#_x0000_t202" filled="false" stroked="false">
            <v:textbox inset="0,0,0,0">
              <w:txbxContent>
                <w:p>
                  <w:pPr>
                    <w:spacing w:line="40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1"/>
                      <w:szCs w:val="41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100"/>
                      <w:sz w:val="41"/>
                      <w:szCs w:val="41"/>
                    </w:rPr>
                    <w:t>卡门涡街风力发电机结构优化的分析计</w:t>
                  </w: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41"/>
                      <w:szCs w:val="41"/>
                    </w:rPr>
                    <w:t>算</w:t>
                  </w:r>
                  <w:r>
                    <w:rPr>
                      <w:rFonts w:ascii="宋体" w:hAnsi="宋体" w:cs="宋体" w:eastAsia="宋体"/>
                      <w:w w:val="100"/>
                      <w:sz w:val="41"/>
                      <w:szCs w:val="4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438156pt;margin-top:180.310165pt;width:187.35pt;height:32.15pt;mso-position-horizontal-relative:page;mso-position-vertical-relative:page;z-index:-60328" type="#_x0000_t202" filled="false" stroked="false">
            <v:textbox inset="0,0,0,0">
              <w:txbxContent>
                <w:p>
                  <w:pPr>
                    <w:spacing w:line="346" w:lineRule="exact" w:before="0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35"/>
                      <w:szCs w:val="35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89"/>
                      <w:sz w:val="35"/>
                      <w:szCs w:val="35"/>
                    </w:rPr>
                    <w:t>周云龙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179"/>
                      <w:sz w:val="35"/>
                      <w:szCs w:val="35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6"/>
                      <w:w w:val="89"/>
                      <w:sz w:val="35"/>
                      <w:szCs w:val="35"/>
                    </w:rPr>
                    <w:t>刘起</w:t>
                  </w:r>
                  <w:r>
                    <w:rPr>
                      <w:rFonts w:ascii="宋体" w:hAnsi="宋体" w:cs="宋体" w:eastAsia="宋体"/>
                      <w:color w:val="231F20"/>
                      <w:w w:val="89"/>
                      <w:sz w:val="35"/>
                      <w:szCs w:val="35"/>
                    </w:rPr>
                    <w:t>超</w:t>
                  </w:r>
                  <w:r>
                    <w:rPr>
                      <w:rFonts w:ascii="宋体" w:hAnsi="宋体" w:cs="宋体" w:eastAsia="宋体"/>
                      <w:sz w:val="35"/>
                      <w:szCs w:val="35"/>
                    </w:rPr>
                  </w:r>
                </w:p>
                <w:p>
                  <w:pPr>
                    <w:spacing w:before="70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22"/>
                      <w:w w:val="209"/>
                      <w:sz w:val="15"/>
                      <w:szCs w:val="15"/>
                    </w:rPr>
                    <w:t>(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4"/>
                      <w:sz w:val="15"/>
                      <w:szCs w:val="15"/>
                    </w:rPr>
                    <w:t>东北电力大学能源与动力工程学院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9"/>
                      <w:sz w:val="15"/>
                      <w:szCs w:val="15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4"/>
                      <w:sz w:val="15"/>
                      <w:szCs w:val="15"/>
                    </w:rPr>
                    <w:t>吉</w:t>
                  </w:r>
                  <w:r>
                    <w:rPr>
                      <w:rFonts w:ascii="宋体" w:hAnsi="宋体" w:cs="宋体" w:eastAsia="宋体"/>
                      <w:color w:val="231F20"/>
                      <w:w w:val="104"/>
                      <w:sz w:val="15"/>
                      <w:szCs w:val="15"/>
                    </w:rPr>
                    <w:t>林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sz w:val="15"/>
                      <w:szCs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4"/>
                      <w:sz w:val="15"/>
                      <w:szCs w:val="15"/>
                    </w:rPr>
                    <w:t>13201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w w:val="104"/>
                      <w:sz w:val="15"/>
                      <w:szCs w:val="15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w w:val="209"/>
                      <w:sz w:val="15"/>
                      <w:szCs w:val="15"/>
                    </w:rPr>
                    <w:t>)</w:t>
                  </w:r>
                  <w:r>
                    <w:rPr>
                      <w:rFonts w:ascii="宋体" w:hAnsi="宋体" w:cs="宋体" w:eastAsia="宋体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286758pt;margin-top:233.032547pt;width:441.7pt;height:79.95pt;mso-position-horizontal-relative:page;mso-position-vertical-relative:page;z-index:-603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摘</w:t>
                  </w:r>
                  <w:r>
                    <w:rPr>
                      <w:rFonts w:ascii="宋体" w:hAnsi="宋体" w:cs="宋体" w:eastAsia="宋体"/>
                      <w:color w:val="231F20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3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要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设计一种新型风力发电机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利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用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3"/>
                      <w:sz w:val="17"/>
                      <w:szCs w:val="17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17"/>
                      <w:szCs w:val="17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对卡门涡街流场特性进行分析计算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对比速度值对发电机结构进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行</w:t>
                  </w:r>
                  <w:r>
                    <w:rPr>
                      <w:rFonts w:ascii="宋体" w:hAnsi="宋体" w:cs="宋体" w:eastAsia="宋体"/>
                      <w:sz w:val="17"/>
                      <w:szCs w:val="17"/>
                    </w:rPr>
                  </w:r>
                </w:p>
                <w:p>
                  <w:pPr>
                    <w:spacing w:line="280" w:lineRule="auto" w:before="41"/>
                    <w:ind w:left="20" w:right="17" w:firstLine="0"/>
                    <w:jc w:val="left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3"/>
                      <w:sz w:val="17"/>
                      <w:szCs w:val="17"/>
                    </w:rPr>
                    <w:t>优化设计。选取截面为梯形</w:t>
                  </w:r>
                  <w:r>
                    <w:rPr>
                      <w:rFonts w:ascii="宋体" w:hAnsi="宋体" w:cs="宋体" w:eastAsia="宋体"/>
                      <w:color w:val="231F20"/>
                      <w:spacing w:val="-84"/>
                      <w:w w:val="103"/>
                      <w:sz w:val="17"/>
                      <w:szCs w:val="17"/>
                    </w:rPr>
                    <w:t>、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3"/>
                      <w:sz w:val="17"/>
                      <w:szCs w:val="17"/>
                    </w:rPr>
                    <w:t>圆形</w:t>
                  </w:r>
                  <w:r>
                    <w:rPr>
                      <w:rFonts w:ascii="宋体" w:hAnsi="宋体" w:cs="宋体" w:eastAsia="宋体"/>
                      <w:color w:val="231F20"/>
                      <w:spacing w:val="-84"/>
                      <w:w w:val="103"/>
                      <w:sz w:val="17"/>
                      <w:szCs w:val="17"/>
                    </w:rPr>
                    <w:t>、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3"/>
                      <w:sz w:val="17"/>
                      <w:szCs w:val="17"/>
                    </w:rPr>
                    <w:t>方形和三角形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7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17"/>
                      <w:szCs w:val="17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3"/>
                      <w:sz w:val="17"/>
                      <w:szCs w:val="17"/>
                    </w:rPr>
                    <w:t>种阻流体对比分析</w:t>
                  </w:r>
                  <w:r>
                    <w:rPr>
                      <w:rFonts w:ascii="宋体" w:hAnsi="宋体" w:cs="宋体" w:eastAsia="宋体"/>
                      <w:color w:val="231F20"/>
                      <w:spacing w:val="-85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3"/>
                      <w:sz w:val="17"/>
                      <w:szCs w:val="17"/>
                    </w:rPr>
                    <w:t>得出截面为梯形的阻流体最优。改变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梯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sz w:val="17"/>
                      <w:szCs w:val="17"/>
                    </w:rPr>
                    <w:t>形阻流体的特征长度与管道高度的尺寸比以及梯形几何参数</w:t>
                  </w:r>
                  <w:r>
                    <w:rPr>
                      <w:rFonts w:ascii="宋体" w:hAnsi="宋体" w:cs="宋体" w:eastAsia="宋体"/>
                      <w:color w:val="231F20"/>
                      <w:spacing w:val="-79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sz w:val="17"/>
                      <w:szCs w:val="17"/>
                    </w:rPr>
                    <w:t>对比分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析</w:t>
                  </w:r>
                  <w:r>
                    <w:rPr>
                      <w:rFonts w:ascii="宋体" w:hAnsi="宋体" w:cs="宋体" w:eastAsia="宋体"/>
                      <w:color w:val="231F20"/>
                      <w:spacing w:val="-51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0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sz w:val="17"/>
                      <w:szCs w:val="17"/>
                    </w:rPr>
                    <w:t>方向速度峰值</w:t>
                  </w:r>
                  <w:r>
                    <w:rPr>
                      <w:rFonts w:ascii="宋体" w:hAnsi="宋体" w:cs="宋体" w:eastAsia="宋体"/>
                      <w:color w:val="231F20"/>
                      <w:spacing w:val="-79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11"/>
                      <w:w w:val="103"/>
                      <w:sz w:val="17"/>
                      <w:szCs w:val="17"/>
                    </w:rPr>
                    <w:t>得出最优的尺寸比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17"/>
                      <w:szCs w:val="17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35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底角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60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°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等效高度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17"/>
                      <w:szCs w:val="17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5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。通过提取和分析阻流体后不同位置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3"/>
                      <w:sz w:val="17"/>
                      <w:szCs w:val="17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9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方向速度峰值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得出当旋转轴与阻流体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距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离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59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5"/>
                      <w:sz w:val="17"/>
                      <w:szCs w:val="17"/>
                    </w:rPr>
                    <w:t>~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17"/>
                      <w:szCs w:val="17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倍阻流体特征长度时</w:t>
                  </w:r>
                  <w:r>
                    <w:rPr>
                      <w:rFonts w:ascii="宋体" w:hAnsi="宋体" w:cs="宋体" w:eastAsia="宋体"/>
                      <w:color w:val="231F20"/>
                      <w:spacing w:val="-87"/>
                      <w:w w:val="207"/>
                      <w:sz w:val="17"/>
                      <w:szCs w:val="17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发电机可得到最佳的功率输出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关键词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结构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截面形状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尺寸比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位置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卡门涡街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;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阻流</w:t>
                  </w:r>
                  <w:r>
                    <w:rPr>
                      <w:rFonts w:ascii="宋体" w:hAnsi="宋体" w:cs="宋体" w:eastAsia="宋体"/>
                      <w:color w:val="231F20"/>
                      <w:w w:val="103"/>
                      <w:sz w:val="17"/>
                      <w:szCs w:val="17"/>
                    </w:rPr>
                    <w:t>体</w:t>
                  </w:r>
                  <w:r>
                    <w:rPr>
                      <w:rFonts w:ascii="宋体" w:hAnsi="宋体" w:cs="宋体" w:eastAsia="宋体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286758pt;margin-top:315.945953pt;width:75.9pt;height:10.9pt;mso-position-horizontal-relative:page;mso-position-vertical-relative:page;z-index:-6028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中图分类号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  <w:sz w:val="17"/>
                      <w:szCs w:val="17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5"/>
                      <w:sz w:val="17"/>
                      <w:szCs w:val="17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3"/>
                      <w:sz w:val="17"/>
                      <w:szCs w:val="17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17"/>
                      <w:szCs w:val="17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285004pt;margin-top:315.945953pt;width:61.85pt;height:10.9pt;mso-position-horizontal-relative:page;mso-position-vertical-relative:page;z-index:-602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3"/>
                      <w:sz w:val="17"/>
                      <w:szCs w:val="17"/>
                    </w:rPr>
                    <w:t>文献标识码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207"/>
                      <w:sz w:val="17"/>
                      <w:szCs w:val="17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7"/>
                      <w:szCs w:val="17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345.214996pt;width:232.1pt;height:28.8pt;mso-position-horizontal-relative:page;mso-position-vertical-relative:page;z-index:-60232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231F20"/>
                      <w:spacing w:val="13"/>
                      <w:w w:val="102"/>
                    </w:rPr>
                    <w:t>机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对其结构优化计算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期望为装置的制造提供</w:t>
                  </w:r>
                  <w:r>
                    <w:rPr>
                      <w:color w:val="231F20"/>
                      <w:w w:val="102"/>
                    </w:rPr>
                    <w:t>指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68"/>
                    <w:ind w:right="0"/>
                    <w:jc w:val="left"/>
                  </w:pPr>
                  <w:r>
                    <w:rPr>
                      <w:color w:val="231F20"/>
                      <w:spacing w:val="10"/>
                      <w:w w:val="102"/>
                    </w:rPr>
                    <w:t>导意义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351.284943pt;width:9pt;height:16pt;mso-position-horizontal-relative:page;mso-position-vertical-relative:page;z-index:-60208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0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196365pt;margin-top:351.301239pt;width:16pt;height:16pt;mso-position-horizontal-relative:page;mso-position-vertical-relative:page;z-index:-60184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引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195976pt;margin-top:351.301239pt;width:16pt;height:16pt;mso-position-horizontal-relative:page;mso-position-vertical-relative:page;z-index:-60160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言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377.450104pt;width:233.95pt;height:342pt;mso-position-horizontal-relative:page;mso-position-vertical-relative:page;z-index:-60136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 w:firstLine="420"/>
                    <w:jc w:val="both"/>
                  </w:pPr>
                  <w:r>
                    <w:rPr>
                      <w:color w:val="231F20"/>
                      <w:spacing w:val="20"/>
                      <w:w w:val="102"/>
                    </w:rPr>
                    <w:t>随着环境问题和能源危机的日益加</w:t>
                  </w:r>
                  <w:r>
                    <w:rPr>
                      <w:color w:val="231F20"/>
                      <w:w w:val="102"/>
                    </w:rPr>
                    <w:t>剧</w:t>
                  </w:r>
                  <w:r>
                    <w:rPr>
                      <w:color w:val="231F20"/>
                      <w:spacing w:val="-80"/>
                    </w:rPr>
                    <w:t> </w:t>
                  </w:r>
                  <w:r>
                    <w:rPr>
                      <w:color w:val="231F20"/>
                      <w:spacing w:val="-85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以</w:t>
                  </w:r>
                  <w:r>
                    <w:rPr>
                      <w:color w:val="231F20"/>
                      <w:spacing w:val="-80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风</w:t>
                  </w:r>
                  <w:r>
                    <w:rPr/>
                  </w:r>
                </w:p>
                <w:p>
                  <w:pPr>
                    <w:pStyle w:val="BodyText"/>
                    <w:spacing w:line="302" w:lineRule="auto" w:before="68"/>
                    <w:ind w:right="54"/>
                    <w:jc w:val="both"/>
                  </w:pPr>
                  <w:r>
                    <w:rPr>
                      <w:color w:val="231F20"/>
                      <w:spacing w:val="8"/>
                      <w:w w:val="102"/>
                    </w:rPr>
                    <w:t>电</w:t>
                  </w:r>
                  <w:r>
                    <w:rPr>
                      <w:color w:val="231F20"/>
                      <w:spacing w:val="-97"/>
                      <w:w w:val="102"/>
                    </w:rPr>
                    <w:t>、</w:t>
                  </w:r>
                  <w:r>
                    <w:rPr>
                      <w:color w:val="231F20"/>
                      <w:spacing w:val="8"/>
                      <w:w w:val="102"/>
                    </w:rPr>
                    <w:t>太阳能等为代表的新能源逐渐得到关注。目</w:t>
                  </w:r>
                  <w:r>
                    <w:rPr>
                      <w:color w:val="231F20"/>
                      <w:w w:val="102"/>
                    </w:rPr>
                    <w:t>前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的风力发电技术较单一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也存在很多问题。一些</w:t>
                  </w:r>
                  <w:r>
                    <w:rPr>
                      <w:color w:val="231F20"/>
                      <w:w w:val="102"/>
                    </w:rPr>
                    <w:t>学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者开始研究其他形式的风力发电技术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如包道日</w:t>
                  </w:r>
                  <w:r>
                    <w:rPr>
                      <w:color w:val="231F20"/>
                      <w:w w:val="102"/>
                    </w:rPr>
                    <w:t>娜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-27"/>
                      <w:w w:val="102"/>
                    </w:rPr>
                    <w:t>等</w:t>
                  </w:r>
                  <w:r>
                    <w:rPr>
                      <w:color w:val="231F20"/>
                      <w:spacing w:val="-14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2"/>
                      <w:position w:val="9"/>
                      <w:sz w:val="10"/>
                      <w:szCs w:val="10"/>
                    </w:rPr>
                    <w:t>1</w:t>
                  </w:r>
                  <w:r>
                    <w:rPr>
                      <w:color w:val="231F20"/>
                      <w:spacing w:val="-27"/>
                      <w:w w:val="205"/>
                      <w:position w:val="9"/>
                      <w:sz w:val="10"/>
                      <w:szCs w:val="10"/>
                    </w:rPr>
                    <w:t>]</w:t>
                  </w:r>
                  <w:r>
                    <w:rPr>
                      <w:color w:val="231F20"/>
                      <w:spacing w:val="11"/>
                      <w:w w:val="102"/>
                    </w:rPr>
                    <w:t>研究了可调节功率的伞形风力发电机</w:t>
                  </w:r>
                  <w:r>
                    <w:rPr>
                      <w:color w:val="231F20"/>
                      <w:spacing w:val="-94"/>
                      <w:w w:val="205"/>
                    </w:rPr>
                    <w:t>,</w:t>
                  </w:r>
                  <w:r>
                    <w:rPr>
                      <w:color w:val="231F20"/>
                      <w:spacing w:val="11"/>
                      <w:w w:val="102"/>
                    </w:rPr>
                    <w:t>并对</w:t>
                  </w:r>
                  <w:r>
                    <w:rPr>
                      <w:color w:val="231F20"/>
                      <w:w w:val="102"/>
                    </w:rPr>
                    <w:t>其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性能进行了实验验</w:t>
                  </w:r>
                  <w:r>
                    <w:rPr>
                      <w:color w:val="231F20"/>
                      <w:spacing w:val="3"/>
                      <w:w w:val="102"/>
                    </w:rPr>
                    <w:t>证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97" w:lineRule="auto" w:before="16"/>
                    <w:ind w:right="17" w:firstLine="420"/>
                    <w:jc w:val="both"/>
                  </w:pPr>
                  <w:r>
                    <w:rPr>
                      <w:color w:val="231F20"/>
                      <w:spacing w:val="9"/>
                      <w:w w:val="102"/>
                    </w:rPr>
                    <w:t>卡门涡街是自然界中普遍存在的一种现象</w:t>
                  </w:r>
                  <w:r>
                    <w:rPr>
                      <w:color w:val="231F20"/>
                      <w:spacing w:val="-9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可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1"/>
                      <w:w w:val="102"/>
                    </w:rPr>
                    <w:t>利用其周期性变化进行发</w:t>
                  </w:r>
                  <w:r>
                    <w:rPr>
                      <w:color w:val="231F20"/>
                      <w:spacing w:val="10"/>
                      <w:w w:val="102"/>
                    </w:rPr>
                    <w:t>电</w:t>
                  </w:r>
                  <w:r>
                    <w:rPr>
                      <w:color w:val="231F20"/>
                      <w:spacing w:val="11"/>
                      <w:w w:val="102"/>
                    </w:rPr>
                    <w:t>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89"/>
                    </w:rPr>
                    <w:t>z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9"/>
                    </w:rPr>
                    <w:t>z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spacing w:val="-27"/>
                      <w:w w:val="102"/>
                    </w:rPr>
                    <w:t>等</w:t>
                  </w:r>
                  <w:r>
                    <w:rPr>
                      <w:color w:val="231F20"/>
                      <w:spacing w:val="-14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2"/>
                      <w:position w:val="9"/>
                      <w:sz w:val="10"/>
                      <w:szCs w:val="10"/>
                    </w:rPr>
                    <w:t>2</w:t>
                  </w:r>
                  <w:r>
                    <w:rPr>
                      <w:color w:val="231F20"/>
                      <w:spacing w:val="-27"/>
                      <w:w w:val="205"/>
                      <w:position w:val="9"/>
                      <w:sz w:val="10"/>
                      <w:szCs w:val="10"/>
                    </w:rPr>
                    <w:t>]</w:t>
                  </w:r>
                  <w:r>
                    <w:rPr>
                      <w:color w:val="231F20"/>
                      <w:w w:val="102"/>
                    </w:rPr>
                    <w:t>论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证了在小棱柱后的尾流中利用周期性作用力发</w:t>
                  </w:r>
                  <w:r>
                    <w:rPr>
                      <w:color w:val="231F20"/>
                      <w:w w:val="102"/>
                    </w:rPr>
                    <w:t>电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-1"/>
                      <w:w w:val="102"/>
                    </w:rPr>
                    <w:t>的可行性。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3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  <w:spacing w:val="-39"/>
                      <w:w w:val="102"/>
                    </w:rPr>
                    <w:t>等</w:t>
                  </w:r>
                  <w:r>
                    <w:rPr>
                      <w:color w:val="231F20"/>
                      <w:spacing w:val="-22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w w:val="102"/>
                      <w:position w:val="9"/>
                      <w:sz w:val="10"/>
                      <w:szCs w:val="10"/>
                    </w:rPr>
                    <w:t>3</w:t>
                  </w:r>
                  <w:r>
                    <w:rPr>
                      <w:color w:val="231F20"/>
                      <w:spacing w:val="-39"/>
                      <w:w w:val="205"/>
                      <w:position w:val="9"/>
                      <w:sz w:val="10"/>
                      <w:szCs w:val="10"/>
                    </w:rPr>
                    <w:t>]</w:t>
                  </w:r>
                  <w:r>
                    <w:rPr>
                      <w:color w:val="231F20"/>
                      <w:spacing w:val="-1"/>
                      <w:w w:val="102"/>
                    </w:rPr>
                    <w:t>设计了一个利用鳍形压电聚</w:t>
                  </w:r>
                  <w:r>
                    <w:rPr>
                      <w:color w:val="231F20"/>
                      <w:w w:val="102"/>
                    </w:rPr>
                    <w:t>合</w:t>
                  </w:r>
                  <w:r>
                    <w:rPr>
                      <w:color w:val="231F20"/>
                      <w:w w:val="102"/>
                    </w:rPr>
                    <w:t> 物来将流动的动能转换为电能的装置。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</w:rPr>
                    <w:t> </w:t>
                  </w:r>
                  <w:r>
                    <w:rPr>
                      <w:color w:val="231F20"/>
                      <w:spacing w:val="-37"/>
                      <w:w w:val="102"/>
                    </w:rPr>
                    <w:t>等</w:t>
                  </w:r>
                  <w:r>
                    <w:rPr>
                      <w:color w:val="231F20"/>
                      <w:spacing w:val="-22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w w:val="102"/>
                      <w:position w:val="9"/>
                      <w:sz w:val="10"/>
                      <w:szCs w:val="10"/>
                    </w:rPr>
                    <w:t>4</w:t>
                  </w:r>
                  <w:r>
                    <w:rPr>
                      <w:color w:val="231F20"/>
                      <w:w w:val="205"/>
                      <w:position w:val="9"/>
                      <w:sz w:val="10"/>
                      <w:szCs w:val="10"/>
                    </w:rPr>
                    <w:t>] </w:t>
                  </w:r>
                  <w:r>
                    <w:rPr>
                      <w:color w:val="231F20"/>
                      <w:spacing w:val="14"/>
                      <w:w w:val="102"/>
                    </w:rPr>
                    <w:t>研究了利用压电悬臂横梁从圆柱绕流的尾流中</w:t>
                  </w:r>
                  <w:r>
                    <w:rPr>
                      <w:color w:val="231F20"/>
                      <w:w w:val="102"/>
                    </w:rPr>
                    <w:t>获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取电能的方法。李赛伟</w:t>
                  </w:r>
                  <w:r>
                    <w:rPr>
                      <w:color w:val="231F20"/>
                      <w:spacing w:val="-32"/>
                      <w:w w:val="102"/>
                    </w:rPr>
                    <w:t>等</w:t>
                  </w:r>
                  <w:r>
                    <w:rPr>
                      <w:color w:val="231F20"/>
                      <w:spacing w:val="-14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2"/>
                      <w:position w:val="9"/>
                      <w:sz w:val="10"/>
                      <w:szCs w:val="10"/>
                    </w:rPr>
                    <w:t>5</w:t>
                  </w:r>
                  <w:r>
                    <w:rPr>
                      <w:color w:val="231F20"/>
                      <w:spacing w:val="-32"/>
                      <w:w w:val="205"/>
                      <w:position w:val="9"/>
                      <w:sz w:val="10"/>
                      <w:szCs w:val="10"/>
                    </w:rPr>
                    <w:t>]</w:t>
                  </w:r>
                  <w:r>
                    <w:rPr>
                      <w:color w:val="231F20"/>
                      <w:spacing w:val="6"/>
                      <w:w w:val="102"/>
                    </w:rPr>
                    <w:t>在涡街中放入一个一</w:t>
                  </w:r>
                  <w:r>
                    <w:rPr>
                      <w:color w:val="231F20"/>
                      <w:w w:val="102"/>
                    </w:rPr>
                    <w:t>端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固定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color w:val="231F20"/>
                      <w:spacing w:val="13"/>
                      <w:w w:val="102"/>
                    </w:rPr>
                    <w:t>一端自由摆动的叶片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利用叶片上下表面</w:t>
                  </w:r>
                  <w:r>
                    <w:rPr>
                      <w:color w:val="231F20"/>
                      <w:w w:val="102"/>
                    </w:rPr>
                    <w:t>压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力差设计新型风力发电机。</w:t>
                  </w:r>
                  <w:r>
                    <w:rPr>
                      <w:color w:val="231F20"/>
                      <w:w w:val="102"/>
                    </w:rPr>
                    <w:t>文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1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晟</w:t>
                  </w:r>
                  <w:r>
                    <w:rPr>
                      <w:color w:val="231F20"/>
                      <w:spacing w:val="-32"/>
                      <w:w w:val="102"/>
                    </w:rPr>
                    <w:t>等</w:t>
                  </w:r>
                  <w:r>
                    <w:rPr>
                      <w:color w:val="231F20"/>
                      <w:spacing w:val="-14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2"/>
                      <w:position w:val="9"/>
                      <w:sz w:val="10"/>
                      <w:szCs w:val="10"/>
                    </w:rPr>
                    <w:t>6</w:t>
                  </w:r>
                  <w:r>
                    <w:rPr>
                      <w:color w:val="231F20"/>
                      <w:spacing w:val="-32"/>
                      <w:w w:val="205"/>
                      <w:position w:val="9"/>
                      <w:sz w:val="10"/>
                      <w:szCs w:val="10"/>
                    </w:rPr>
                    <w:t>]</w:t>
                  </w:r>
                  <w:r>
                    <w:rPr>
                      <w:color w:val="231F20"/>
                      <w:spacing w:val="6"/>
                      <w:w w:val="102"/>
                    </w:rPr>
                    <w:t>利用亥姆</w:t>
                  </w:r>
                  <w:r>
                    <w:rPr>
                      <w:color w:val="231F20"/>
                      <w:w w:val="102"/>
                    </w:rPr>
                    <w:t>赫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兹谐振腔和压电复合薄圆板设计了小型的风力</w:t>
                  </w:r>
                  <w:r>
                    <w:rPr>
                      <w:color w:val="231F20"/>
                      <w:w w:val="102"/>
                    </w:rPr>
                    <w:t>压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电俘能</w:t>
                  </w:r>
                  <w:r>
                    <w:rPr>
                      <w:color w:val="231F20"/>
                      <w:spacing w:val="3"/>
                      <w:w w:val="102"/>
                    </w:rPr>
                    <w:t>器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302" w:lineRule="auto" w:before="20"/>
                    <w:ind w:right="54" w:firstLine="420"/>
                    <w:jc w:val="both"/>
                  </w:pPr>
                  <w:r>
                    <w:rPr>
                      <w:color w:val="231F20"/>
                      <w:spacing w:val="15"/>
                      <w:w w:val="102"/>
                    </w:rPr>
                    <w:t>虽然对卡门涡街发电装置的研究已取得一</w:t>
                  </w:r>
                  <w:r>
                    <w:rPr>
                      <w:color w:val="231F20"/>
                      <w:w w:val="102"/>
                    </w:rPr>
                    <w:t>定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成果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但仍缺少结构优化方面的研究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且发电方</w:t>
                  </w:r>
                  <w:r>
                    <w:rPr>
                      <w:color w:val="231F20"/>
                      <w:w w:val="102"/>
                    </w:rPr>
                    <w:t>式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主要集中在压电转换方</w:t>
                  </w:r>
                  <w:r>
                    <w:rPr>
                      <w:color w:val="231F20"/>
                      <w:w w:val="102"/>
                    </w:rPr>
                    <w:t>向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发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电效率较低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本</w:t>
                  </w:r>
                  <w:r>
                    <w:rPr>
                      <w:color w:val="231F20"/>
                      <w:w w:val="102"/>
                    </w:rPr>
                    <w:t>文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6"/>
                    <w:ind w:right="0"/>
                    <w:jc w:val="both"/>
                  </w:pPr>
                  <w:r>
                    <w:rPr>
                      <w:color w:val="231F20"/>
                      <w:w w:val="102"/>
                    </w:rPr>
                    <w:t>利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电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磁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原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理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设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计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一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种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新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型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卡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门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涡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街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风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力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发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电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693pt;margin-top:383.625031pt;width:9pt;height:16pt;mso-position-horizontal-relative:page;mso-position-vertical-relative:page;z-index:-60112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1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766266pt;margin-top:383.641357pt;width:211.3pt;height:37.85pt;mso-position-horizontal-relative:page;mso-position-vertical-relative:page;z-index:-60088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发电机物理模型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  <w:p>
                  <w:pPr>
                    <w:pStyle w:val="BodyText"/>
                    <w:spacing w:line="240" w:lineRule="auto" w:before="177"/>
                    <w:ind w:left="22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spacing w:val="12"/>
                      <w:w w:val="102"/>
                    </w:rPr>
                    <w:t>本文设计的卡门涡街风力发电机结构如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425.015106pt;width:237.35pt;height:75.75pt;mso-position-horizontal-relative:page;mso-position-vertical-relative:page;z-index:-60064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231F20"/>
                      <w:spacing w:val="23"/>
                      <w:w w:val="102"/>
                    </w:rPr>
                    <w:t>所</w:t>
                  </w:r>
                  <w:r>
                    <w:rPr>
                      <w:color w:val="231F20"/>
                      <w:w w:val="102"/>
                    </w:rPr>
                    <w:t>示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主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要包括管</w:t>
                  </w:r>
                  <w:r>
                    <w:rPr>
                      <w:color w:val="231F20"/>
                      <w:w w:val="102"/>
                    </w:rPr>
                    <w:t>道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102"/>
                    </w:rPr>
                    <w:t>、</w:t>
                  </w:r>
                  <w:r>
                    <w:rPr>
                      <w:color w:val="231F20"/>
                      <w:w w:val="102"/>
                    </w:rPr>
                    <w:t>阻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体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102"/>
                    </w:rPr>
                    <w:t>、</w:t>
                  </w:r>
                  <w:r>
                    <w:rPr>
                      <w:color w:val="231F20"/>
                      <w:w w:val="102"/>
                    </w:rPr>
                    <w:t>磁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铁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102"/>
                    </w:rPr>
                    <w:t>、</w:t>
                  </w:r>
                  <w:r>
                    <w:rPr>
                      <w:color w:val="231F20"/>
                      <w:w w:val="102"/>
                    </w:rPr>
                    <w:t>旋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转轴和</w:t>
                  </w:r>
                  <w:r>
                    <w:rPr>
                      <w:color w:val="231F20"/>
                      <w:w w:val="102"/>
                    </w:rPr>
                    <w:t>线</w:t>
                  </w:r>
                  <w:r>
                    <w:rPr/>
                  </w:r>
                </w:p>
                <w:p>
                  <w:pPr>
                    <w:pStyle w:val="BodyText"/>
                    <w:spacing w:line="285" w:lineRule="auto" w:before="55"/>
                    <w:ind w:right="17"/>
                    <w:jc w:val="left"/>
                  </w:pPr>
                  <w:r>
                    <w:rPr>
                      <w:color w:val="231F20"/>
                      <w:spacing w:val="19"/>
                      <w:w w:val="102"/>
                    </w:rPr>
                    <w:t>圈平</w:t>
                  </w:r>
                  <w:r>
                    <w:rPr>
                      <w:color w:val="231F20"/>
                      <w:w w:val="102"/>
                    </w:rPr>
                    <w:t>板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部分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风从管道左侧进</w:t>
                  </w:r>
                  <w:r>
                    <w:rPr>
                      <w:color w:val="231F20"/>
                      <w:w w:val="102"/>
                    </w:rPr>
                    <w:t>入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经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过阻流</w:t>
                  </w:r>
                  <w:r>
                    <w:rPr>
                      <w:color w:val="231F20"/>
                      <w:w w:val="102"/>
                    </w:rPr>
                    <w:t>体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形成卡门涡街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线圈平板水平放置在管道中间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磁铁固定在管道壁</w:t>
                  </w:r>
                  <w:r>
                    <w:rPr>
                      <w:color w:val="231F20"/>
                      <w:w w:val="102"/>
                    </w:rPr>
                    <w:t>面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在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线圈平板所在区域产</w:t>
                  </w:r>
                  <w:r>
                    <w:rPr>
                      <w:color w:val="231F20"/>
                      <w:w w:val="102"/>
                    </w:rPr>
                    <w:t>生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磁场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778717pt;margin-top:512.744202pt;width:17.95pt;height:10.050pt;mso-position-horizontal-relative:page;mso-position-vertical-relative:page;z-index:-60040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99"/>
                      <w:sz w:val="16"/>
                      <w:szCs w:val="16"/>
                    </w:rPr>
                    <w:t>磁铁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695343pt;margin-top:519.295044pt;width:25.95pt;height:10.050pt;mso-position-horizontal-relative:page;mso-position-vertical-relative:page;z-index:-60016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99"/>
                      <w:sz w:val="16"/>
                      <w:szCs w:val="16"/>
                    </w:rPr>
                    <w:t>阻流体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912628pt;margin-top:519.161011pt;width:25.95pt;height:10.050pt;mso-position-horizontal-relative:page;mso-position-vertical-relative:page;z-index:-59992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99"/>
                      <w:sz w:val="16"/>
                      <w:szCs w:val="16"/>
                    </w:rPr>
                    <w:t>旋转轴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882446pt;margin-top:536.155396pt;width:33.950pt;height:10.050pt;mso-position-horizontal-relative:page;mso-position-vertical-relative:page;z-index:-59968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99"/>
                      <w:sz w:val="16"/>
                      <w:szCs w:val="16"/>
                    </w:rPr>
                    <w:t>线圈平板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326721pt;margin-top:542.006775pt;width:17.95pt;height:10.050pt;mso-position-horizontal-relative:page;mso-position-vertical-relative:page;z-index:-59944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99"/>
                      <w:sz w:val="16"/>
                      <w:szCs w:val="16"/>
                    </w:rPr>
                    <w:t>管道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149658pt;margin-top:566.112427pt;width:25.55pt;height:10.1pt;mso-position-horizontal-relative:page;mso-position-vertical-relative:page;z-index:-59920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.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结构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902924pt;margin-top:588.403687pt;width:8.15pt;height:12.15pt;mso-position-horizontal-relative:page;mso-position-vertical-relative:page;z-index:-5989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-21"/>
                      <w:w w:val="100"/>
                      <w:sz w:val="16"/>
                    </w:rPr>
                    <w:t>F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86" w:lineRule="exact" w:before="0"/>
                    <w:ind w:left="97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1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962616pt;margin-top:593.034973pt;width:6.85pt;height:10pt;mso-position-horizontal-relative:page;mso-position-vertical-relative:page;z-index:-5987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X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777588pt;margin-top:598.49231pt;width:4.3pt;height:6.7pt;mso-position-horizontal-relative:page;mso-position-vertical-relative:page;z-index:-59848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2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326691pt;margin-top:612.184082pt;width:6.4pt;height:10pt;mso-position-horizontal-relative:page;mso-position-vertical-relative:page;z-index:-5982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T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216278pt;margin-top:611.911255pt;width:6.85pt;height:10pt;mso-position-horizontal-relative:page;mso-position-vertical-relative:page;z-index:-5980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X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554138pt;margin-top:612.870239pt;width:8.950pt;height:12.15pt;mso-position-horizontal-relative:page;mso-position-vertical-relative:page;z-index:-5977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T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86" w:lineRule="exact" w:before="0"/>
                    <w:ind w:left="113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2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766083pt;margin-top:617.649231pt;width:4.3pt;height:6.7pt;mso-position-horizontal-relative:page;mso-position-vertical-relative:page;z-index:-5975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1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812408pt;margin-top:617.384033pt;width:4.3pt;height:6.7pt;mso-position-horizontal-relative:page;mso-position-vertical-relative:page;z-index:-59728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1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864197pt;margin-top:619.926392pt;width:6.85pt;height:10pt;mso-position-horizontal-relative:page;mso-position-vertical-relative:page;z-index:-5970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F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929016pt;margin-top:625.383728pt;width:4.3pt;height:6.7pt;mso-position-horizontal-relative:page;mso-position-vertical-relative:page;z-index:-5968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2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150391pt;margin-top:640.422302pt;width:42pt;height:10.1pt;mso-position-horizontal-relative:page;mso-position-vertical-relative:page;z-index:-59656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.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平板受力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149048pt;margin-top:640.422302pt;width:41.55pt;height:10.1pt;mso-position-horizontal-relative:page;mso-position-vertical-relative:page;z-index:-59632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.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平板受力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31049pt;margin-top:653.865601pt;width:190.9pt;height:39.75pt;mso-position-horizontal-relative:page;mso-position-vertical-relative:page;z-index:-5960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49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   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装置结构简图及平板受力示意图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80" w:lineRule="atLeast" w:before="7"/>
                    <w:ind w:left="20" w:right="17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1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schematic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diagram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structure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equipment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force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sketch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map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coil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plate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871582pt;margin-top:707.674988pt;width:211.2pt;height:12.35pt;mso-position-horizontal-relative:page;mso-position-vertical-relative:page;z-index:-59584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spacing w:val="23"/>
                      <w:w w:val="102"/>
                    </w:rPr>
                    <w:t>线圈平板受力如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b</w:t>
                  </w:r>
                  <w:r>
                    <w:rPr>
                      <w:color w:val="231F20"/>
                      <w:spacing w:val="-81"/>
                      <w:w w:val="102"/>
                    </w:rPr>
                    <w:t>、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所示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在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196609pt;margin-top:742.186707pt;width:371.5pt;height:20.7pt;mso-position-horizontal-relative:page;mso-position-vertical-relative:page;z-index:-5956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收稿日期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6"/>
                      <w:szCs w:val="16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2015-12-28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  <w:p>
                  <w:pPr>
                    <w:spacing w:line="21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通信作者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6"/>
                      <w:szCs w:val="16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周云</w:t>
                  </w:r>
                  <w:r>
                    <w:rPr>
                      <w:rFonts w:ascii="宋体" w:hAnsi="宋体" w:cs="宋体" w:eastAsia="宋体"/>
                      <w:color w:val="231F20"/>
                      <w:spacing w:val="-56"/>
                      <w:sz w:val="16"/>
                      <w:szCs w:val="16"/>
                    </w:rPr>
                    <w:t>龙</w:t>
                  </w:r>
                  <w:r>
                    <w:rPr>
                      <w:rFonts w:ascii="宋体" w:hAnsi="宋体" w:cs="宋体" w:eastAsia="宋体"/>
                      <w:color w:val="231F20"/>
                      <w:spacing w:val="-25"/>
                      <w:w w:val="200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1960</w:t>
                  </w:r>
                  <w:r>
                    <w:rPr>
                      <w:rFonts w:ascii="宋体" w:hAnsi="宋体" w:cs="宋体" w:eastAsia="宋体"/>
                      <w:color w:val="231F20"/>
                      <w:spacing w:val="-25"/>
                      <w:w w:val="200"/>
                      <w:sz w:val="16"/>
                      <w:szCs w:val="16"/>
                    </w:rPr>
                    <w:t>-</w:t>
                  </w:r>
                  <w:r>
                    <w:rPr>
                      <w:rFonts w:ascii="宋体" w:hAnsi="宋体" w:cs="宋体" w:eastAsia="宋体"/>
                      <w:color w:val="231F20"/>
                      <w:spacing w:val="-56"/>
                      <w:w w:val="200"/>
                      <w:sz w:val="16"/>
                      <w:szCs w:val="16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男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博士、教授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6"/>
                      <w:szCs w:val="16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主要从事新型风力发电技术方面的研究。</w:t>
                  </w:r>
                  <w:hyperlink r:id="rId5">
                    <w:r>
                      <w:rPr>
                        <w:rFonts w:ascii="Times New Roman" w:hAnsi="Times New Roman" w:cs="Times New Roman" w:eastAsia="Times New Roman"/>
                        <w:color w:val="231F20"/>
                        <w:w w:val="93"/>
                        <w:sz w:val="16"/>
                        <w:szCs w:val="16"/>
                      </w:rPr>
                      <w:t>neduzyl@</w:t>
                    </w:r>
                    <w:r>
                      <w:rPr>
                        <w:rFonts w:ascii="Times New Roman" w:hAnsi="Times New Roman" w:cs="Times New Roman" w:eastAsia="Times New Roman"/>
                        <w:color w:val="231F20"/>
                        <w:sz w:val="16"/>
                        <w:szCs w:val="16"/>
                      </w:rPr>
                      <w:t>163</w:t>
                    </w:r>
                    <w:r>
                      <w:rPr>
                        <w:rFonts w:ascii="Times New Roman" w:hAnsi="Times New Roman" w:cs="Times New Roman" w:eastAsia="Times New Roman"/>
                        <w:color w:val="231F20"/>
                        <w:w w:val="94"/>
                        <w:sz w:val="16"/>
                        <w:szCs w:val="16"/>
                      </w:rPr>
                      <w:t>.com</w:t>
                    </w:r>
                    <w:r>
                      <w:rPr>
                        <w:rFonts w:ascii="Times New Roman" w:hAnsi="Times New Roman" w:cs="Times New Roman" w:eastAsia="Times New Roman"/>
                        <w:sz w:val="16"/>
                        <w:szCs w:val="16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953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160278pt;margin-top:589.994263pt;width:32.3pt;height:16pt;mso-position-horizontal-relative:page;mso-position-vertical-relative:page;z-index:-59512" type="#_x0000_t202" filled="false" stroked="false">
            <v:textbox inset="0,0,0,0">
              <w:txbxContent>
                <w:p>
                  <w:pPr>
                    <w:spacing w:line="149" w:lineRule="exact" w:before="48"/>
                    <w:ind w:left="0" w:right="158" w:firstLine="0"/>
                    <w:jc w:val="righ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X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86" w:lineRule="exact" w:before="0"/>
                    <w:ind w:left="0" w:right="97" w:firstLine="0"/>
                    <w:jc w:val="right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3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436707pt;margin-top:589.994263pt;width:32.3pt;height:16pt;mso-position-horizontal-relative:page;mso-position-vertical-relative:page;z-index:-59488" type="#_x0000_t202" filled="false" stroked="false">
            <v:textbox inset="0,0,0,0">
              <w:txbxContent>
                <w:p>
                  <w:pPr>
                    <w:spacing w:line="63" w:lineRule="exact" w:before="0"/>
                    <w:ind w:left="132" w:right="213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F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86" w:lineRule="exact" w:before="0"/>
                    <w:ind w:left="132" w:right="73" w:firstLine="0"/>
                    <w:jc w:val="center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4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160278pt;margin-top:605.969727pt;width:11.65pt;height:5.65pt;mso-position-horizontal-relative:page;mso-position-vertical-relative:page;z-index:-594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6.761597pt;margin-top:605.969727pt;width:20.7pt;height:5.65pt;mso-position-horizontal-relative:page;mso-position-vertical-relative:page;z-index:-59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7.436707pt;margin-top:605.969727pt;width:20.7pt;height:5.65pt;mso-position-horizontal-relative:page;mso-position-vertical-relative:page;z-index:-594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88.098846pt;margin-top:605.969727pt;width:11.6pt;height:5.65pt;mso-position-horizontal-relative:page;mso-position-vertical-relative:page;z-index:-593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5.160278pt;margin-top:611.600952pt;width:32.3pt;height:20.150pt;mso-position-horizontal-relative:page;mso-position-vertical-relative:page;z-index:-59368" type="#_x0000_t202" filled="false" stroked="false">
            <v:textbox inset="0,0,0,0">
              <w:txbxContent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</w:p>
                <w:p>
                  <w:pPr>
                    <w:spacing w:line="149" w:lineRule="exact" w:before="0"/>
                    <w:ind w:left="218" w:right="197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F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81" w:lineRule="exact" w:before="0"/>
                    <w:ind w:left="264" w:right="100" w:firstLine="0"/>
                    <w:jc w:val="center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3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436707pt;margin-top:611.600952pt;width:32.3pt;height:20.150pt;mso-position-horizontal-relative:page;mso-position-vertical-relative:page;z-index:-59344" type="#_x0000_t202" filled="false" stroked="false">
            <v:textbox inset="0,0,0,0">
              <w:txbxContent>
                <w:p>
                  <w:pPr>
                    <w:spacing w:line="148" w:lineRule="exact" w:before="13"/>
                    <w:ind w:left="6" w:right="249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100"/>
                      <w:sz w:val="16"/>
                    </w:rPr>
                    <w:t>X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86" w:lineRule="exact" w:before="0"/>
                    <w:ind w:left="132" w:right="202" w:firstLine="0"/>
                    <w:jc w:val="center"/>
                    <w:rPr>
                      <w:rFonts w:ascii="Palatino Linotype" w:hAnsi="Palatino Linotype" w:cs="Palatino Linotype" w:eastAsia="Palatino Linotype"/>
                      <w:sz w:val="9"/>
                      <w:szCs w:val="9"/>
                    </w:rPr>
                  </w:pPr>
                  <w:r>
                    <w:rPr>
                      <w:rFonts w:ascii="Palatino Linotype"/>
                      <w:color w:val="050100"/>
                      <w:w w:val="103"/>
                      <w:sz w:val="9"/>
                    </w:rPr>
                    <w:t>4</w:t>
                  </w:r>
                  <w:r>
                    <w:rPr>
                      <w:rFonts w:ascii="Palatino Linotype"/>
                      <w:sz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055634pt;margin-top:581.854553pt;width:11.65pt;height:24.15pt;mso-position-horizontal-relative:page;mso-position-vertical-relative:page;z-index:-5932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656952pt;margin-top:581.854553pt;width:52.95pt;height:8.15pt;mso-position-horizontal-relative:page;mso-position-vertical-relative:page;z-index:-592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3.656952pt;margin-top:589.994263pt;width:20.7pt;height:16pt;mso-position-horizontal-relative:page;mso-position-vertical-relative:page;z-index:-5927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318085pt;margin-top:589.994263pt;width:32.3pt;height:16pt;mso-position-horizontal-relative:page;mso-position-vertical-relative:page;z-index:-5924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055634pt;margin-top:605.969727pt;width:11.65pt;height:5.65pt;mso-position-horizontal-relative:page;mso-position-vertical-relative:page;z-index:-59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3.656952pt;margin-top:605.969727pt;width:20.7pt;height:5.65pt;mso-position-horizontal-relative:page;mso-position-vertical-relative:page;z-index:-59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4.318085pt;margin-top:605.969727pt;width:20.7pt;height:5.65pt;mso-position-horizontal-relative:page;mso-position-vertical-relative:page;z-index:-59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4.979218pt;margin-top:605.969727pt;width:11.65pt;height:5.65pt;mso-position-horizontal-relative:page;mso-position-vertical-relative:page;z-index:-59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2.055634pt;margin-top:611.600952pt;width:32.3pt;height:20.150pt;mso-position-horizontal-relative:page;mso-position-vertical-relative:page;z-index:-5912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318085pt;margin-top:611.600952pt;width:32.3pt;height:20.150pt;mso-position-horizontal-relative:page;mso-position-vertical-relative:page;z-index:-5910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887085pt;margin-top:559.161682pt;width:83.15pt;height:.1pt;mso-position-horizontal-relative:page;mso-position-vertical-relative:page;z-index:-590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0.009827pt;margin-top:559.161682pt;width:38.7pt;height:.1pt;mso-position-horizontal-relative:page;mso-position-vertical-relative:page;z-index:-590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8.671326pt;margin-top:559.161682pt;width:74.650pt;height:.1pt;mso-position-horizontal-relative:page;mso-position-vertical-relative:page;z-index:-590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5.118774pt;margin-top:532.931580pt;width:28.55pt;height:.1pt;mso-position-horizontal-relative:page;mso-position-vertical-relative:page;z-index:-59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6.886078pt;margin-top:506.701935pt;width:83.15pt;height:.1pt;mso-position-horizontal-relative:page;mso-position-vertical-relative:page;z-index:-58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0.009827pt;margin-top:506.701935pt;width:38.7pt;height:.1pt;mso-position-horizontal-relative:page;mso-position-vertical-relative:page;z-index:-58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8.671326pt;margin-top:506.701935pt;width:74.25pt;height:.1pt;mso-position-horizontal-relative:page;mso-position-vertical-relative:page;z-index:-589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5.196899pt;margin-top:85.377777pt;width:481.9pt;height:12pt;mso-position-horizontal-relative:page;mso-position-vertical-relative:page;z-index:-5891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1968pt;margin-top:723.941101pt;width:126pt;height:12pt;mso-position-horizontal-relative:page;mso-position-vertical-relative:page;z-index:-5888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50" w:h="16500"/>
          <w:pgMar w:top="1160" w:bottom="0" w:left="880" w:right="10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5.1968pt;margin-top:96.377777pt;width:481.9pt;height:.1pt;mso-position-horizontal-relative:page;mso-position-vertical-relative:page;z-index:-58864" coordorigin="1304,1928" coordsize="9638,2">
            <v:shape style="position:absolute;left:1304;top:1928;width:9638;height:2" coordorigin="1304,1928" coordsize="9638,0" path="m1304,1928l10942,1928e" filled="false" stroked="true" strokeweight=".4252pt" strokecolor="#231f20">
              <v:path arrowok="t"/>
            </v:shape>
            <w10:wrap type="none"/>
          </v:group>
        </w:pict>
      </w:r>
      <w:r>
        <w:rPr/>
        <w:pict>
          <v:shape style="position:absolute;margin-left:73.196655pt;margin-top:82.766296pt;width:16.6pt;height:11.05pt;mso-position-horizontal-relative:page;mso-position-vertical-relative:page;z-index:-5884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期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639465pt;margin-top:82.766296pt;width:208.95pt;height:11pt;mso-position-horizontal-relative:page;mso-position-vertical-relative:page;z-index:-58816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周云龙等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卡门涡街风力发电机结构优化的分析计算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586609pt;margin-top:82.801819pt;width:15.5pt;height:11pt;mso-position-horizontal-relative:page;mso-position-vertical-relative:page;z-index:-5879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325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107.419792pt;width:235.75pt;height:59.55pt;mso-position-horizontal-relative:page;mso-position-vertical-relative:page;z-index:-58768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231F20"/>
                      <w:spacing w:val="13"/>
                      <w:w w:val="102"/>
                    </w:rPr>
                    <w:t>中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以旋转轴为中心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旋涡作用在线圈平板左右</w:t>
                  </w:r>
                  <w:r>
                    <w:rPr>
                      <w:color w:val="231F20"/>
                      <w:w w:val="102"/>
                    </w:rPr>
                    <w:t>两</w:t>
                  </w:r>
                  <w:r>
                    <w:rPr/>
                  </w:r>
                </w:p>
                <w:p>
                  <w:pPr>
                    <w:spacing w:line="276" w:lineRule="auto" w:before="49"/>
                    <w:ind w:left="20" w:right="17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2"/>
                      <w:position w:val="2"/>
                      <w:sz w:val="20"/>
                      <w:szCs w:val="20"/>
                    </w:rPr>
                    <w:t>侧合力分别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sz w:val="10"/>
                      <w:szCs w:val="10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-100"/>
                      <w:w w:val="205"/>
                      <w:position w:val="2"/>
                      <w:sz w:val="20"/>
                      <w:szCs w:val="20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102"/>
                      <w:position w:val="2"/>
                      <w:sz w:val="20"/>
                      <w:szCs w:val="20"/>
                    </w:rPr>
                    <w:t>合力作用点与旋转轴距离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sz w:val="10"/>
                      <w:szCs w:val="10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80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由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20"/>
                      <w:w w:val="102"/>
                      <w:position w:val="2"/>
                      <w:sz w:val="20"/>
                      <w:szCs w:val="20"/>
                    </w:rPr>
                    <w:t>产生逆时针转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矩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sz w:val="10"/>
                      <w:szCs w:val="1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-85"/>
                      <w:w w:val="205"/>
                      <w:position w:val="2"/>
                      <w:sz w:val="20"/>
                      <w:szCs w:val="20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如</w:t>
                  </w:r>
                  <w:r>
                    <w:rPr>
                      <w:rFonts w:ascii="宋体" w:hAnsi="宋体" w:cs="宋体" w:eastAsia="宋体"/>
                      <w:color w:val="231F20"/>
                      <w:spacing w:val="-80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102"/>
                      <w:position w:val="2"/>
                      <w:sz w:val="20"/>
                      <w:szCs w:val="20"/>
                    </w:rPr>
                    <w:t>式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5"/>
                      <w:position w:val="2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w w:val="205"/>
                      <w:position w:val="2"/>
                      <w:sz w:val="20"/>
                      <w:szCs w:val="20"/>
                    </w:rPr>
                    <w:t>) </w:t>
                  </w:r>
                  <w:r>
                    <w:rPr>
                      <w:rFonts w:ascii="宋体" w:hAnsi="宋体" w:cs="宋体" w:eastAsia="宋体"/>
                      <w:color w:val="231F20"/>
                      <w:spacing w:val="4"/>
                      <w:w w:val="102"/>
                      <w:sz w:val="20"/>
                      <w:szCs w:val="20"/>
                    </w:rPr>
                    <w:t>所</w:t>
                  </w:r>
                  <w:r>
                    <w:rPr>
                      <w:rFonts w:ascii="宋体" w:hAnsi="宋体" w:cs="宋体" w:eastAsia="宋体"/>
                      <w:color w:val="231F20"/>
                      <w:spacing w:val="3"/>
                      <w:w w:val="102"/>
                      <w:sz w:val="20"/>
                      <w:szCs w:val="20"/>
                    </w:rPr>
                    <w:t>示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sz w:val="20"/>
                      <w:szCs w:val="20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815pt;margin-top:107.419792pt;width:237.45pt;height:399.5pt;mso-position-horizontal-relative:page;mso-position-vertical-relative:page;z-index:-58744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left="22"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流</w:t>
                  </w:r>
                  <w:r>
                    <w:rPr>
                      <w:color w:val="231F20"/>
                      <w:spacing w:val="3"/>
                      <w:w w:val="102"/>
                    </w:rPr>
                    <w:t>体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80" w:lineRule="auto" w:before="54"/>
                    <w:ind w:left="22" w:right="122" w:firstLine="420"/>
                    <w:jc w:val="both"/>
                  </w:pPr>
                  <w:r>
                    <w:rPr>
                      <w:color w:val="231F20"/>
                      <w:spacing w:val="15"/>
                      <w:w w:val="102"/>
                    </w:rPr>
                    <w:t>模型建立和网格划分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GA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8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实现。网</w:t>
                  </w:r>
                  <w:r>
                    <w:rPr>
                      <w:color w:val="231F20"/>
                      <w:w w:val="102"/>
                    </w:rPr>
                    <w:t>格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划分采用结构化四边形网格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在阻流体四周以及</w:t>
                  </w:r>
                  <w:r>
                    <w:rPr>
                      <w:color w:val="231F20"/>
                      <w:w w:val="102"/>
                    </w:rPr>
                    <w:t>旋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涡主要存在的中间区域局部加密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其他部分采用</w:t>
                  </w:r>
                  <w:r>
                    <w:rPr>
                      <w:color w:val="231F20"/>
                      <w:w w:val="102"/>
                    </w:rPr>
                    <w:t>相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对稀疏的结构网格。为了保证计算的可靠性并</w:t>
                  </w:r>
                  <w:r>
                    <w:rPr>
                      <w:color w:val="231F20"/>
                      <w:w w:val="102"/>
                    </w:rPr>
                    <w:t>节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省时间</w:t>
                  </w:r>
                  <w:r>
                    <w:rPr>
                      <w:color w:val="231F20"/>
                      <w:spacing w:val="-91"/>
                      <w:w w:val="205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</w:rPr>
                    <w:t>初次将计算域划分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4772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个网格</w:t>
                  </w:r>
                  <w:r>
                    <w:rPr>
                      <w:color w:val="231F20"/>
                      <w:spacing w:val="-91"/>
                      <w:w w:val="205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</w:rPr>
                    <w:t>之</w:t>
                  </w:r>
                  <w:r>
                    <w:rPr>
                      <w:color w:val="231F20"/>
                      <w:w w:val="102"/>
                    </w:rPr>
                    <w:t>后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1"/>
                      <w:w w:val="102"/>
                    </w:rPr>
                    <w:t>对网格数加倍</w:t>
                  </w:r>
                  <w:r>
                    <w:rPr>
                      <w:color w:val="231F20"/>
                      <w:spacing w:val="-94"/>
                      <w:w w:val="205"/>
                    </w:rPr>
                    <w:t>,</w:t>
                  </w:r>
                  <w:r>
                    <w:rPr>
                      <w:color w:val="231F20"/>
                      <w:spacing w:val="11"/>
                      <w:w w:val="102"/>
                    </w:rPr>
                    <w:t>两次计算得到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4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11"/>
                      <w:w w:val="102"/>
                    </w:rPr>
                    <w:t>基本一致</w:t>
                  </w:r>
                  <w:r>
                    <w:rPr>
                      <w:color w:val="231F20"/>
                      <w:spacing w:val="-94"/>
                      <w:w w:val="205"/>
                    </w:rPr>
                    <w:t>,</w:t>
                  </w:r>
                  <w:r>
                    <w:rPr>
                      <w:color w:val="231F20"/>
                      <w:spacing w:val="11"/>
                      <w:w w:val="102"/>
                    </w:rPr>
                    <w:t>说</w:t>
                  </w:r>
                  <w:r>
                    <w:rPr>
                      <w:color w:val="231F20"/>
                      <w:w w:val="102"/>
                    </w:rPr>
                    <w:t>明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初次划分的网格数量已满足计算需</w:t>
                  </w:r>
                  <w:r>
                    <w:rPr>
                      <w:color w:val="231F20"/>
                      <w:spacing w:val="3"/>
                      <w:w w:val="102"/>
                    </w:rPr>
                    <w:t>要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tabs>
                      <w:tab w:pos="492" w:val="left" w:leader="none"/>
                    </w:tabs>
                    <w:spacing w:before="87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2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条件设置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80" w:lineRule="auto" w:before="115"/>
                    <w:ind w:left="22" w:right="49" w:firstLine="420"/>
                    <w:jc w:val="left"/>
                  </w:pPr>
                  <w:r>
                    <w:rPr>
                      <w:color w:val="231F20"/>
                      <w:spacing w:val="-6"/>
                      <w:w w:val="102"/>
                    </w:rPr>
                    <w:t>本文采用非稳态计算</w:t>
                  </w:r>
                  <w:r>
                    <w:rPr>
                      <w:color w:val="231F20"/>
                      <w:spacing w:val="-111"/>
                      <w:w w:val="205"/>
                    </w:rPr>
                    <w:t>,</w:t>
                  </w:r>
                  <w:r>
                    <w:rPr>
                      <w:color w:val="231F20"/>
                      <w:spacing w:val="-6"/>
                      <w:w w:val="102"/>
                    </w:rPr>
                    <w:t>计算材料为空气。文</w:t>
                  </w:r>
                  <w:r>
                    <w:rPr>
                      <w:color w:val="231F20"/>
                      <w:spacing w:val="-79"/>
                      <w:w w:val="102"/>
                    </w:rPr>
                    <w:t>献</w:t>
                  </w:r>
                  <w:r>
                    <w:rPr>
                      <w:color w:val="231F20"/>
                      <w:spacing w:val="-39"/>
                      <w:w w:val="205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1"/>
                      <w:w w:val="102"/>
                    </w:rPr>
                    <w:t>8</w:t>
                  </w:r>
                  <w:r>
                    <w:rPr>
                      <w:color w:val="231F20"/>
                      <w:w w:val="205"/>
                    </w:rPr>
                    <w:t>] </w:t>
                  </w:r>
                  <w:r>
                    <w:rPr>
                      <w:color w:val="231F20"/>
                      <w:spacing w:val="5"/>
                      <w:w w:val="102"/>
                    </w:rPr>
                    <w:t>指出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spacing w:val="5"/>
                      <w:w w:val="102"/>
                    </w:rPr>
                    <w:t>在湍流模型中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3"/>
                      <w:w w:val="136"/>
                    </w:rPr>
                    <w:t>ε</w:t>
                  </w:r>
                  <w:r>
                    <w:rPr>
                      <w:color w:val="231F20"/>
                      <w:spacing w:val="5"/>
                      <w:w w:val="102"/>
                    </w:rPr>
                    <w:t>模型引入湍流耗散</w:t>
                  </w:r>
                  <w:r>
                    <w:rPr>
                      <w:color w:val="231F20"/>
                      <w:w w:val="102"/>
                    </w:rPr>
                    <w:t>率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32"/>
                      <w:sz w:val="21"/>
                      <w:szCs w:val="21"/>
                    </w:rPr>
                    <w:t>ε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4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在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湍流的计算中优于零方程和一方程模型。但标</w:t>
                  </w:r>
                  <w:r>
                    <w:rPr>
                      <w:color w:val="231F20"/>
                      <w:w w:val="102"/>
                    </w:rPr>
                    <w:t>准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3"/>
                      <w:w w:val="136"/>
                    </w:rPr>
                    <w:t>ε</w:t>
                  </w:r>
                  <w:r>
                    <w:rPr>
                      <w:color w:val="231F20"/>
                      <w:spacing w:val="5"/>
                      <w:w w:val="102"/>
                    </w:rPr>
                    <w:t>模型假定粘度系数是相同的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spacing w:val="5"/>
                      <w:w w:val="102"/>
                    </w:rPr>
                    <w:t>这种假设使得该</w:t>
                  </w:r>
                  <w:r>
                    <w:rPr>
                      <w:color w:val="231F20"/>
                      <w:w w:val="102"/>
                    </w:rPr>
                    <w:t>模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型在用于强旋流或弯曲流线流动时会产生一定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失真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而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3"/>
                      <w:w w:val="136"/>
                    </w:rPr>
                    <w:t>ε</w:t>
                  </w:r>
                  <w:r>
                    <w:rPr>
                      <w:color w:val="231F20"/>
                      <w:spacing w:val="5"/>
                      <w:w w:val="102"/>
                    </w:rPr>
                    <w:t>模型通过修正湍动粘度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spacing w:val="5"/>
                      <w:w w:val="102"/>
                    </w:rPr>
                    <w:t>考虑了</w:t>
                  </w:r>
                  <w:r>
                    <w:rPr>
                      <w:color w:val="231F20"/>
                      <w:w w:val="102"/>
                    </w:rPr>
                    <w:t>平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均流动中的旋转及旋流流动情况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符合本研究的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动情况。文</w:t>
                  </w:r>
                  <w:r>
                    <w:rPr>
                      <w:color w:val="231F20"/>
                      <w:spacing w:val="-59"/>
                      <w:w w:val="102"/>
                    </w:rPr>
                    <w:t>献</w:t>
                  </w:r>
                  <w:r>
                    <w:rPr>
                      <w:color w:val="231F20"/>
                      <w:spacing w:val="-28"/>
                      <w:w w:val="205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9</w:t>
                  </w:r>
                  <w:r>
                    <w:rPr>
                      <w:color w:val="231F20"/>
                      <w:spacing w:val="-59"/>
                      <w:w w:val="205"/>
                    </w:rPr>
                    <w:t>]</w:t>
                  </w:r>
                  <w:r>
                    <w:rPr>
                      <w:color w:val="231F20"/>
                      <w:w w:val="102"/>
                    </w:rPr>
                    <w:t>对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种湍流模型进行对比</w:t>
                  </w:r>
                  <w:r>
                    <w:rPr>
                      <w:color w:val="231F20"/>
                      <w:spacing w:val="-91"/>
                      <w:w w:val="205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</w:rPr>
                    <w:t>结</w:t>
                  </w:r>
                  <w:r>
                    <w:rPr>
                      <w:color w:val="231F20"/>
                      <w:w w:val="102"/>
                    </w:rPr>
                    <w:t>果</w:t>
                  </w:r>
                  <w:r>
                    <w:rPr/>
                  </w:r>
                </w:p>
                <w:p>
                  <w:pPr>
                    <w:pStyle w:val="BodyText"/>
                    <w:spacing w:line="276" w:lineRule="auto" w:before="1"/>
                    <w:ind w:left="22" w:right="17"/>
                    <w:jc w:val="left"/>
                  </w:pPr>
                  <w:r>
                    <w:rPr>
                      <w:color w:val="231F20"/>
                      <w:spacing w:val="18"/>
                      <w:w w:val="102"/>
                    </w:rPr>
                    <w:t>表</w:t>
                  </w:r>
                  <w:r>
                    <w:rPr>
                      <w:color w:val="231F20"/>
                      <w:w w:val="102"/>
                    </w:rPr>
                    <w:t>明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7"/>
                      <w:w w:val="136"/>
                    </w:rPr>
                    <w:t>ε</w:t>
                  </w:r>
                  <w:r>
                    <w:rPr>
                      <w:color w:val="231F20"/>
                      <w:spacing w:val="18"/>
                      <w:w w:val="102"/>
                    </w:rPr>
                    <w:t>模型最</w:t>
                  </w:r>
                  <w:r>
                    <w:rPr>
                      <w:color w:val="231F20"/>
                      <w:w w:val="102"/>
                    </w:rPr>
                    <w:t>佳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-87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因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18"/>
                      <w:w w:val="102"/>
                    </w:rPr>
                    <w:t>此选</w:t>
                  </w:r>
                  <w:r>
                    <w:rPr>
                      <w:color w:val="231F20"/>
                      <w:w w:val="102"/>
                    </w:rPr>
                    <w:t>择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7"/>
                      <w:w w:val="136"/>
                    </w:rPr>
                    <w:t>ε</w:t>
                  </w:r>
                  <w:r>
                    <w:rPr>
                      <w:color w:val="231F20"/>
                      <w:spacing w:val="18"/>
                      <w:w w:val="102"/>
                    </w:rPr>
                    <w:t>模型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9"/>
                      <w:w w:val="102"/>
                    </w:rPr>
                    <w:t>湍流参数选择湍动</w:t>
                  </w:r>
                  <w:r>
                    <w:rPr>
                      <w:color w:val="231F20"/>
                      <w:w w:val="102"/>
                    </w:rPr>
                    <w:t>能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9"/>
                      <w:w w:val="102"/>
                    </w:rPr>
                    <w:t>和湍动耗散</w:t>
                  </w:r>
                  <w:r>
                    <w:rPr>
                      <w:color w:val="231F20"/>
                      <w:w w:val="102"/>
                    </w:rPr>
                    <w:t>率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32"/>
                      <w:sz w:val="21"/>
                      <w:szCs w:val="21"/>
                    </w:rPr>
                    <w:t>ε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96"/>
                      <w:w w:val="205"/>
                    </w:rPr>
                    <w:t>,</w:t>
                  </w:r>
                  <w:r>
                    <w:rPr>
                      <w:color w:val="231F20"/>
                      <w:spacing w:val="9"/>
                      <w:w w:val="102"/>
                    </w:rPr>
                    <w:t>计算方</w:t>
                  </w:r>
                  <w:r>
                    <w:rPr>
                      <w:color w:val="231F20"/>
                      <w:w w:val="102"/>
                    </w:rPr>
                    <w:t>法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参考文</w:t>
                  </w:r>
                  <w:r>
                    <w:rPr>
                      <w:color w:val="231F20"/>
                      <w:spacing w:val="-65"/>
                      <w:w w:val="102"/>
                    </w:rPr>
                    <w:t>献</w:t>
                  </w:r>
                  <w:r>
                    <w:rPr>
                      <w:color w:val="231F20"/>
                      <w:spacing w:val="-28"/>
                      <w:w w:val="205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8</w:t>
                  </w:r>
                  <w:r>
                    <w:rPr>
                      <w:color w:val="231F20"/>
                      <w:spacing w:val="-65"/>
                      <w:w w:val="205"/>
                    </w:rPr>
                    <w:t>]</w:t>
                  </w:r>
                  <w:r>
                    <w:rPr>
                      <w:color w:val="231F20"/>
                      <w:spacing w:val="8"/>
                      <w:w w:val="102"/>
                    </w:rPr>
                    <w:t>的公式。选择速度入口和流动出口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边界条件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本文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5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7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0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3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5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为进口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度。压力和速度的耦合采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8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3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算法以在</w:t>
                  </w:r>
                  <w:r>
                    <w:rPr>
                      <w:color w:val="231F20"/>
                      <w:w w:val="102"/>
                    </w:rPr>
                    <w:t>保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持计算精度前提下提高迭代过程中解的收敛速度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对流和扩散通量计算采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QU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格式</w:t>
                  </w:r>
                  <w:r>
                    <w:rPr>
                      <w:color w:val="231F20"/>
                      <w:spacing w:val="-90"/>
                      <w:w w:val="205"/>
                    </w:rPr>
                    <w:t>,</w:t>
                  </w:r>
                  <w:r>
                    <w:rPr>
                      <w:color w:val="231F20"/>
                      <w:spacing w:val="15"/>
                      <w:w w:val="102"/>
                    </w:rPr>
                    <w:t>时间步</w:t>
                  </w:r>
                  <w:r>
                    <w:rPr>
                      <w:color w:val="231F20"/>
                      <w:w w:val="102"/>
                    </w:rPr>
                    <w:t>长</w:t>
                  </w:r>
                  <w:r>
                    <w:rPr>
                      <w:color w:val="231F20"/>
                      <w:w w:val="102"/>
                    </w:rPr>
                    <w:t> 为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×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s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740356pt;margin-top:170.302628pt;width:67.9pt;height:13.5pt;mso-position-horizontal-relative:page;mso-position-vertical-relative:page;z-index:-58720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color w:val="231F20"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rFonts w:ascii="Times New Roman"/>
                      <w:color w:val="231F20"/>
                      <w:w w:val="104"/>
                      <w:position w:val="-3"/>
                      <w:sz w:val="10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1"/>
                      <w:position w:val="-3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21"/>
                    </w:rPr>
                    <w:t>=</w:t>
                  </w:r>
                  <w:r>
                    <w:rPr>
                      <w:rFonts w:ascii="Times New Roman"/>
                      <w:color w:val="231F20"/>
                      <w:spacing w:val="-17"/>
                      <w:sz w:val="21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spacing w:val="-1"/>
                      <w:w w:val="99"/>
                      <w:sz w:val="21"/>
                    </w:rPr>
                    <w:t>F</w:t>
                  </w:r>
                  <w:r>
                    <w:rPr>
                      <w:rFonts w:ascii="Times New Roman"/>
                      <w:color w:val="231F20"/>
                      <w:w w:val="104"/>
                      <w:position w:val="-3"/>
                      <w:sz w:val="10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-10"/>
                      <w:position w:val="-3"/>
                      <w:sz w:val="10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spacing w:val="-1"/>
                      <w:w w:val="99"/>
                      <w:sz w:val="21"/>
                    </w:rPr>
                    <w:t>X</w:t>
                  </w:r>
                  <w:r>
                    <w:rPr>
                      <w:rFonts w:ascii="Times New Roman"/>
                      <w:color w:val="231F20"/>
                      <w:w w:val="104"/>
                      <w:position w:val="-3"/>
                      <w:sz w:val="10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1"/>
                      <w:position w:val="-3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21"/>
                    </w:rPr>
                    <w:t>+</w:t>
                  </w:r>
                  <w:r>
                    <w:rPr>
                      <w:rFonts w:ascii="Times New Roman"/>
                      <w:color w:val="231F20"/>
                      <w:spacing w:val="-17"/>
                      <w:sz w:val="21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spacing w:val="7"/>
                      <w:w w:val="99"/>
                      <w:sz w:val="21"/>
                    </w:rPr>
                    <w:t>F</w:t>
                  </w:r>
                  <w:r>
                    <w:rPr>
                      <w:rFonts w:ascii="Times New Roman"/>
                      <w:color w:val="231F20"/>
                      <w:w w:val="104"/>
                      <w:position w:val="-3"/>
                      <w:sz w:val="10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-2"/>
                      <w:position w:val="-3"/>
                      <w:sz w:val="10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spacing w:val="7"/>
                      <w:w w:val="99"/>
                      <w:sz w:val="21"/>
                    </w:rPr>
                    <w:t>X</w:t>
                  </w:r>
                  <w:r>
                    <w:rPr>
                      <w:rFonts w:ascii="Times New Roman"/>
                      <w:color w:val="231F20"/>
                      <w:w w:val="104"/>
                      <w:position w:val="-3"/>
                      <w:sz w:val="10"/>
                    </w:rPr>
                    <w:t>2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384pt;margin-top:170.251755pt;width:25pt;height:12.55pt;mso-position-horizontal-relative:page;mso-position-vertical-relative:page;z-index:-5869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/>
                      <w:color w:val="231F20"/>
                      <w:spacing w:val="-32"/>
                      <w:w w:val="200"/>
                      <w:sz w:val="21"/>
                    </w:rPr>
                    <w:t>(</w:t>
                  </w:r>
                  <w:r>
                    <w:rPr>
                      <w:rFonts w:ascii="Times New Roman"/>
                      <w:color w:val="231F20"/>
                      <w:spacing w:val="-33"/>
                      <w:sz w:val="21"/>
                    </w:rPr>
                    <w:t>1</w:t>
                  </w:r>
                  <w:r>
                    <w:rPr>
                      <w:rFonts w:ascii="宋体"/>
                      <w:color w:val="231F20"/>
                      <w:w w:val="200"/>
                      <w:sz w:val="21"/>
                    </w:rPr>
                    <w:t>)</w:t>
                  </w:r>
                  <w:r>
                    <w:rPr>
                      <w:rFonts w:ascii="宋体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186.686691pt;width:232.1pt;height:106.8pt;mso-position-horizontal-relative:page;mso-position-vertical-relative:page;z-index:-58672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 w:firstLine="420"/>
                    <w:jc w:val="left"/>
                  </w:pPr>
                  <w:r>
                    <w:rPr>
                      <w:color w:val="231F20"/>
                      <w:spacing w:val="15"/>
                      <w:w w:val="102"/>
                    </w:rPr>
                    <w:t>在该转矩作用下线圈平板绕旋转轴逆时针</w:t>
                  </w:r>
                  <w:r>
                    <w:rPr>
                      <w:color w:val="231F20"/>
                      <w:w w:val="102"/>
                    </w:rPr>
                    <w:t>运</w:t>
                  </w:r>
                  <w:r>
                    <w:rPr/>
                  </w:r>
                </w:p>
                <w:p>
                  <w:pPr>
                    <w:pStyle w:val="BodyText"/>
                    <w:spacing w:line="278" w:lineRule="auto" w:before="53"/>
                    <w:ind w:right="17"/>
                    <w:jc w:val="both"/>
                  </w:pPr>
                  <w:r>
                    <w:rPr>
                      <w:color w:val="231F20"/>
                      <w:spacing w:val="8"/>
                      <w:w w:val="102"/>
                    </w:rPr>
                    <w:t>动。随着旋涡移动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作用在线圈平板上的作用力</w:t>
                  </w:r>
                  <w:r>
                    <w:rPr>
                      <w:color w:val="231F20"/>
                      <w:w w:val="102"/>
                    </w:rPr>
                    <w:t>方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向变化</w:t>
                  </w:r>
                  <w:r>
                    <w:rPr>
                      <w:color w:val="231F20"/>
                      <w:spacing w:val="-91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如</w:t>
                  </w:r>
                  <w:r>
                    <w:rPr>
                      <w:color w:val="231F20"/>
                      <w:w w:val="102"/>
                      <w:position w:val="2"/>
                    </w:rPr>
                    <w:t>图</w:t>
                  </w:r>
                  <w:r>
                    <w:rPr>
                      <w:color w:val="231F20"/>
                      <w:spacing w:val="-34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position w:val="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所示</w:t>
                  </w:r>
                  <w:r>
                    <w:rPr>
                      <w:color w:val="231F20"/>
                      <w:spacing w:val="-91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此时产生顺时针转</w:t>
                  </w:r>
                  <w:r>
                    <w:rPr>
                      <w:color w:val="231F20"/>
                      <w:w w:val="102"/>
                      <w:position w:val="2"/>
                    </w:rPr>
                    <w:t>矩</w:t>
                  </w:r>
                  <w:r>
                    <w:rPr>
                      <w:color w:val="231F20"/>
                      <w:spacing w:val="-34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sz w:val="10"/>
                      <w:szCs w:val="10"/>
                    </w:rPr>
                    <w:t>2</w:t>
                  </w:r>
                  <w:r>
                    <w:rPr>
                      <w:color w:val="231F20"/>
                      <w:spacing w:val="-91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w w:val="102"/>
                      <w:position w:val="2"/>
                    </w:rPr>
                    <w:t>计</w:t>
                  </w:r>
                  <w:r>
                    <w:rPr>
                      <w:color w:val="231F20"/>
                      <w:w w:val="102"/>
                      <w:position w:val="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算方法同</w:t>
                  </w:r>
                  <w:r>
                    <w:rPr>
                      <w:color w:val="231F20"/>
                      <w:spacing w:val="-65"/>
                      <w:w w:val="102"/>
                    </w:rPr>
                    <w:t>式</w:t>
                  </w:r>
                  <w:r>
                    <w:rPr>
                      <w:color w:val="231F20"/>
                      <w:spacing w:val="-28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1</w:t>
                  </w:r>
                  <w:r>
                    <w:rPr>
                      <w:color w:val="231F20"/>
                      <w:spacing w:val="-65"/>
                      <w:w w:val="205"/>
                    </w:rPr>
                    <w:t>)</w:t>
                  </w:r>
                  <w:r>
                    <w:rPr>
                      <w:color w:val="231F20"/>
                      <w:spacing w:val="8"/>
                      <w:w w:val="102"/>
                    </w:rPr>
                    <w:t>。在该转矩作用下线圈平板绕旋</w:t>
                  </w:r>
                  <w:r>
                    <w:rPr>
                      <w:color w:val="231F20"/>
                      <w:w w:val="102"/>
                    </w:rPr>
                    <w:t>转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  <w:position w:val="2"/>
                    </w:rPr>
                    <w:t>轴顺时针运动。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w w:val="102"/>
                      <w:position w:val="2"/>
                    </w:rPr>
                    <w:t>和</w:t>
                  </w:r>
                  <w:r>
                    <w:rPr>
                      <w:color w:val="231F20"/>
                      <w:spacing w:val="-35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102"/>
                      <w:position w:val="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sz w:val="10"/>
                      <w:szCs w:val="1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  <w:position w:val="2"/>
                    </w:rPr>
                    <w:t>的周期性产生使线圈绕</w:t>
                  </w:r>
                  <w:r>
                    <w:rPr>
                      <w:color w:val="231F20"/>
                      <w:w w:val="102"/>
                      <w:position w:val="2"/>
                    </w:rPr>
                    <w:t>旋</w:t>
                  </w:r>
                  <w:r>
                    <w:rPr>
                      <w:color w:val="231F20"/>
                      <w:w w:val="102"/>
                      <w:position w:val="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转轴上下振动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通过线圈的磁通量变化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产生感</w:t>
                  </w:r>
                  <w:r>
                    <w:rPr>
                      <w:color w:val="231F20"/>
                      <w:w w:val="102"/>
                    </w:rPr>
                    <w:t>应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电</w:t>
                  </w:r>
                  <w:r>
                    <w:rPr>
                      <w:color w:val="231F20"/>
                      <w:spacing w:val="3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303.006653pt;width:9pt;height:16pt;mso-position-horizontal-relative:page;mso-position-vertical-relative:page;z-index:-58648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2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196365pt;margin-top:303.022949pt;width:211.2pt;height:37.75pt;mso-position-horizontal-relative:page;mso-position-vertical-relative:page;z-index:-58624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基本理论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  <w:p>
                  <w:pPr>
                    <w:pStyle w:val="BodyText"/>
                    <w:spacing w:line="240" w:lineRule="auto" w:before="175"/>
                    <w:ind w:left="22" w:right="0"/>
                    <w:jc w:val="left"/>
                  </w:pPr>
                  <w:r>
                    <w:rPr>
                      <w:color w:val="231F20"/>
                      <w:spacing w:val="9"/>
                      <w:w w:val="102"/>
                    </w:rPr>
                    <w:t>流体从非流线型物体流过</w:t>
                  </w:r>
                  <w:r>
                    <w:rPr>
                      <w:color w:val="231F20"/>
                      <w:spacing w:val="-96"/>
                      <w:w w:val="205"/>
                    </w:rPr>
                    <w:t>,</w:t>
                  </w:r>
                  <w:r>
                    <w:rPr>
                      <w:color w:val="231F20"/>
                      <w:spacing w:val="9"/>
                      <w:w w:val="102"/>
                    </w:rPr>
                    <w:t>在阻流体两侧出</w:t>
                  </w:r>
                  <w:r>
                    <w:rPr>
                      <w:color w:val="231F20"/>
                      <w:w w:val="102"/>
                    </w:rPr>
                    <w:t>现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344.186707pt;width:235.75pt;height:59.55pt;mso-position-horizontal-relative:page;mso-position-vertical-relative:page;z-index:-5860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231F20"/>
                      <w:spacing w:val="8"/>
                      <w:w w:val="102"/>
                    </w:rPr>
                    <w:t>边界层的形成和分离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使均匀水平流动变为周期</w:t>
                  </w:r>
                  <w:r>
                    <w:rPr>
                      <w:color w:val="231F20"/>
                      <w:w w:val="102"/>
                    </w:rPr>
                    <w:t>性</w:t>
                  </w:r>
                  <w:r>
                    <w:rPr/>
                  </w:r>
                </w:p>
                <w:p>
                  <w:pPr>
                    <w:pStyle w:val="BodyText"/>
                    <w:spacing w:line="280" w:lineRule="auto" w:before="53"/>
                    <w:ind w:right="17"/>
                    <w:jc w:val="left"/>
                  </w:pPr>
                  <w:r>
                    <w:rPr>
                      <w:color w:val="231F20"/>
                      <w:spacing w:val="-2"/>
                      <w:w w:val="102"/>
                    </w:rPr>
                    <w:t>变化的涡旋流动。流动稳定后</w:t>
                  </w:r>
                  <w:r>
                    <w:rPr>
                      <w:color w:val="231F20"/>
                      <w:spacing w:val="-107"/>
                      <w:w w:val="205"/>
                    </w:rPr>
                    <w:t>,</w:t>
                  </w:r>
                  <w:r>
                    <w:rPr>
                      <w:color w:val="231F20"/>
                      <w:spacing w:val="-2"/>
                      <w:w w:val="102"/>
                    </w:rPr>
                    <w:t>旋涡脱落频率保持</w:t>
                  </w:r>
                  <w:r>
                    <w:rPr>
                      <w:color w:val="231F20"/>
                      <w:w w:val="102"/>
                    </w:rPr>
                    <w:t>稳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定。旋涡脱落频率可用斯坦顿</w:t>
                  </w:r>
                  <w:r>
                    <w:rPr>
                      <w:color w:val="231F20"/>
                      <w:w w:val="102"/>
                    </w:rPr>
                    <w:t>数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5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表示</w:t>
                  </w:r>
                  <w:r>
                    <w:rPr>
                      <w:color w:val="231F20"/>
                      <w:spacing w:val="-93"/>
                      <w:w w:val="205"/>
                    </w:rPr>
                    <w:t>,</w:t>
                  </w:r>
                  <w:r>
                    <w:rPr>
                      <w:color w:val="231F20"/>
                      <w:spacing w:val="12"/>
                      <w:w w:val="102"/>
                    </w:rPr>
                    <w:t>如</w:t>
                  </w:r>
                  <w:r>
                    <w:rPr>
                      <w:color w:val="231F20"/>
                      <w:spacing w:val="-61"/>
                      <w:w w:val="102"/>
                    </w:rPr>
                    <w:t>式</w:t>
                  </w:r>
                  <w:r>
                    <w:rPr>
                      <w:color w:val="231F20"/>
                      <w:spacing w:val="-36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8"/>
                      <w:w w:val="102"/>
                    </w:rPr>
                    <w:t>2</w:t>
                  </w:r>
                  <w:r>
                    <w:rPr>
                      <w:color w:val="231F20"/>
                      <w:w w:val="205"/>
                    </w:rPr>
                    <w:t>) </w:t>
                  </w:r>
                  <w:r>
                    <w:rPr>
                      <w:color w:val="231F20"/>
                      <w:spacing w:val="4"/>
                      <w:w w:val="102"/>
                    </w:rPr>
                    <w:t>所</w:t>
                  </w:r>
                  <w:r>
                    <w:rPr>
                      <w:color w:val="231F20"/>
                      <w:spacing w:val="3"/>
                      <w:w w:val="102"/>
                    </w:rPr>
                    <w:t>示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791214pt;margin-top:405.300629pt;width:31.3pt;height:19.45pt;mso-position-horizontal-relative:page;mso-position-vertical-relative:page;z-index:-58576" type="#_x0000_t202" filled="false" stroked="false">
            <v:textbox inset="0,0,0,0">
              <w:txbxContent>
                <w:p>
                  <w:pPr>
                    <w:spacing w:line="37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position w:val="-13"/>
                      <w:sz w:val="21"/>
                    </w:rPr>
                    <w:t>S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position w:val="-13"/>
                      <w:sz w:val="21"/>
                    </w:rPr>
                    <w:t>t</w:t>
                  </w:r>
                  <w:r>
                    <w:rPr>
                      <w:rFonts w:ascii="Times New Roman"/>
                      <w:i/>
                      <w:color w:val="231F20"/>
                      <w:spacing w:val="-17"/>
                      <w:position w:val="-13"/>
                      <w:sz w:val="21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position w:val="-13"/>
                      <w:sz w:val="21"/>
                    </w:rPr>
                    <w:t>=</w:t>
                  </w:r>
                  <w:r>
                    <w:rPr>
                      <w:rFonts w:ascii="Times New Roman"/>
                      <w:color w:val="231F20"/>
                      <w:spacing w:val="-5"/>
                      <w:position w:val="-13"/>
                      <w:sz w:val="21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5"/>
                      <w:w w:val="99"/>
                      <w:sz w:val="21"/>
                    </w:rPr>
                  </w:r>
                  <w:r>
                    <w:rPr>
                      <w:rFonts w:ascii="Times New Roman"/>
                      <w:color w:val="231F20"/>
                      <w:spacing w:val="8"/>
                      <w:w w:val="99"/>
                      <w:sz w:val="21"/>
                      <w:u w:val="single" w:color="231F20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  <w:u w:val="single" w:color="231F20"/>
                    </w:rPr>
                    <w:t>f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  <w:u w:val="single" w:color="231F20"/>
                    </w:rPr>
                    <w:t>d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384pt;margin-top:412.183685pt;width:25pt;height:12.55pt;mso-position-horizontal-relative:page;mso-position-vertical-relative:page;z-index:-58552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/>
                      <w:color w:val="231F20"/>
                      <w:spacing w:val="-32"/>
                      <w:w w:val="200"/>
                      <w:sz w:val="21"/>
                    </w:rPr>
                    <w:t>(</w:t>
                  </w:r>
                  <w:r>
                    <w:rPr>
                      <w:rFonts w:ascii="Times New Roman"/>
                      <w:color w:val="231F20"/>
                      <w:spacing w:val="-33"/>
                      <w:sz w:val="21"/>
                    </w:rPr>
                    <w:t>2</w:t>
                  </w:r>
                  <w:r>
                    <w:rPr>
                      <w:rFonts w:ascii="宋体"/>
                      <w:color w:val="231F20"/>
                      <w:w w:val="200"/>
                      <w:sz w:val="21"/>
                    </w:rPr>
                    <w:t>)</w:t>
                  </w:r>
                  <w:r>
                    <w:rPr>
                      <w:rFonts w:ascii="宋体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300385pt;margin-top:418.71283pt;width:7.8pt;height:12.5pt;mso-position-horizontal-relative:page;mso-position-vertical-relative:page;z-index:-58528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0"/>
                      <w:sz w:val="21"/>
                    </w:rPr>
                    <w:t>V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433.039825pt;width:235.75pt;height:74.650pt;mso-position-horizontal-relative:page;mso-position-vertical-relative:page;z-index:-58504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  <w:ind w:right="0"/>
                    <w:jc w:val="left"/>
                  </w:pPr>
                  <w:r>
                    <w:rPr>
                      <w:color w:val="231F20"/>
                      <w:spacing w:val="6"/>
                      <w:w w:val="102"/>
                    </w:rPr>
                    <w:t>式中</w:t>
                  </w:r>
                  <w:r>
                    <w:rPr>
                      <w:color w:val="231F20"/>
                      <w:spacing w:val="-9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z w:val="21"/>
                      <w:szCs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7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spacing w:val="6"/>
                      <w:w w:val="205"/>
                    </w:rPr>
                    <w:t>-</w:t>
                  </w:r>
                  <w:r>
                    <w:rPr>
                      <w:color w:val="231F20"/>
                      <w:spacing w:val="6"/>
                      <w:w w:val="102"/>
                    </w:rPr>
                    <w:t>旋涡脱落频率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89"/>
                    </w:rPr>
                    <w:t>z</w:t>
                  </w:r>
                  <w:r>
                    <w:rPr>
                      <w:color w:val="231F20"/>
                      <w:spacing w:val="-52"/>
                      <w:w w:val="205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spacing w:val="6"/>
                      <w:w w:val="205"/>
                    </w:rPr>
                    <w:t>-</w:t>
                  </w:r>
                  <w:r>
                    <w:rPr>
                      <w:color w:val="231F20"/>
                      <w:spacing w:val="6"/>
                      <w:w w:val="102"/>
                    </w:rPr>
                    <w:t>阻流体特</w:t>
                  </w:r>
                  <w:r>
                    <w:rPr>
                      <w:color w:val="231F20"/>
                      <w:w w:val="102"/>
                    </w:rPr>
                    <w:t>征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52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长度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color w:val="231F20"/>
                      <w:spacing w:val="-68"/>
                      <w:w w:val="205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0"/>
                      <w:sz w:val="21"/>
                      <w:szCs w:val="21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8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spacing w:val="4"/>
                      <w:w w:val="205"/>
                    </w:rPr>
                    <w:t>-</w:t>
                  </w:r>
                  <w:r>
                    <w:rPr>
                      <w:color w:val="231F20"/>
                      <w:spacing w:val="4"/>
                      <w:w w:val="102"/>
                    </w:rPr>
                    <w:t>进口速度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s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73" w:lineRule="auto" w:before="36"/>
                    <w:ind w:right="17" w:firstLine="420"/>
                    <w:jc w:val="left"/>
                  </w:pP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动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类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型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通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过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雷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诺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数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89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确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定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spacing w:val="-69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spacing w:val="-64"/>
                    </w:rPr>
                    <w:t> </w:t>
                  </w:r>
                  <w:r>
                    <w:rPr>
                      <w:color w:val="231F20"/>
                      <w:spacing w:val="-37"/>
                      <w:w w:val="102"/>
                    </w:rPr>
                    <w:t>式</w:t>
                  </w:r>
                  <w:r>
                    <w:rPr>
                      <w:color w:val="231F20"/>
                      <w:spacing w:val="-28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3</w:t>
                  </w:r>
                  <w:r>
                    <w:rPr>
                      <w:color w:val="231F20"/>
                      <w:w w:val="205"/>
                    </w:rPr>
                    <w:t>) </w:t>
                  </w:r>
                  <w:r>
                    <w:rPr>
                      <w:color w:val="231F20"/>
                      <w:spacing w:val="4"/>
                      <w:w w:val="102"/>
                    </w:rPr>
                    <w:t>计</w:t>
                  </w:r>
                  <w:r>
                    <w:rPr>
                      <w:color w:val="231F20"/>
                      <w:spacing w:val="3"/>
                      <w:w w:val="102"/>
                    </w:rPr>
                    <w:t>算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spacing w:before="29"/>
                    <w:ind w:left="344" w:right="0" w:firstLine="0"/>
                    <w:jc w:val="center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color w:val="231F20"/>
                      <w:w w:val="93"/>
                      <w:sz w:val="21"/>
                    </w:rPr>
                  </w:r>
                  <w:r>
                    <w:rPr>
                      <w:rFonts w:ascii="Times New Roman" w:hAnsi="Times New Roman"/>
                      <w:i/>
                      <w:color w:val="231F20"/>
                      <w:w w:val="93"/>
                      <w:sz w:val="21"/>
                      <w:u w:val="single" w:color="231F20"/>
                    </w:rPr>
                    <w:t>ρ</w:t>
                  </w:r>
                  <w:r>
                    <w:rPr>
                      <w:rFonts w:ascii="Times New Roman" w:hAnsi="Times New Roman"/>
                      <w:i/>
                      <w:color w:val="231F20"/>
                      <w:w w:val="90"/>
                      <w:sz w:val="21"/>
                      <w:u w:val="single" w:color="231F20"/>
                    </w:rPr>
                    <w:t>V</w:t>
                  </w:r>
                  <w:r>
                    <w:rPr>
                      <w:rFonts w:ascii="Times New Roman" w:hAnsi="Times New Roman"/>
                      <w:i/>
                      <w:color w:val="231F20"/>
                      <w:w w:val="99"/>
                      <w:sz w:val="21"/>
                      <w:u w:val="single" w:color="231F20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color w:val="231F20"/>
                      <w:w w:val="99"/>
                      <w:sz w:val="21"/>
                    </w:rPr>
                  </w:r>
                  <w:r>
                    <w:rPr>
                      <w:rFonts w:ascii="Times New Roman" w:hAns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466553pt;margin-top:494.223663pt;width:7.45pt;height:7.15pt;mso-position-horizontal-relative:page;mso-position-vertical-relative:page;z-index:-58480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color w:val="231F20"/>
                      <w:spacing w:val="1"/>
                      <w:w w:val="169"/>
                      <w:sz w:val="10"/>
                    </w:rPr>
                    <w:t>-</w:t>
                  </w:r>
                  <w:r>
                    <w:rPr>
                      <w:rFonts w:ascii="Times New Roman"/>
                      <w:color w:val="231F20"/>
                      <w:w w:val="102"/>
                      <w:sz w:val="10"/>
                    </w:rPr>
                    <w:t>5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354980pt;margin-top:501.81369pt;width:20pt;height:12.5pt;mso-position-horizontal-relative:page;mso-position-vertical-relative:page;z-index:-58456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  <w:t>R</w:t>
                  </w:r>
                  <w:r>
                    <w:rPr>
                      <w:rFonts w:ascii="Times New Roman"/>
                      <w:i/>
                      <w:color w:val="231F20"/>
                      <w:w w:val="87"/>
                      <w:sz w:val="21"/>
                    </w:rPr>
                    <w:t>e</w:t>
                  </w:r>
                  <w:r>
                    <w:rPr>
                      <w:rFonts w:ascii="Times New Roman"/>
                      <w:i/>
                      <w:color w:val="231F20"/>
                      <w:spacing w:val="-17"/>
                      <w:sz w:val="21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21"/>
                    </w:rPr>
                    <w:t>=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384pt;margin-top:501.762756pt;width:25pt;height:12.55pt;mso-position-horizontal-relative:page;mso-position-vertical-relative:page;z-index:-58432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/>
                      <w:color w:val="231F20"/>
                      <w:spacing w:val="-32"/>
                      <w:w w:val="200"/>
                      <w:sz w:val="21"/>
                    </w:rPr>
                    <w:t>(</w:t>
                  </w:r>
                  <w:r>
                    <w:rPr>
                      <w:rFonts w:ascii="Times New Roman"/>
                      <w:color w:val="231F20"/>
                      <w:spacing w:val="-33"/>
                      <w:sz w:val="21"/>
                    </w:rPr>
                    <w:t>3</w:t>
                  </w:r>
                  <w:r>
                    <w:rPr>
                      <w:rFonts w:ascii="宋体"/>
                      <w:color w:val="231F20"/>
                      <w:w w:val="200"/>
                      <w:sz w:val="21"/>
                    </w:rPr>
                    <w:t>)</w:t>
                  </w:r>
                  <w:r>
                    <w:rPr>
                      <w:rFonts w:ascii="宋体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078217pt;margin-top:508.291901pt;width:7.55pt;height:12.5pt;mso-position-horizontal-relative:page;mso-position-vertical-relative:page;z-index:-58408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color w:val="231F20"/>
                      <w:w w:val="105"/>
                      <w:sz w:val="21"/>
                    </w:rPr>
                    <w:t>μ</w:t>
                  </w:r>
                  <w:r>
                    <w:rPr>
                      <w:rFonts w:ascii="Times New Roman" w:hAns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815pt;margin-top:516.427429pt;width:9pt;height:16pt;mso-position-horizontal-relative:page;mso-position-vertical-relative:page;z-index:-58384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4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766357pt;margin-top:516.443726pt;width:99.95pt;height:16pt;mso-position-horizontal-relative:page;mso-position-vertical-relative:page;z-index:-58360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模拟结果及分析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524.436829pt;width:237.35pt;height:29.05pt;mso-position-horizontal-relative:page;mso-position-vertical-relative:page;z-index:-58336" type="#_x0000_t202" filled="false" stroked="false">
            <v:textbox inset="0,0,0,0">
              <w:txbxContent>
                <w:p>
                  <w:pPr>
                    <w:pStyle w:val="BodyText"/>
                    <w:spacing w:line="237" w:lineRule="exact"/>
                    <w:ind w:right="0"/>
                    <w:jc w:val="left"/>
                  </w:pPr>
                  <w:r>
                    <w:rPr>
                      <w:color w:val="231F20"/>
                      <w:spacing w:val="23"/>
                      <w:w w:val="102"/>
                    </w:rPr>
                    <w:t>式中</w:t>
                  </w:r>
                  <w:r>
                    <w:rPr>
                      <w:color w:val="231F20"/>
                      <w:spacing w:val="-11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3"/>
                      <w:sz w:val="21"/>
                      <w:szCs w:val="21"/>
                    </w:rPr>
                    <w:t>ρ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6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w w:val="205"/>
                    </w:rPr>
                    <w:t>-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流体密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9"/>
                      <w:sz w:val="10"/>
                      <w:szCs w:val="10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position w:val="9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-9"/>
                      <w:w w:val="205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5"/>
                      <w:sz w:val="21"/>
                      <w:szCs w:val="21"/>
                    </w:rPr>
                    <w:t>μ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0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w w:val="205"/>
                    </w:rPr>
                    <w:t>-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动力粘度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48"/>
                    <w:ind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w w:val="154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s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815pt;margin-top:545.63031pt;width:15.1pt;height:12.5pt;mso-position-horizontal-relative:page;mso-position-vertical-relative:page;z-index:-5831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21"/>
                    </w:rPr>
                    <w:t>4</w:t>
                  </w:r>
                  <w:r>
                    <w:rPr>
                      <w:rFonts w:ascii="Times New Roman"/>
                      <w:color w:val="231F20"/>
                      <w:sz w:val="21"/>
                    </w:rPr>
                    <w:t>.</w:t>
                  </w:r>
                  <w:r>
                    <w:rPr>
                      <w:rFonts w:ascii="Times New Roman"/>
                      <w:b/>
                      <w:color w:val="231F20"/>
                      <w:sz w:val="21"/>
                    </w:rPr>
                    <w:t>1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871674pt;margin-top:545.642517pt;width:216.35pt;height:32.25pt;mso-position-horizontal-relative:page;mso-position-vertical-relative:page;z-index:-58288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20" w:right="0" w:firstLine="5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模型正确性验证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40" w:lineRule="auto" w:before="131"/>
                    <w:ind w:right="0"/>
                    <w:jc w:val="left"/>
                  </w:pPr>
                  <w:r>
                    <w:rPr>
                      <w:color w:val="231F20"/>
                      <w:spacing w:val="9"/>
                      <w:w w:val="102"/>
                    </w:rPr>
                    <w:t>旋涡的脱落频率是卡门涡街的一个重要特性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562.955933pt;width:106.95pt;height:16.05pt;mso-position-horizontal-relative:page;mso-position-vertical-relative:page;z-index:-58264" type="#_x0000_t202" filled="false" stroked="false">
            <v:textbox inset="0,0,0,0">
              <w:txbxContent>
                <w:p>
                  <w:pPr>
                    <w:tabs>
                      <w:tab w:pos="439" w:val="left" w:leader="none"/>
                    </w:tabs>
                    <w:spacing w:line="306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8"/>
                      <w:szCs w:val="28"/>
                    </w:rPr>
                    <w:t>3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数值计算方法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815pt;margin-top:581.389771pt;width:235.85pt;height:178.2pt;mso-position-horizontal-relative:page;mso-position-vertical-relative:page;z-index:-5824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left="22" w:right="0"/>
                    <w:jc w:val="both"/>
                  </w:pPr>
                  <w:r>
                    <w:rPr>
                      <w:color w:val="231F20"/>
                      <w:spacing w:val="14"/>
                      <w:w w:val="102"/>
                    </w:rPr>
                    <w:t>可以此判断结果的正确性。本文建立与文</w:t>
                  </w:r>
                  <w:r>
                    <w:rPr>
                      <w:color w:val="231F20"/>
                      <w:spacing w:val="-59"/>
                      <w:w w:val="102"/>
                    </w:rPr>
                    <w:t>献</w:t>
                  </w:r>
                  <w:r>
                    <w:rPr>
                      <w:color w:val="231F20"/>
                      <w:spacing w:val="-28"/>
                      <w:w w:val="205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0</w:t>
                  </w:r>
                  <w:r>
                    <w:rPr>
                      <w:color w:val="231F20"/>
                      <w:w w:val="205"/>
                    </w:rPr>
                    <w:t>]</w:t>
                  </w:r>
                  <w:r>
                    <w:rPr/>
                  </w:r>
                </w:p>
                <w:p>
                  <w:pPr>
                    <w:pStyle w:val="BodyText"/>
                    <w:spacing w:line="283" w:lineRule="auto" w:before="39"/>
                    <w:ind w:left="22" w:right="90"/>
                    <w:jc w:val="both"/>
                  </w:pPr>
                  <w:r>
                    <w:rPr>
                      <w:color w:val="231F20"/>
                      <w:spacing w:val="8"/>
                      <w:w w:val="102"/>
                    </w:rPr>
                    <w:t>中实验相同的模型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对相同工况进行计算。记录</w:t>
                  </w:r>
                  <w:r>
                    <w:rPr>
                      <w:color w:val="231F20"/>
                      <w:w w:val="102"/>
                    </w:rPr>
                    <w:t>压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力随时间的变化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对其做快速傅里叶变换得到旋</w:t>
                  </w:r>
                  <w:r>
                    <w:rPr>
                      <w:color w:val="231F20"/>
                      <w:w w:val="102"/>
                    </w:rPr>
                    <w:t>涡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脱落频率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89"/>
                    </w:rPr>
                    <w:t>z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如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所示。文</w:t>
                  </w:r>
                  <w:r>
                    <w:rPr>
                      <w:color w:val="231F20"/>
                      <w:spacing w:val="-60"/>
                      <w:w w:val="102"/>
                    </w:rPr>
                    <w:t>献</w:t>
                  </w:r>
                  <w:r>
                    <w:rPr>
                      <w:color w:val="231F20"/>
                      <w:spacing w:val="-28"/>
                      <w:w w:val="205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0</w:t>
                  </w:r>
                  <w:r>
                    <w:rPr>
                      <w:color w:val="231F20"/>
                      <w:spacing w:val="-60"/>
                      <w:w w:val="205"/>
                    </w:rPr>
                    <w:t>]</w:t>
                  </w:r>
                  <w:r>
                    <w:rPr>
                      <w:color w:val="231F20"/>
                      <w:spacing w:val="13"/>
                      <w:w w:val="102"/>
                    </w:rPr>
                    <w:t>中通</w:t>
                  </w:r>
                  <w:r>
                    <w:rPr>
                      <w:color w:val="231F20"/>
                      <w:w w:val="102"/>
                    </w:rPr>
                    <w:t>过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</w:rPr>
                    <w:t>实验得到脱落频率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89"/>
                    </w:rPr>
                    <w:t>z</w:t>
                  </w:r>
                  <w:r>
                    <w:rPr>
                      <w:color w:val="231F20"/>
                      <w:spacing w:val="-89"/>
                      <w:w w:val="205"/>
                    </w:rPr>
                    <w:t>,</w:t>
                  </w:r>
                  <w:r>
                    <w:rPr>
                      <w:color w:val="231F20"/>
                      <w:spacing w:val="16"/>
                      <w:w w:val="102"/>
                    </w:rPr>
                    <w:t>误差</w:t>
                  </w:r>
                  <w:r>
                    <w:rPr>
                      <w:color w:val="231F20"/>
                      <w:w w:val="102"/>
                    </w:rPr>
                    <w:t>仅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w w:val="102"/>
                    </w:rPr>
                    <w:t>%</w:t>
                  </w:r>
                  <w:r>
                    <w:rPr>
                      <w:color w:val="231F20"/>
                      <w:spacing w:val="16"/>
                      <w:w w:val="102"/>
                    </w:rPr>
                    <w:t>。这</w:t>
                  </w:r>
                  <w:r>
                    <w:rPr>
                      <w:color w:val="231F20"/>
                      <w:w w:val="102"/>
                    </w:rPr>
                    <w:t>表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明该计算方法得到的结果较准</w:t>
                  </w:r>
                  <w:r>
                    <w:rPr>
                      <w:color w:val="231F20"/>
                      <w:w w:val="102"/>
                    </w:rPr>
                    <w:t>确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可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用于以后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研</w:t>
                  </w:r>
                  <w:r>
                    <w:rPr>
                      <w:color w:val="231F20"/>
                      <w:spacing w:val="3"/>
                      <w:w w:val="102"/>
                    </w:rPr>
                    <w:t>究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spacing w:before="85"/>
                    <w:ind w:left="20" w:right="0" w:firstLine="0"/>
                    <w:jc w:val="both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2    </w:t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速度云图和波动曲线分析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80" w:lineRule="auto" w:before="115"/>
                    <w:ind w:left="22" w:right="88" w:firstLine="420"/>
                    <w:jc w:val="both"/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为三角形阻流体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20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color w:val="231F20"/>
                      <w:spacing w:val="6"/>
                      <w:w w:val="102"/>
                    </w:rPr>
                    <w:t>进口速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时的瞬时速度云图。从图中可看出水平均匀来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2"/>
                      <w:w w:val="102"/>
                    </w:rPr>
                    <w:t>经过阻流</w:t>
                  </w:r>
                  <w:r>
                    <w:rPr>
                      <w:color w:val="231F20"/>
                      <w:spacing w:val="3"/>
                      <w:w w:val="102"/>
                    </w:rPr>
                    <w:t>体</w:t>
                  </w:r>
                  <w:r>
                    <w:rPr>
                      <w:color w:val="231F20"/>
                      <w:spacing w:val="-102"/>
                      <w:w w:val="205"/>
                    </w:rPr>
                    <w:t>,</w:t>
                  </w:r>
                  <w:r>
                    <w:rPr>
                      <w:color w:val="231F20"/>
                      <w:spacing w:val="3"/>
                      <w:w w:val="102"/>
                    </w:rPr>
                    <w:t>在阻流体两侧形成一对旋涡</w:t>
                  </w:r>
                  <w:r>
                    <w:rPr>
                      <w:color w:val="231F20"/>
                      <w:spacing w:val="-102"/>
                      <w:w w:val="205"/>
                    </w:rPr>
                    <w:t>,</w:t>
                  </w:r>
                  <w:r>
                    <w:rPr>
                      <w:color w:val="231F20"/>
                      <w:spacing w:val="3"/>
                      <w:w w:val="102"/>
                    </w:rPr>
                    <w:t>一个为</w:t>
                  </w:r>
                  <w:r>
                    <w:rPr>
                      <w:color w:val="231F20"/>
                      <w:w w:val="102"/>
                    </w:rPr>
                    <w:t>高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592.106384pt;width:237.4pt;height:94.45pt;mso-position-horizontal-relative:page;mso-position-vertical-relative:page;z-index:-58216" type="#_x0000_t202" filled="false" stroked="false">
            <v:textbox inset="0,0,0,0">
              <w:txbxContent>
                <w:p>
                  <w:pPr>
                    <w:tabs>
                      <w:tab w:pos="492" w:val="left" w:leader="none"/>
                    </w:tabs>
                    <w:spacing w:line="23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1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模型建立及网格划分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80" w:lineRule="auto" w:before="114"/>
                    <w:ind w:left="22" w:right="17" w:firstLine="420"/>
                    <w:jc w:val="left"/>
                  </w:pPr>
                  <w:r>
                    <w:rPr>
                      <w:color w:val="231F20"/>
                      <w:spacing w:val="13"/>
                      <w:w w:val="102"/>
                    </w:rPr>
                    <w:t>计算域为一个</w:t>
                  </w:r>
                  <w:r>
                    <w:rPr>
                      <w:color w:val="231F20"/>
                      <w:w w:val="102"/>
                    </w:rPr>
                    <w:t>长</w:t>
                  </w:r>
                  <w:r>
                    <w:rPr>
                      <w:color w:val="231F20"/>
                      <w:spacing w:val="-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宽</w:t>
                  </w:r>
                  <w:r>
                    <w:rPr>
                      <w:color w:val="231F20"/>
                      <w:spacing w:val="-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的矩形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阻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8"/>
                      <w:w w:val="102"/>
                    </w:rPr>
                    <w:t>体截面形状分别为梯</w:t>
                  </w:r>
                  <w:r>
                    <w:rPr>
                      <w:color w:val="231F20"/>
                      <w:w w:val="102"/>
                    </w:rPr>
                    <w:t>形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-87"/>
                      <w:w w:val="102"/>
                    </w:rPr>
                    <w:t>、</w:t>
                  </w:r>
                  <w:r>
                    <w:rPr>
                      <w:color w:val="231F20"/>
                      <w:w w:val="102"/>
                    </w:rPr>
                    <w:t>圆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形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-87"/>
                      <w:w w:val="102"/>
                    </w:rPr>
                    <w:t>、</w:t>
                  </w:r>
                  <w:r>
                    <w:rPr>
                      <w:color w:val="231F20"/>
                      <w:w w:val="102"/>
                    </w:rPr>
                    <w:t>三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18"/>
                      <w:w w:val="102"/>
                    </w:rPr>
                    <w:t>角形和正方形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以水平方向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5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方向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垂直方向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方</w:t>
                  </w:r>
                  <w:r>
                    <w:rPr>
                      <w:color w:val="231F20"/>
                      <w:spacing w:val="3"/>
                      <w:w w:val="102"/>
                    </w:rPr>
                    <w:t>向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3"/>
                    <w:ind w:left="442"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定义阻流体尺寸</w:t>
                  </w:r>
                  <w:r>
                    <w:rPr>
                      <w:color w:val="231F20"/>
                      <w:w w:val="102"/>
                    </w:rPr>
                    <w:t>比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3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用</w:t>
                  </w:r>
                  <w:r>
                    <w:rPr>
                      <w:color w:val="231F20"/>
                      <w:spacing w:val="-69"/>
                      <w:w w:val="102"/>
                    </w:rPr>
                    <w:t>式</w:t>
                  </w:r>
                  <w:r>
                    <w:rPr>
                      <w:color w:val="231F20"/>
                      <w:spacing w:val="-28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4</w:t>
                  </w:r>
                  <w:r>
                    <w:rPr>
                      <w:color w:val="231F20"/>
                      <w:spacing w:val="-69"/>
                      <w:w w:val="205"/>
                    </w:rPr>
                    <w:t>)</w:t>
                  </w:r>
                  <w:r>
                    <w:rPr>
                      <w:color w:val="231F20"/>
                      <w:spacing w:val="4"/>
                      <w:w w:val="102"/>
                    </w:rPr>
                    <w:t>表示</w:t>
                  </w:r>
                  <w:r>
                    <w:rPr>
                      <w:color w:val="231F20"/>
                      <w:w w:val="205"/>
                    </w:rPr>
                    <w:t>:</w:t>
                  </w:r>
                  <w:r>
                    <w:rPr/>
                  </w:r>
                </w:p>
                <w:p>
                  <w:pPr>
                    <w:spacing w:before="40"/>
                    <w:ind w:left="210" w:right="0" w:firstLine="0"/>
                    <w:jc w:val="center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  <w:u w:val="single" w:color="231F20"/>
                    </w:rPr>
                    <w:t>d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41589pt;margin-top:678.635803pt;width:15.95pt;height:12.5pt;mso-position-horizontal-relative:page;mso-position-vertical-relative:page;z-index:-58192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  <w:t>R</w:t>
                  </w:r>
                  <w:r>
                    <w:rPr>
                      <w:rFonts w:ascii="Times New Roman"/>
                      <w:i/>
                      <w:color w:val="231F20"/>
                      <w:spacing w:val="-17"/>
                      <w:sz w:val="21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21"/>
                    </w:rPr>
                    <w:t>=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384pt;margin-top:678.58490pt;width:25pt;height:12.55pt;mso-position-horizontal-relative:page;mso-position-vertical-relative:page;z-index:-58168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/>
                      <w:color w:val="231F20"/>
                      <w:spacing w:val="-32"/>
                      <w:w w:val="200"/>
                      <w:sz w:val="21"/>
                    </w:rPr>
                    <w:t>(</w:t>
                  </w:r>
                  <w:r>
                    <w:rPr>
                      <w:rFonts w:ascii="Times New Roman"/>
                      <w:color w:val="231F20"/>
                      <w:spacing w:val="-33"/>
                      <w:sz w:val="21"/>
                    </w:rPr>
                    <w:t>4</w:t>
                  </w:r>
                  <w:r>
                    <w:rPr>
                      <w:rFonts w:ascii="宋体"/>
                      <w:color w:val="231F20"/>
                      <w:w w:val="200"/>
                      <w:sz w:val="21"/>
                    </w:rPr>
                    <w:t>)</w:t>
                  </w:r>
                  <w:r>
                    <w:rPr>
                      <w:rFonts w:ascii="宋体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903564pt;margin-top:685.114014pt;width:8.950pt;height:12.5pt;mso-position-horizontal-relative:page;mso-position-vertical-relative:page;z-index:-58144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2"/>
                      <w:sz w:val="21"/>
                    </w:rPr>
                    <w:t>D</w:t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699.412598pt;width:232.1pt;height:59.65pt;mso-position-horizontal-relative:page;mso-position-vertical-relative:page;z-index:-58120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  <w:ind w:right="0"/>
                    <w:jc w:val="left"/>
                  </w:pPr>
                  <w:r>
                    <w:rPr>
                      <w:color w:val="231F20"/>
                      <w:spacing w:val="23"/>
                      <w:w w:val="102"/>
                    </w:rPr>
                    <w:t>式</w:t>
                  </w:r>
                  <w:r>
                    <w:rPr>
                      <w:color w:val="231F20"/>
                      <w:w w:val="102"/>
                    </w:rPr>
                    <w:t>中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29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7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w w:val="205"/>
                    </w:rPr>
                    <w:t>-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阻流体尺寸</w:t>
                  </w:r>
                  <w:r>
                    <w:rPr>
                      <w:color w:val="231F20"/>
                      <w:w w:val="102"/>
                    </w:rPr>
                    <w:t>比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30"/>
                      <w:w w:val="205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2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6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w w:val="205"/>
                    </w:rPr>
                    <w:t>-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管道特征</w:t>
                  </w:r>
                  <w:r>
                    <w:rPr>
                      <w:color w:val="231F20"/>
                      <w:w w:val="102"/>
                    </w:rPr>
                    <w:t>长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36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度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5"/>
                    </w:rPr>
                    <w:t>m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73" w:lineRule="auto" w:before="38"/>
                    <w:ind w:right="17" w:firstLine="420"/>
                    <w:jc w:val="left"/>
                  </w:pPr>
                  <w:r>
                    <w:rPr>
                      <w:color w:val="231F20"/>
                      <w:spacing w:val="15"/>
                      <w:w w:val="102"/>
                    </w:rPr>
                    <w:t>文</w:t>
                  </w:r>
                  <w:r>
                    <w:rPr>
                      <w:color w:val="231F20"/>
                      <w:spacing w:val="-58"/>
                      <w:w w:val="102"/>
                    </w:rPr>
                    <w:t>献</w:t>
                  </w:r>
                  <w:r>
                    <w:rPr>
                      <w:color w:val="231F20"/>
                      <w:spacing w:val="-28"/>
                      <w:w w:val="205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7</w:t>
                  </w:r>
                  <w:r>
                    <w:rPr>
                      <w:color w:val="231F20"/>
                      <w:spacing w:val="-58"/>
                      <w:w w:val="205"/>
                    </w:rPr>
                    <w:t>]</w:t>
                  </w:r>
                  <w:r>
                    <w:rPr>
                      <w:color w:val="231F20"/>
                      <w:spacing w:val="15"/>
                      <w:w w:val="102"/>
                    </w:rPr>
                    <w:t>指出</w:t>
                  </w:r>
                  <w:r>
                    <w:rPr>
                      <w:color w:val="231F20"/>
                      <w:spacing w:val="-90"/>
                      <w:w w:val="205"/>
                    </w:rPr>
                    <w:t>,</w:t>
                  </w:r>
                  <w:r>
                    <w:rPr>
                      <w:color w:val="231F20"/>
                      <w:spacing w:val="15"/>
                      <w:w w:val="102"/>
                    </w:rPr>
                    <w:t>结构对称的阻流体产生更大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压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力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波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动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和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波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动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spacing w:val="-74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因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此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选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择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对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称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结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构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6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阻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809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1968pt;margin-top:85.377777pt;width:481.9pt;height:12pt;mso-position-horizontal-relative:page;mso-position-vertical-relative:page;z-index:-5807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50" w:h="16500"/>
          <w:pgMar w:top="1560" w:bottom="0" w:left="880" w:right="10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5.196899pt;margin-top:96.377777pt;width:481.9pt;height:.1pt;mso-position-horizontal-relative:page;mso-position-vertical-relative:page;z-index:-58048" coordorigin="1304,1928" coordsize="9638,2">
            <v:shape style="position:absolute;left:1304;top:1928;width:9638;height:2" coordorigin="1304,1928" coordsize="9638,0" path="m1304,1928l10942,1928e" filled="false" stroked="true" strokeweight=".4252pt" strokecolor="#231f20">
              <v:path arrowok="t"/>
            </v:shape>
            <w10:wrap type="none"/>
          </v:group>
        </w:pict>
      </w:r>
      <w:r>
        <w:rPr/>
        <w:pict>
          <v:group style="position:absolute;margin-left:110.465492pt;margin-top:107.706856pt;width:156.7pt;height:114pt;mso-position-horizontal-relative:page;mso-position-vertical-relative:page;z-index:-58024" coordorigin="2209,2154" coordsize="3134,2280">
            <v:group style="position:absolute;left:3014;top:4375;width:2;height:46" coordorigin="3014,4375" coordsize="2,46">
              <v:shape style="position:absolute;left:3014;top:4375;width:2;height:46" coordorigin="3014,4375" coordsize="0,46" path="m3014,4375l3014,4420e" filled="false" stroked="true" strokeweight=".49995pt" strokecolor="#050100">
                <v:path arrowok="t"/>
              </v:shape>
            </v:group>
            <v:group style="position:absolute;left:3789;top:4375;width:2;height:46" coordorigin="3789,4375" coordsize="2,46">
              <v:shape style="position:absolute;left:3789;top:4375;width:2;height:46" coordorigin="3789,4375" coordsize="0,46" path="m3789,4375l3789,4420e" filled="false" stroked="true" strokeweight=".49995pt" strokecolor="#050100">
                <v:path arrowok="t"/>
              </v:shape>
            </v:group>
            <v:group style="position:absolute;left:4563;top:4375;width:2;height:46" coordorigin="4563,4375" coordsize="2,46">
              <v:shape style="position:absolute;left:4563;top:4375;width:2;height:46" coordorigin="4563,4375" coordsize="0,46" path="m4563,4375l4563,4420e" filled="false" stroked="true" strokeweight=".49995pt" strokecolor="#050100">
                <v:path arrowok="t"/>
              </v:shape>
            </v:group>
            <v:group style="position:absolute;left:5337;top:4375;width:2;height:46" coordorigin="5337,4375" coordsize="2,46">
              <v:shape style="position:absolute;left:5337;top:4375;width:2;height:46" coordorigin="5337,4375" coordsize="0,46" path="m5337,4375l5337,4420e" filled="false" stroked="true" strokeweight=".49995pt" strokecolor="#050100">
                <v:path arrowok="t"/>
              </v:shape>
            </v:group>
            <v:group style="position:absolute;left:2240;top:4428;width:3098;height:2" coordorigin="2240,4428" coordsize="3098,2">
              <v:shape style="position:absolute;left:2240;top:4428;width:3098;height:2" coordorigin="2240,4428" coordsize="3098,0" path="m2240,4428l5337,4428e" filled="false" stroked="true" strokeweight=".50015pt" strokecolor="#050100">
                <v:path arrowok="t"/>
              </v:shape>
            </v:group>
            <v:group style="position:absolute;left:2240;top:4266;width:38;height:2" coordorigin="2240,4266" coordsize="38,2">
              <v:shape style="position:absolute;left:2240;top:4266;width:38;height:2" coordorigin="2240,4266" coordsize="38,0" path="m2278,4266l2240,4266e" filled="false" stroked="true" strokeweight=".50015pt" strokecolor="#050100">
                <v:path arrowok="t"/>
              </v:shape>
            </v:group>
            <v:group style="position:absolute;left:2240;top:3942;width:38;height:2" coordorigin="2240,3942" coordsize="38,2">
              <v:shape style="position:absolute;left:2240;top:3942;width:38;height:2" coordorigin="2240,3942" coordsize="38,0" path="m2278,3942l2240,3942e" filled="false" stroked="true" strokeweight=".50015pt" strokecolor="#050100">
                <v:path arrowok="t"/>
              </v:shape>
            </v:group>
            <v:group style="position:absolute;left:2240;top:3618;width:38;height:2" coordorigin="2240,3618" coordsize="38,2">
              <v:shape style="position:absolute;left:2240;top:3618;width:38;height:2" coordorigin="2240,3618" coordsize="38,0" path="m2278,3618l2240,3618e" filled="false" stroked="true" strokeweight=".50015pt" strokecolor="#050100">
                <v:path arrowok="t"/>
              </v:shape>
            </v:group>
            <v:group style="position:absolute;left:2240;top:3294;width:38;height:2" coordorigin="2240,3294" coordsize="38,2">
              <v:shape style="position:absolute;left:2240;top:3294;width:38;height:2" coordorigin="2240,3294" coordsize="38,0" path="m2278,3294l2240,3294e" filled="false" stroked="true" strokeweight=".50015pt" strokecolor="#050100">
                <v:path arrowok="t"/>
              </v:shape>
            </v:group>
            <v:group style="position:absolute;left:2240;top:2969;width:38;height:2" coordorigin="2240,2969" coordsize="38,2">
              <v:shape style="position:absolute;left:2240;top:2969;width:38;height:2" coordorigin="2240,2969" coordsize="38,0" path="m2278,2969l2240,2969e" filled="false" stroked="true" strokeweight=".50015pt" strokecolor="#050100">
                <v:path arrowok="t"/>
              </v:shape>
            </v:group>
            <v:group style="position:absolute;left:2240;top:2645;width:38;height:2" coordorigin="2240,2645" coordsize="38,2">
              <v:shape style="position:absolute;left:2240;top:2645;width:38;height:2" coordorigin="2240,2645" coordsize="38,0" path="m2278,2645l2240,2645e" filled="false" stroked="true" strokeweight=".50015pt" strokecolor="#050100">
                <v:path arrowok="t"/>
              </v:shape>
            </v:group>
            <v:group style="position:absolute;left:2240;top:2321;width:38;height:2" coordorigin="2240,2321" coordsize="38,2">
              <v:shape style="position:absolute;left:2240;top:2321;width:38;height:2" coordorigin="2240,2321" coordsize="38,0" path="m2278,2321l2240,2321e" filled="false" stroked="true" strokeweight=".50015pt" strokecolor="#050100">
                <v:path arrowok="t"/>
              </v:shape>
            </v:group>
            <v:group style="position:absolute;left:2240;top:2159;width:2;height:2270" coordorigin="2240,2159" coordsize="2,2270">
              <v:shape style="position:absolute;left:2240;top:2159;width:2;height:2270" coordorigin="2240,2159" coordsize="0,2270" path="m2240,4428l2240,2159e" filled="false" stroked="true" strokeweight=".49995pt" strokecolor="#050100">
                <v:path arrowok="t"/>
              </v:shape>
            </v:group>
            <v:group style="position:absolute;left:2214;top:2357;width:3124;height:1899" coordorigin="2214,2357" coordsize="3124,1899">
              <v:shape style="position:absolute;left:2214;top:2357;width:3124;height:1899" coordorigin="2214,2357" coordsize="3124,1899" path="m2214,2511l2240,3779,2265,2511,2292,3706,2317,3974,2343,4003,2368,4233,2395,4176,2421,4236,2446,4249,2472,4224,2498,4206,2524,4228,2549,4214,2575,4212,2602,4206,2627,4238,2652,4209,2679,4229,2705,4209,2730,4196,2756,4229,2782,4179,2808,4213,2833,4181,2859,4172,2886,4206,2911,4106,2936,4245,2962,3909,2989,4042,3014,3666,3040,3667,3066,3597,3092,2507,3117,2357,3143,2998,3170,3750,3195,4111,3220,4022,3246,4094,3273,4144,3298,4144,3324,4160,3349,4176,3376,4181,3401,4188,3427,4196,3454,4199,3479,4205,3505,4208,3530,4210,3557,4214,3582,4216,3608,4218,3633,4218,3660,4224,3685,4218,3711,4226,3736,4224,3763,4214,3789,4242,3814,4200,3841,4242,3866,4212,3892,4204,3917,4246,3944,4180,3969,4149,3995,4160,4020,4185,4047,4213,4073,4241,4098,4254,4124,4248,4150,4246,4176,4249,4201,4249,4228,4249,4253,4248,4279,4250,4304,4249,4331,4250,4357,4249,4382,4250,4408,4250,4434,4250,4460,4249,4485,4252,4511,4248,4538,4246,4563,4250,4588,4234,4615,4256,4641,4225,4666,4245,4692,4230,4718,4233,4744,4252,4769,4233,4795,4250,4822,4242,4847,4197,4872,4179,4898,4202,4925,4240,4950,4252,4976,4246,5002,4250,5028,4252,5053,4252,5079,4252,5106,4253,5131,4252,5156,4253,5182,4253,5209,4254,5234,4253,5260,4256,5285,4253,5312,4256,5337,4253e" filled="false" stroked="true" strokeweight=".500096pt" strokecolor="#0501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3.756798pt;margin-top:295.491608pt;width:173.19pt;height:65.019503pt;mso-position-horizontal-relative:page;mso-position-vertical-relative:page;z-index:-58000" type="#_x0000_t75" stroked="false">
            <v:imagedata r:id="rId6" o:title=""/>
          </v:shape>
        </w:pict>
      </w:r>
      <w:r>
        <w:rPr/>
        <w:pict>
          <v:group style="position:absolute;margin-left:111.086357pt;margin-top:383.489624pt;width:156.75pt;height:113.4pt;mso-position-horizontal-relative:page;mso-position-vertical-relative:page;z-index:-57976" coordorigin="2222,7670" coordsize="3135,2268">
            <v:group style="position:absolute;left:2852;top:9883;width:2;height:50" coordorigin="2852,9883" coordsize="2,50">
              <v:shape style="position:absolute;left:2852;top:9883;width:2;height:50" coordorigin="2852,9883" coordsize="0,50" path="m2852,9883l2852,9933e" filled="false" stroked="true" strokeweight=".49975pt" strokecolor="#050100">
                <v:path arrowok="t"/>
              </v:shape>
            </v:group>
            <v:group style="position:absolute;left:3476;top:9883;width:2;height:50" coordorigin="3476,9883" coordsize="2,50">
              <v:shape style="position:absolute;left:3476;top:9883;width:2;height:50" coordorigin="3476,9883" coordsize="0,50" path="m3476,9883l3476,9933e" filled="false" stroked="true" strokeweight=".49975pt" strokecolor="#050100">
                <v:path arrowok="t"/>
              </v:shape>
            </v:group>
            <v:group style="position:absolute;left:4102;top:9883;width:2;height:50" coordorigin="4102,9883" coordsize="2,50">
              <v:shape style="position:absolute;left:4102;top:9883;width:2;height:50" coordorigin="4102,9883" coordsize="0,50" path="m4102,9883l4102,9933e" filled="false" stroked="true" strokeweight=".49975pt" strokecolor="#050100">
                <v:path arrowok="t"/>
              </v:shape>
            </v:group>
            <v:group style="position:absolute;left:4727;top:9883;width:2;height:50" coordorigin="4727,9883" coordsize="2,50">
              <v:shape style="position:absolute;left:4727;top:9883;width:2;height:50" coordorigin="4727,9883" coordsize="0,50" path="m4727,9883l4727,9933e" filled="false" stroked="true" strokeweight=".49975pt" strokecolor="#050100">
                <v:path arrowok="t"/>
              </v:shape>
            </v:group>
            <v:group style="position:absolute;left:5351;top:9883;width:2;height:50" coordorigin="5351,9883" coordsize="2,50">
              <v:shape style="position:absolute;left:5351;top:9883;width:2;height:50" coordorigin="5351,9883" coordsize="0,50" path="m5351,9883l5351,9933e" filled="false" stroked="true" strokeweight=".49975pt" strokecolor="#050100">
                <v:path arrowok="t"/>
              </v:shape>
            </v:group>
            <v:group style="position:absolute;left:2227;top:9933;width:3118;height:2" coordorigin="2227,9933" coordsize="3118,2">
              <v:shape style="position:absolute;left:2227;top:9933;width:3118;height:2" coordorigin="2227,9933" coordsize="3118,0" path="m2227,9933l5344,9933e" filled="false" stroked="true" strokeweight=".5003pt" strokecolor="#050100">
                <v:path arrowok="t"/>
              </v:shape>
            </v:group>
            <v:group style="position:absolute;left:2238;top:9650;width:43;height:2" coordorigin="2238,9650" coordsize="43,2">
              <v:shape style="position:absolute;left:2238;top:9650;width:43;height:2" coordorigin="2238,9650" coordsize="43,0" path="m2281,9650l2238,9650e" filled="false" stroked="true" strokeweight=".5003pt" strokecolor="#050100">
                <v:path arrowok="t"/>
              </v:shape>
            </v:group>
            <v:group style="position:absolute;left:2238;top:9369;width:43;height:2" coordorigin="2238,9369" coordsize="43,2">
              <v:shape style="position:absolute;left:2238;top:9369;width:43;height:2" coordorigin="2238,9369" coordsize="43,0" path="m2281,9369l2238,9369e" filled="false" stroked="true" strokeweight=".5003pt" strokecolor="#050100">
                <v:path arrowok="t"/>
              </v:shape>
            </v:group>
            <v:group style="position:absolute;left:2238;top:9086;width:43;height:2" coordorigin="2238,9086" coordsize="43,2">
              <v:shape style="position:absolute;left:2238;top:9086;width:43;height:2" coordorigin="2238,9086" coordsize="43,0" path="m2281,9086l2238,9086e" filled="false" stroked="true" strokeweight=".5003pt" strokecolor="#050100">
                <v:path arrowok="t"/>
              </v:shape>
            </v:group>
            <v:group style="position:absolute;left:2238;top:8804;width:43;height:2" coordorigin="2238,8804" coordsize="43,2">
              <v:shape style="position:absolute;left:2238;top:8804;width:43;height:2" coordorigin="2238,8804" coordsize="43,0" path="m2281,8804l2238,8804e" filled="false" stroked="true" strokeweight=".5003pt" strokecolor="#050100">
                <v:path arrowok="t"/>
              </v:shape>
            </v:group>
            <v:group style="position:absolute;left:2238;top:8521;width:43;height:2" coordorigin="2238,8521" coordsize="43,2">
              <v:shape style="position:absolute;left:2238;top:8521;width:43;height:2" coordorigin="2238,8521" coordsize="43,0" path="m2281,8521l2238,8521e" filled="false" stroked="true" strokeweight=".5003pt" strokecolor="#050100">
                <v:path arrowok="t"/>
              </v:shape>
            </v:group>
            <v:group style="position:absolute;left:2238;top:8240;width:43;height:2" coordorigin="2238,8240" coordsize="43,2">
              <v:shape style="position:absolute;left:2238;top:8240;width:43;height:2" coordorigin="2238,8240" coordsize="43,0" path="m2281,8240l2238,8240e" filled="false" stroked="true" strokeweight=".5003pt" strokecolor="#050100">
                <v:path arrowok="t"/>
              </v:shape>
            </v:group>
            <v:group style="position:absolute;left:2238;top:7957;width:43;height:2" coordorigin="2238,7957" coordsize="43,2">
              <v:shape style="position:absolute;left:2238;top:7957;width:43;height:2" coordorigin="2238,7957" coordsize="43,0" path="m2281,7957l2238,7957e" filled="false" stroked="true" strokeweight=".5003pt" strokecolor="#050100">
                <v:path arrowok="t"/>
              </v:shape>
            </v:group>
            <v:group style="position:absolute;left:2238;top:7675;width:43;height:2" coordorigin="2238,7675" coordsize="43,2">
              <v:shape style="position:absolute;left:2238;top:7675;width:43;height:2" coordorigin="2238,7675" coordsize="43,0" path="m2281,7675l2238,7675e" filled="false" stroked="true" strokeweight=".5003pt" strokecolor="#050100">
                <v:path arrowok="t"/>
              </v:shape>
            </v:group>
            <v:group style="position:absolute;left:2227;top:7675;width:2;height:2258" coordorigin="2227,7675" coordsize="2,2258">
              <v:shape style="position:absolute;left:2227;top:7675;width:2;height:2258" coordorigin="2227,7675" coordsize="0,2258" path="m2227,9933l2227,7675e" filled="false" stroked="true" strokeweight=".49975pt" strokecolor="#050100">
                <v:path arrowok="t"/>
              </v:shape>
            </v:group>
            <v:group style="position:absolute;left:2567;top:7946;width:257;height:1716" coordorigin="2567,7946" coordsize="257,1716">
              <v:shape style="position:absolute;left:2567;top:7946;width:257;height:1716" coordorigin="2567,7946" coordsize="257,1716" path="m2567,8020l2567,8021,2568,8023,2568,8024,2569,8025,2569,8027,2571,8028,2571,8029,2572,8029,2572,8030,2573,8031,2575,8033,2576,8033,2576,8034,2577,8034,2578,8034,2580,8034,2580,8033,2581,8033,2581,8031,2582,8031,2582,8030,2584,8029,2584,8028,2585,8027,2585,8025,2585,8024,2586,8024,2586,8023,2586,8021,2586,8020,2587,8020,2587,8019,2587,8017,2587,8016,2589,8015,2589,8014,2589,8012,2589,8011,2590,8010,2590,8009,2590,8007,2590,8006,2591,8004,2591,8002,2591,8001,2591,8000,2592,7998,2592,7996,2592,7994,2592,7993,2594,7991,2594,7989,2594,7988,2594,7986,2595,7984,2595,7983,2595,7982,2595,7979,2595,7978,2596,7977,2596,7974,2596,7973,2596,7971,2597,7970,2597,7968,2597,7967,2597,7965,2599,7964,2599,7963,2599,7961,2599,7960,2600,7959,2600,7957,2600,7956,2600,7955,2601,7954,2601,7952,2601,7951,2603,7950,2603,7948,2604,7947,2604,7946,2605,7946,2606,7946,2608,7946,2608,7947,2608,7948,2609,7948,2609,7950,2609,7951,2610,7952,2610,7954,2610,7955,2612,7957,2612,7959,2612,7960,2612,7961,2612,7964,2613,7965,2613,7968,2613,7969,2613,7971,2614,7974,2614,7977,2614,7978,2614,7980,2615,7984,2615,7987,2615,7989,2615,7992,2617,7996,2617,7998,2617,8001,2617,8005,2618,8009,2618,8011,2618,8015,2618,8019,2619,8023,2619,8027,2619,8030,2619,8034,2620,8038,2620,8043,2620,8047,2620,8051,2622,8054,2622,8060,2622,8064,2622,8069,2623,8073,2623,8077,2623,8083,2623,8087,2624,8092,2624,8097,2624,8102,2624,8107,2625,8111,2625,8116,2625,8121,2625,8126,2627,8133,2627,8138,2627,8143,2627,8148,2628,8153,2628,8158,2628,8164,2628,8170,2628,8175,2629,8181,2629,8186,2629,8193,2629,8198,2631,8204,2631,8209,2631,8216,2631,8222,2632,8227,2632,8234,2632,8240,2632,8246,2633,8253,2633,8258,2633,8264,2633,8271,2634,8277,2634,8284,2634,8290,2634,8296,2636,8303,2636,8309,2636,8315,2636,8323,2637,8329,2637,8336,2637,8342,2637,8348,2638,8356,2638,8363,2638,8369,2638,8377,2640,8383,2640,8391,2640,8397,2640,8404,2641,8411,2641,8418,2641,8425,2641,8433,2642,8439,2642,8447,2642,8454,2642,8461,2644,8468,2644,8475,2644,8483,2644,8489,2645,8497,2645,8505,2645,8512,2645,8518,2646,8526,2646,8534,2646,8542,2646,8548,2646,8556,2647,8563,2647,8571,2647,8579,2647,8586,2648,8593,2648,8601,2648,8608,2648,8616,2650,8623,2650,8631,2650,8639,2650,8646,2651,8653,2651,8661,2651,8668,2651,8676,2652,8684,2652,8691,2652,8699,2652,8707,2653,8714,2653,8722,2653,8729,2653,8737,2655,8744,2655,8751,2655,8759,2655,8767,2656,8774,2656,8782,2656,8790,2656,8797,2657,8805,2657,8813,2657,8820,2657,8827,2659,8834,2659,8842,2659,8850,2659,8857,2660,8865,2660,8873,2660,8879,2660,8887,2661,8895,2661,8902,2661,8910,2661,8916,2663,8924,2663,8932,2663,8939,2663,8947,2663,8953,2664,8961,2664,8969,2664,8975,2664,8983,2665,8990,2665,8997,2665,9004,2665,9012,2666,9019,2666,9026,2666,9032,2666,9040,2668,9046,2668,9054,2668,9061,2668,9068,2669,9075,2669,9082,2669,9089,2669,9096,2670,9103,2670,9110,2670,9117,2670,9123,2671,9131,2671,9137,2671,9144,2671,9150,2673,9158,2673,9164,2673,9171,2673,9177,2674,9183,2674,9191,2674,9197,2674,9204,2675,9210,2675,9216,2675,9223,2675,9229,2676,9236,2676,9242,2676,9249,2676,9254,2678,9260,2678,9266,2678,9273,2678,9279,2679,9284,2679,9291,2679,9297,2679,9302,2679,9309,2680,9315,2680,9320,2680,9326,2680,9332,2682,9338,2682,9343,2682,9348,2682,9355,2683,9360,2683,9365,2683,9371,2683,9376,2684,9382,2684,9387,2684,9392,2684,9397,2685,9402,2685,9407,2685,9412,2685,9417,2687,9423,2687,9427,2687,9431,2687,9436,2688,9442,2688,9447,2688,9450,2688,9456,2689,9460,2689,9465,2689,9468,2689,9472,2691,9477,2691,9481,2691,9485,2691,9489,2692,9494,2692,9498,2692,9502,2692,9506,2693,9510,2693,9513,2693,9516,2693,9520,2694,9523,2694,9527,2694,9530,2694,9534,2696,9536,2696,9540,2696,9543,2696,9545,2696,9549,2697,9552,2697,9554,2697,9557,2697,9559,2698,9562,2698,9564,2698,9567,2698,9570,2699,9572,2699,9574,2699,9576,2699,9578,2701,9581,2701,9582,2701,9583,2701,9586,2702,9587,2702,9590,2702,9591,2702,9593,2703,9594,2703,9595,2703,9596,2703,9597,2704,9599,2704,9600,2704,9601,2704,9603,2706,9604,2706,9605,2707,9607,2707,9608,2708,9609,2708,9610,2710,9610,2710,9612,2711,9612,2712,9612,2712,9610,2713,9610,2713,9609,2715,9609,2715,9608,2716,9608,2716,9607,2717,9605,2717,9604,2719,9603,2719,9601,2720,9600,2720,9599,2720,9597,2721,9597,2721,9596,2721,9595,2722,9594,2722,9593,2724,9591,2724,9590,2724,9589,2725,9589,2725,9587,2725,9586,2726,9586,2726,9585,2726,9583,2727,9582,2727,9581,2729,9581,2729,9580,2729,9578,2730,9578,2730,9577,2731,9576,2731,9574,2732,9574,2734,9573,2735,9573,2736,9573,2738,9573,2738,9574,2739,9574,2739,9576,2740,9576,2740,9577,2741,9577,2741,9578,2741,9580,2743,9580,2743,9581,2743,9582,2744,9583,2744,9585,2744,9586,2745,9587,2745,9589,2745,9590,2745,9591,2745,9593,2747,9594,2747,9595,2747,9596,2747,9597,2748,9599,2748,9600,2748,9601,2748,9603,2749,9604,2749,9605,2749,9608,2749,9609,2750,9610,2750,9612,2750,9614,2750,9616,2751,9617,2751,9619,2751,9620,2751,9622,2753,9624,2753,9626,2753,9627,2753,9628,2754,9631,2754,9632,2754,9633,2754,9636,2755,9637,2755,9638,2755,9640,2755,9641,2757,9642,2757,9645,2757,9646,2757,9647,2758,9649,2758,9650,2758,9651,2759,9653,2759,9654,2759,9655,2759,9657,2761,9657,2761,9658,2761,9659,2762,9659,2762,9660,2762,9661,2763,9661,2764,9661,2766,9660,2766,9659,2767,9659,2767,9658,2767,9657,2768,9655,2768,9654,2768,9653,2768,9651,2770,9650,2770,9649,2770,9647,2770,9645,2771,9644,2771,9641,2771,9640,2771,9637,2772,9635,2772,9632,2772,9631,2772,9628,2773,9626,2773,9622,2773,9619,2773,9617,2775,9614,2775,9610,2775,9608,2775,9604,2776,9601,2776,9597,2776,9594,2776,9590,2777,9587,2777,9583,2777,9580,2777,9574,2778,9571,2778,9567,2778,9563,2778,9559,2780,9554,2780,9550,2780,9545,2780,9541,2780,9536,2781,9532,2781,9527,2781,9523,2781,9518,2782,9513,2782,9508,2782,9503,2782,9499,2783,9494,2783,9489,2783,9484,2783,9479,2785,9472,2785,9467,2785,9462,2785,9457,2786,9452,2786,9446,2786,9440,2786,9435,2787,9429,2787,9424,2787,9417,2787,9412,2789,9406,2789,9401,2789,9394,2789,9389,2790,9383,2790,9376,2790,9370,2790,9365,2791,9359,2791,9352,2791,9346,2791,9339,2792,9333,2792,9326,2792,9320,2792,9314,2794,9307,2794,9301,2794,9295,2794,9288,2795,9282,2795,9276,2795,9268,2795,9261,2796,9255,2796,9249,2796,9241,2796,9235,2796,9228,2798,9220,2798,9214,2798,9206,2798,9200,2799,9192,2799,9186,2799,9178,2799,9172,2800,9164,2800,9158,2800,9150,2800,9142,2801,9136,2801,9129,2801,9121,2801,9114,2803,9107,2803,9099,2803,9093,2803,9085,2804,9077,2804,9069,2804,9063,2804,9056,2805,9048,2805,9040,2805,9032,2805,9025,2806,9019,2806,9011,2806,9003,2806,8995,2808,8988,2808,8980,2808,8972,2808,8966,2809,8959,2809,8951,2809,8943,2809,8935,2810,8928,2810,8920,2810,8912,2810,8905,2811,8897,2811,8889,2811,8882,2811,8875,2813,8868,2813,8860,2813,8852,2813,8845,2813,8837,2814,8829,2814,8822,2814,8814,2814,8806,2815,8799,2815,8791,2815,8785,2815,8777,2817,8769,2817,8762,2817,8754,2817,8746,2818,8738,2818,8732,2818,8725,2818,8717,2819,8709,2819,8701,2819,8694,2819,8687,2820,8680,2820,8672,2820,8665,2820,8658,2822,8650,2822,8643,2822,8636,2822,8628,2823,8621,2823,8615e" filled="false" stroked="true" strokeweight=".499762pt" strokecolor="#050100">
                <v:path arrowok="t"/>
              </v:shape>
            </v:group>
            <v:group style="position:absolute;left:2823;top:7946;width:267;height:1716" coordorigin="2823,7946" coordsize="267,1716">
              <v:shape style="position:absolute;left:2823;top:7946;width:267;height:1716" coordorigin="2823,7946" coordsize="267,1716" path="m2823,8615l2823,8607,2823,8599,2824,8593,2824,8585,2824,8579,2824,8571,2826,8563,2826,8557,2826,8549,2826,8543,2827,8535,2827,8529,2827,8521,2827,8515,2828,8508,2828,8501,2828,8494,2828,8487,2829,8480,2829,8474,2829,8468,2829,8460,2829,8454,2830,8447,2830,8441,2830,8433,2830,8427,2832,8420,2832,8414,2832,8408,2832,8401,2833,8395,2833,8388,2833,8382,2833,8375,2834,8369,2834,8363,2834,8356,2834,8350,2836,8344,2836,8338,2836,8332,2836,8326,2837,8319,2837,8314,2837,8308,2837,8301,2838,8296,2838,8290,2838,8285,2838,8278,2839,8273,2839,8267,2839,8262,2839,8255,2841,8250,2841,8245,2841,8240,2841,8234,2842,8228,2842,8223,2842,8218,2842,8213,2843,8208,2843,8203,2843,8198,2843,8193,2845,8188,2845,8182,2845,8177,2845,8174,2846,8168,2846,8163,2846,8159,2846,8154,2846,8149,2847,8145,2847,8141,2847,8137,2847,8133,2848,8127,2848,8124,2848,8120,2848,8116,2850,8112,2850,8108,2850,8104,2850,8101,2851,8097,2851,8093,2851,8089,2851,8085,2852,8083,2852,8079,2852,8075,2852,8073,2854,8069,2854,8066,2854,8064,2854,8060,2855,8057,2855,8054,2855,8052,2855,8050,2856,8047,2856,8044,2856,8042,2856,8039,2857,8037,2857,8034,2857,8031,2857,8030,2858,8028,2858,8027,2858,8024,2858,8023,2860,8020,2860,8019,2860,8017,2860,8016,2861,8014,2861,8012,2861,8011,2861,8010,2862,8009,2862,8007,2862,8006,2862,8005,2864,8004,2864,8002,2864,8001,2865,8001,2865,8000,2865,7998,2866,7998,2866,7997,2868,7997,2868,7996,2869,7996,2870,7996,2870,7997,2871,7997,2873,7998,2873,8000,2874,8000,2874,8001,2875,8002,2875,8004,2877,8005,2877,8006,2878,8007,2878,8009,2879,8010,2879,8011,2879,8012,2880,8012,2880,8014,2880,8015,2880,8016,2882,8016,2882,8017,2882,8019,2883,8020,2883,8021,2884,8023,2884,8024,2885,8025,2885,8027,2887,8028,2887,8029,2888,8029,2888,8030,2889,8031,2890,8033,2892,8034,2893,8034,2894,8034,2896,8034,2897,8033,2897,8031,2898,8031,2898,8030,2899,8029,2899,8028,2901,8027,2901,8025,2901,8024,2902,8024,2902,8023,2902,8021,2902,8020,2903,8020,2903,8019,2903,8017,2903,8016,2905,8015,2905,8014,2905,8012,2905,8011,2906,8010,2906,8009,2906,8007,2906,8006,2907,8004,2907,8002,2907,8001,2907,8000,2908,7998,2908,7996,2908,7994,2908,7993,2909,7991,2909,7989,2909,7988,2909,7986,2911,7984,2911,7983,2911,7982,2911,7979,2912,7978,2912,7977,2912,7974,2912,7973,2913,7971,2913,7970,2913,7968,2913,7967,2913,7965,2915,7964,2915,7963,2915,7961,2915,7960,2916,7959,2916,7957,2916,7956,2916,7955,2917,7954,2917,7952,2917,7951,2918,7950,2918,7948,2920,7947,2920,7946,2921,7946,2922,7946,2924,7946,2924,7947,2925,7948,2925,7950,2925,7951,2926,7952,2926,7954,2926,7955,2927,7956,2927,7957,2927,7960,2927,7961,2929,7963,2929,7965,2929,7967,2929,7969,2930,7971,2930,7973,2930,7975,2930,7978,2930,7980,2931,7983,2931,7986,2931,7989,2931,7992,2933,7994,2933,7998,2933,8001,2933,8005,2934,8007,2934,8011,2934,8015,2934,8019,2935,8023,2935,8027,2935,8030,2935,8034,2936,8038,2936,8042,2936,8047,2936,8051,2937,8054,2937,8060,2937,8064,2937,8069,2939,8073,2939,8077,2939,8081,2939,8087,2940,8092,2940,8097,2940,8101,2940,8106,2941,8111,2941,8116,2941,8121,2941,8126,2943,8131,2943,8137,2943,8141,2943,8148,2944,8153,2944,8158,2944,8163,2944,8170,2945,8175,2945,8181,2945,8186,2945,8191,2946,8198,2946,8204,2946,8209,2946,8216,2946,8221,2948,8227,2948,8234,2948,8240,2948,8245,2949,8251,2949,8258,2949,8264,2949,8271,2950,8277,2950,8284,2950,8290,2950,8296,2952,8303,2952,8309,2952,8315,2952,8322,2953,8328,2953,8336,2953,8342,2953,8348,2954,8355,2954,8363,2954,8369,2954,8375,2956,8383,2956,8390,2956,8397,2956,8404,2957,8410,2957,8418,2957,8424,2957,8432,2958,8439,2958,8446,2958,8454,2958,8460,2959,8468,2959,8475,2959,8481,2959,8489,2961,8497,2961,8503,2961,8511,2961,8518,2962,8525,2962,8533,2962,8540,2962,8548,2963,8556,2963,8562,2963,8570,2963,8578,2963,8585,2964,8593,2964,8601,2964,8607,2964,8615,2966,8622,2966,8630,2966,8638,2966,8645,2967,8653,2967,8661,2967,8668,2967,8676,2968,8682,2968,8690,2968,8698,2968,8705,2969,8713,2969,8721,2969,8728,2969,8736,2971,8744,2971,8751,2971,8759,2971,8767,2972,8773,2972,8781,2972,8788,2972,8796,2973,8804,2973,8811,2973,8819,2973,8827,2975,8834,2975,8842,2975,8848,2975,8856,2976,8864,2976,8872,2976,8879,2976,8887,2977,8893,2977,8901,2977,8909,2977,8916,2978,8924,2978,8930,2978,8938,2978,8946,2980,8953,2980,8960,2980,8967,2980,8975,2980,8982,2981,8989,2981,8997,2981,9003,2981,9011,2982,9019,2982,9025,2982,9032,2982,9039,2984,9046,2984,9053,2984,9061,2984,9067,2985,9075,2985,9081,2985,9089,2985,9095,2986,9102,2986,9109,2986,9116,2986,9123,2987,9130,2987,9136,2987,9144,2987,9150,2988,9156,2988,9163,2988,9169,2988,9177,2990,9183,2990,9190,2990,9196,2990,9203,2991,9209,2991,9215,2991,9222,2991,9228,2992,9235,2992,9241,2992,9247,2992,9254,2994,9260,2994,9266,2994,9272,2994,9278,2995,9284,2995,9291,2995,9296,2995,9302,2996,9307,2996,9314,2996,9320,2996,9325,2997,9332,2997,9337,2997,9342,2997,9348,2997,9353,2999,9360,2999,9365,2999,9370,2999,9375,3000,9380,3000,9387,3000,9392,3000,9397,3001,9402,3001,9407,3001,9412,3001,9417,3003,9423,3003,9426,3003,9431,3003,9436,3004,9442,3004,9446,3004,9450,3004,9454,3005,9460,3005,9463,3005,9468,3005,9472,3006,9477,3006,9481,3006,9485,3006,9489,3008,9493,3008,9497,3008,9502,3008,9506,3009,9508,3009,9512,3009,9516,3009,9520,3010,9523,3010,9526,3010,9530,3010,9534,3012,9536,3012,9540,3012,9543,3012,9545,3013,9549,3013,9552,3013,9554,3013,9557,3014,9559,3014,9562,3014,9564,3014,9567,3014,9570,3015,9572,3015,9574,3015,9576,3015,9578,3016,9580,3016,9582,3016,9583,3016,9586,3018,9587,3018,9590,3018,9591,3018,9593,3019,9594,3019,9595,3019,9596,3019,9597,3020,9599,3020,9600,3020,9601,3020,9603,3022,9603,3022,9604,3022,9605,3023,9607,3023,9608,3024,9609,3024,9610,3025,9610,3025,9612,3027,9612,3028,9612,3028,9610,3029,9610,3031,9609,3031,9608,3032,9608,3032,9607,3033,9605,3033,9604,3034,9603,3034,9601,3036,9600,3036,9599,3036,9597,3037,9597,3037,9596,3037,9595,3038,9594,3038,9593,3040,9591,3040,9590,3040,9589,3041,9589,3041,9587,3041,9586,3042,9585,3042,9583,3043,9582,3043,9581,3045,9580,3045,9578,3046,9578,3046,9577,3047,9576,3047,9574,3048,9574,3048,9573,3050,9573,3051,9573,3052,9573,3053,9573,3055,9573,3055,9574,3056,9576,3056,9577,3057,9577,3057,9578,3057,9580,3059,9580,3059,9581,3059,9582,3060,9583,3060,9585,3060,9586,3061,9587,3061,9589,3061,9590,3063,9591,3063,9593,3063,9594,3063,9595,3064,9596,3064,9597,3064,9599,3064,9600,3064,9603,3065,9604,3065,9605,3065,9607,3065,9608,3066,9610,3066,9612,3066,9613,3066,9614,3067,9617,3067,9618,3067,9619,3067,9622,3069,9623,3069,9624,3069,9627,3069,9628,3070,9630,3070,9631,3070,9633,3070,9635,3071,9636,3071,9637,3071,9640,3071,9641,3073,9642,3073,9644,3073,9645,3073,9646,3074,9647,3074,9649,3074,9650,3074,9651,3075,9653,3075,9654,3075,9655,3076,9657,3076,9658,3076,9659,3078,9659,3078,9660,3079,9660,3079,9661,3080,9661,3080,9660,3082,9660,3082,9659,3083,9659,3083,9658,3083,9657,3084,9655,3084,9654,3084,9653,3084,9651,3085,9650,3085,9649,3085,9646,3085,9645,3087,9644,3087,9641,3087,9640,3087,9637,3088,9635,3088,9632,3088,9631,3088,9628,3089,9626,3089,9622,3089,9619e" filled="false" stroked="true" strokeweight=".499763pt" strokecolor="#050100">
                <v:path arrowok="t"/>
              </v:shape>
            </v:group>
            <v:group style="position:absolute;left:3089;top:7946;width:242;height:1674" coordorigin="3089,7946" coordsize="242,1674">
              <v:shape style="position:absolute;left:3089;top:7946;width:242;height:1674" coordorigin="3089,7946" coordsize="242,1674" path="m3089,9619l3089,9617,3091,9614,3091,9610,3091,9608,3091,9604,3092,9601,3092,9597,3092,9594,3092,9590,3093,9587,3093,9583,3093,9580,3093,9576,3094,9571,3094,9567,3094,9563,3094,9559,3095,9554,3095,9550,3095,9546,3095,9541,3097,9537,3097,9532,3097,9527,3097,9523,3097,9518,3098,9513,3098,9508,3098,9504,3098,9499,3099,9494,3099,9489,3099,9484,3099,9479,3101,9473,3101,9468,3101,9462,3101,9457,3102,9452,3102,9447,3102,9440,3102,9435,3103,9430,3103,9424,3103,9419,3103,9412,3104,9407,3104,9401,3104,9396,3104,9389,3106,9383,3106,9378,3106,9371,3106,9365,3107,9359,3107,9352,3107,9347,3107,9341,3108,9334,3108,9328,3108,9321,3108,9315,3110,9309,3110,9302,3110,9296,3110,9288,3111,9282,3111,9276,3111,9269,3111,9263,3112,9255,3112,9249,3112,9242,3112,9235,3113,9228,3113,9222,3113,9214,3113,9208,3115,9200,3115,9193,3115,9186,3115,9179,3115,9172,3116,9166,3116,9158,3116,9151,3116,9144,3117,9136,3117,9130,3117,9122,3117,9114,3119,9108,3119,9100,3119,9093,3119,9086,3120,9079,3120,9071,3120,9063,3120,9057,3121,9049,3121,9042,3121,9034,3121,9026,3122,9019,3122,9012,3122,9004,3122,8997,3123,8989,3123,8982,3123,8974,3123,8966,3125,8959,3125,8952,3125,8944,3125,8937,3126,8929,3126,8921,3126,8914,3126,8906,3127,8898,3127,8891,3127,8883,3127,8875,3129,8869,3129,8861,3129,8854,3129,8846,3130,8838,3130,8831,3130,8823,3130,8815,3131,8808,3131,8800,3131,8792,3131,8786,3131,8778,3132,8771,3132,8763,3132,8755,3132,8748,3134,8740,3134,8733,3134,8726,3134,8718,3135,8710,3135,8703,3135,8696,3135,8689,3136,8681,3136,8673,3136,8667,3136,8659,3138,8652,3138,8644,3138,8638,3138,8630,3139,8622,3139,8616,3139,8608,3139,8601,3140,8594,3140,8586,3140,8580,3140,8572,3142,8565,3142,8558,3142,8551,3142,8544,3143,8537,3143,8530,3143,8524,3143,8516,3144,8510,3144,8502,3144,8496,3144,8489,3145,8481,3145,8475,3145,8469,3145,8461,3146,8455,3146,8448,3146,8442,3146,8434,3148,8428,3148,8421,3148,8415,3148,8409,3148,8402,3149,8396,3149,8390,3149,8383,3149,8377,3150,8370,3150,8364,3150,8358,3150,8351,3152,8345,3152,8340,3152,8333,3152,8327,3153,8321,3153,8315,3153,8309,3153,8303,3154,8298,3154,8291,3154,8286,3154,8280,3155,8274,3155,8268,3155,8263,3155,8257,3157,8251,3157,8246,3157,8240,3157,8235,3158,8230,3158,8224,3158,8220,3158,8214,3159,8209,3159,8204,3159,8199,3159,8194,3161,8189,3161,8184,3161,8179,3161,8174,3162,8170,3162,8164,3162,8159,3162,8156,3163,8151,3163,8147,3163,8141,3163,8138,3164,8133,3164,8129,3164,8125,3164,8121,3164,8116,3166,8112,3166,8108,3166,8104,3166,8101,3167,8097,3167,8094,3167,8090,3167,8087,3168,8083,3168,8080,3168,8076,3168,8073,3170,8070,3170,8066,3170,8064,3170,8061,3171,8057,3171,8054,3171,8052,3171,8050,3172,8047,3172,8044,3172,8042,3172,8039,3173,8037,3173,8034,3173,8033,3173,8030,3174,8028,3174,8027,3174,8024,3174,8023,3176,8021,3176,8019,3176,8017,3176,8016,3177,8015,3177,8012,3177,8011,3177,8010,3178,8009,3178,8007,3178,8006,3180,8005,3180,8004,3180,8002,3181,8001,3181,8000,3181,7998,3182,7998,3182,7997,3183,7997,3183,7996,3185,7996,3186,7996,3187,7997,3189,7998,3190,8000,3190,8001,3191,8001,3191,8002,3191,8004,3192,8004,3192,8005,3192,8006,3194,8006,3194,8007,3194,8009,3195,8010,3195,8011,3196,8012,3196,8014,3196,8015,3198,8015,3198,8016,3198,8017,3198,8019,3199,8019,3199,8020,3199,8021,3200,8023,3200,8024,3201,8025,3201,8027,3202,8027,3202,8028,3202,8029,3204,8029,3204,8030,3205,8030,3205,8031,3206,8031,3206,8033,3208,8033,3208,8034,3209,8034,3210,8034,3211,8034,3211,8033,3213,8033,3213,8031,3214,8031,3214,8030,3215,8029,3215,8028,3217,8027,3217,8025,3217,8024,3218,8023,3218,8021,3218,8020,3219,8019,3219,8017,3219,8016,3220,8015,3220,8014,3220,8012,3220,8011,3222,8010,3222,8007,3222,8006,3222,8005,3223,8004,3223,8002,3223,8001,3223,7998,3224,7997,3224,7996,3224,7994,3224,7992,3225,7991,3225,7989,3225,7987,3225,7986,3227,7984,3227,7982,3227,7980,3227,7979,3228,7978,3228,7975,3228,7974,3228,7973,3229,7971,3229,7969,3229,7968,3229,7967,3230,7965,3230,7964,3230,7963,3230,7961,3232,7960,3232,7959,3232,7957,3232,7956,3232,7955,3233,7954,3233,7952,3233,7951,3234,7950,3234,7948,3236,7947,3236,7946,3237,7946,3238,7946,3239,7946,3239,7947,3241,7948,3241,7950,3241,7951,3242,7952,3242,7954,3242,7955,3243,7956,3243,7959,3243,7960,3243,7961,3245,7964,3245,7965,3245,7968,3245,7969,3246,7971,3246,7974,3246,7977,3246,7979,3247,7982,3247,7984,3247,7987,3247,7989,3249,7992,3249,7996,3249,7998,3249,8002,3249,8005,3250,8009,3250,8012,3250,8015,3250,8019,3251,8023,3251,8027,3251,8030,3251,8034,3252,8039,3252,8043,3252,8047,3252,8051,3253,8056,3253,8060,3253,8065,3253,8069,3255,8074,3255,8077,3255,8083,3255,8088,3256,8093,3256,8097,3256,8102,3256,8107,3257,8112,3257,8117,3257,8122,3257,8127,3259,8133,3259,8138,3259,8143,3259,8148,3260,8154,3260,8159,3260,8164,3260,8171,3261,8176,3261,8181,3261,8188,3261,8193,3262,8199,3262,8204,3262,8211,3262,8217,3264,8222,3264,8228,3264,8235,3264,8240,3265,8246,3265,8253,3265,8259,3265,8265,3265,8272,3266,8278,3266,8285,3266,8291,3266,8298,3268,8304,3268,8310,3268,8317,3268,8323,3269,8329,3269,8337,3269,8344,3269,8350,3270,8356,3270,8364,3270,8370,3270,8377,3271,8384,3271,8391,3271,8398,3271,8405,3273,8411,3273,8419,3273,8425,3273,8433,3274,8441,3274,8447,3274,8455,3274,8461,3275,8469,3275,8476,3275,8483,3275,8491,3277,8498,3277,8505,3277,8512,3277,8520,3278,8528,3278,8534,3278,8542,3278,8549,3279,8557,3279,8563,3279,8571,3279,8579,3280,8586,3280,8594,3280,8602,3280,8608,3281,8616,3281,8623,3281,8631,3281,8639,3281,8646,3283,8654,3283,8662,3283,8669,3283,8677,3284,8684,3284,8691,3284,8699,3284,8707,3285,8714,3285,8722,3285,8729,3285,8737,3287,8745,3287,8752,3287,8760,3287,8768,3288,8774,3288,8782,3288,8790,3288,8797,3289,8805,3289,8813,3289,8820,3289,8828,3290,8836,3290,8843,3290,8850,3290,8857,3292,8865,3292,8873,3292,8880,3292,8888,3293,8895,3293,8902,3293,8910,3293,8918,3294,8925,3294,8932,3294,8939,3294,8947,3296,8953,3296,8961,3296,8969,3296,8976,3297,8983,3297,8990,3297,8998,3297,9004,3298,9012,3298,9019,3298,9026,3298,9034,3298,9040,3299,9048,3299,9054,3299,9062,3299,9068,3301,9076,3301,9082,3301,9090,3301,9096,3302,9103,3302,9110,3302,9117,3302,9123,3303,9131,3303,9137,3303,9144,3303,9151,3304,9158,3304,9164,3304,9171,3304,9177,3306,9185,3306,9191,3306,9197,3306,9204,3307,9210,3307,9216,3307,9223,3307,9229,3308,9236,3308,9242,3308,9249,3308,9255,3309,9260,3309,9266,3309,9273,3309,9279,3311,9286,3311,9291,3311,9297,3311,9303,3312,9309,3312,9315,3312,9320,3312,9326,3313,9332,3313,9338,3313,9343,3313,9350,3315,9355,3315,9360,3315,9365,3315,9371,3315,9376,3316,9382,3316,9387,3316,9392,3316,9397,3317,9402,3317,9407,3317,9412,3317,9417,3318,9423,3318,9427,3318,9433,3318,9436,3320,9442,3320,9447,3320,9450,3320,9456,3321,9460,3321,9465,3321,9468,3321,9473,3322,9477,3322,9481,3322,9486,3322,9490,3324,9494,3324,9498,3324,9502,3324,9506,3325,9510,3325,9513,3325,9517,3325,9520,3326,9523,3326,9527,3326,9530,3326,9534,3327,9536,3327,9540,3327,9543,3327,9546,3329,9549,3329,9552,3329,9554,3329,9557,3330,9560,3330,9563,3330,9566,3330,9567,3331,9570,3331,9572,3331,9574,3331,9576e" filled="false" stroked="true" strokeweight=".499761pt" strokecolor="#050100">
                <v:path arrowok="t"/>
              </v:shape>
            </v:group>
            <v:group style="position:absolute;left:3331;top:7946;width:267;height:1716" coordorigin="3331,7946" coordsize="267,1716">
              <v:shape style="position:absolute;left:3331;top:7946;width:267;height:1716" coordorigin="3331,7946" coordsize="267,1716" path="m3331,9576l3331,9578,3332,9581,3332,9582,3332,9585,3332,9586,3334,9587,3334,9590,3334,9591,3334,9593,3335,9594,3335,9595,3335,9596,3335,9597,3336,9599,3336,9600,3336,9601,3336,9603,3337,9604,3337,9605,3337,9607,3339,9607,3339,9608,3339,9609,3340,9609,3340,9610,3341,9610,3341,9612,3343,9612,3344,9612,3345,9610,3347,9609,3348,9608,3348,9607,3349,9607,3349,9605,3349,9604,3350,9603,3350,9601,3352,9600,3352,9599,3352,9597,3353,9597,3353,9596,3353,9595,3354,9594,3354,9593,3356,9591,3356,9590,3356,9589,3357,9589,3357,9587,3357,9586,3358,9585,3358,9583,3359,9582,3359,9581,3360,9581,3360,9580,3360,9578,3362,9578,3362,9577,3363,9576,3364,9574,3366,9574,3366,9573,3367,9573,3368,9573,3369,9573,3369,9574,3371,9574,3371,9576,3372,9576,3372,9577,3373,9577,3373,9578,3373,9580,3375,9580,3375,9581,3375,9582,3376,9583,3376,9585,3376,9586,3377,9587,3377,9589,3377,9590,3377,9591,3378,9593,3378,9594,3378,9595,3378,9596,3380,9597,3380,9599,3380,9600,3380,9601,3381,9603,3381,9604,3381,9607,3381,9608,3382,9609,3382,9610,3382,9613,3382,9614,3382,9616,3383,9617,3383,9619,3383,9620,3383,9622,3385,9624,3385,9626,3385,9627,3385,9630,3386,9631,3386,9632,3386,9633,3386,9636,3387,9637,3387,9638,3387,9640,3387,9641,3388,9644,3388,9645,3388,9646,3388,9647,3390,9649,3390,9650,3390,9651,3390,9653,3391,9653,3391,9654,3391,9655,3391,9657,3392,9657,3392,9658,3392,9659,3394,9659,3394,9660,3395,9661,3396,9661,3397,9661,3397,9660,3399,9659,3399,9658,3399,9657,3400,9655,3400,9654,3400,9653,3400,9651,3401,9650,3401,9647,3401,9646,3401,9645,3403,9642,3403,9641,3403,9638,3403,9637,3404,9635,3404,9632,3404,9630,3404,9627,3405,9624,3405,9622,3405,9619,3405,9617,3406,9613,3406,9610,3406,9607,3406,9604,3408,9600,3408,9596,3408,9594,3408,9590,3409,9586,3409,9582,3409,9578,3409,9574,3410,9571,3410,9566,3410,9562,3410,9558,3411,9553,3411,9549,3411,9545,3411,9540,3413,9536,3413,9531,3413,9526,3413,9522,3414,9517,3414,9512,3414,9507,3414,9502,3415,9498,3415,9493,3415,9488,3415,9483,3415,9477,3416,9471,3416,9466,3416,9461,3416,9456,3418,9450,3418,9444,3418,9439,3418,9434,3419,9427,3419,9423,3419,9416,3419,9411,3420,9405,3420,9400,3420,9393,3420,9388,3422,9382,3422,9375,3422,9369,3422,9363,3423,9357,3423,9351,3423,9344,3423,9338,3424,9332,3424,9325,3424,9319,3424,9313,3425,9306,3425,9300,3425,9293,3425,9287,3427,9280,3427,9273,3427,9266,3427,9260,3428,9254,3428,9246,3428,9240,3428,9233,3429,9226,3429,9219,3429,9213,3429,9205,3431,9199,3431,9191,3431,9185,3431,9177,3432,9171,3432,9163,3432,9155,3432,9149,3432,9141,3433,9135,3433,9127,3433,9119,3433,9113,3435,9105,3435,9098,3435,9090,3435,9084,3435,9076,3435,9068,3435,9061,3435,9054,3437,9046,3437,9039,3437,9031,3437,9024,3438,9017,3438,9009,3438,9002,3438,8994,3439,8986,3439,8979,3439,8971,3439,8963,3441,8957,3441,8949,3441,8942,3441,8934,3442,8926,3442,8919,3442,8911,3442,8903,3443,8896,3443,8888,3443,8880,3443,8873,3445,8866,3445,8859,3445,8851,3445,8843,3446,8836,3446,8828,3446,8820,3446,8813,3447,8805,3447,8797,3447,8791,3447,8783,3448,8775,3448,8768,3448,8760,3448,8752,3448,8745,3450,8737,3450,8731,3450,8723,3450,8715,3451,8708,3451,8700,3451,8694,3451,8686,3452,8678,3452,8671,3452,8665,3452,8657,3454,8649,3454,8641,3454,8635,3454,8627,3455,8620,3455,8613,3455,8605,3455,8598,3456,8592,3456,8584,3456,8578,3456,8570,3457,8563,3457,8556,3457,8549,3457,8542,3459,8535,3459,8528,3459,8521,3459,8514,3460,8507,3460,8499,3460,8493,3460,8487,3461,8479,3461,8473,3461,8466,3461,8458,3462,8452,3462,8446,3462,8439,3462,8433,3464,8425,3464,8419,3464,8412,3464,8406,3465,8400,3465,8393,3465,8387,3465,8381,3466,8374,3466,8368,3466,8361,3466,8355,3466,8348,3467,8344,3467,8337,3467,8331,3467,8324,3469,8319,3469,8313,3469,8306,3469,8301,3470,8295,3470,8290,3470,8284,3470,8277,3471,8272,3471,8267,3471,8261,3471,8255,3473,8250,3473,8244,3473,8239,3473,8234,3474,8228,3474,8222,3474,8217,3474,8212,3475,8207,3475,8201,3475,8197,3475,8191,3476,8186,3476,8182,3476,8177,3476,8172,3478,8167,3478,8163,3478,8158,3478,8153,3479,8149,3479,8144,3479,8140,3479,8137,3480,8131,3480,8127,3480,8124,3480,8120,3482,8115,3482,8111,3482,8107,3482,8103,3483,8099,3483,8095,3483,8093,3483,8089,3483,8085,3484,8081,3484,8079,3484,8075,3484,8073,3485,8069,3485,8066,3485,8062,3485,8060,3487,8057,3487,8053,3487,8051,3487,8048,3488,8046,3488,8043,3488,8041,3488,8038,3489,8037,3489,8034,3489,8031,3489,8030,3490,8028,3490,8025,3490,8024,3490,8021,3492,8020,3492,8019,3492,8017,3492,8015,3493,8014,3493,8012,3493,8011,3493,8010,3494,8009,3494,8007,3494,8006,3494,8005,3495,8005,3495,8004,3495,8002,3497,8001,3497,8000,3498,7998,3498,7997,3499,7997,3499,7996,3501,7996,3502,7996,3502,7997,3503,7997,3504,7998,3504,8000,3506,8000,3506,8001,3507,8002,3507,8004,3508,8005,3508,8006,3510,8007,3510,8009,3511,8010,3511,8011,3511,8012,3512,8012,3512,8014,3512,8015,3513,8016,3513,8017,3514,8019,3514,8020,3514,8021,3516,8021,3516,8023,3516,8024,3517,8025,3517,8027,3518,8028,3518,8029,3520,8029,3520,8030,3521,8031,3522,8033,3523,8033,3523,8034,3525,8034,3526,8034,3527,8034,3527,8033,3529,8033,3529,8031,3530,8031,3530,8030,3531,8030,3531,8029,3531,8028,3532,8028,3532,8027,3532,8025,3532,8024,3534,8023,3534,8021,3534,8020,3535,8019,3535,8017,3535,8016,3535,8015,3536,8015,3536,8014,3536,8011,3536,8010,3538,8009,3538,8007,3538,8006,3538,8005,3539,8004,3539,8002,3539,8000,3539,7998,3540,7997,3540,7996,3540,7993,3540,7992,3541,7991,3541,7988,3541,7987,3541,7986,3542,7984,3542,7982,3542,7980,3542,7979,3544,7977,3544,7975,3544,7974,3544,7973,3545,7970,3545,7969,3545,7968,3545,7967,3546,7965,3546,7964,3546,7961,3546,7960,3548,7959,3548,7957,3548,7956,3549,7955,3549,7954,3549,7952,3549,7951,3550,7950,3550,7948,3552,7947,3552,7946,3553,7946,3554,7946,3555,7946,3555,7947,3555,7948,3557,7948,3557,7950,3557,7951,3558,7952,3558,7954,3558,7955,3558,7956,3559,7957,3559,7959,3559,7960,3559,7963,3561,7964,3561,7967,3561,7968,3561,7970,3562,7973,3562,7974,3562,7977,3562,7979,3563,7982,3563,7984,3563,7987,3563,7991,3564,7993,3564,7996,3564,8000,3564,8002,3566,8006,3566,8010,3566,8014,3566,8016,3566,8020,3567,8024,3567,8028,3567,8031,3567,8035,3568,8041,3568,8044,3568,8048,3568,8052,3569,8057,3569,8061,3569,8066,3569,8070,3571,8075,3571,8079,3571,8084,3571,8089,3572,8094,3572,8098,3572,8103,3572,8108,3573,8114,3573,8118,3573,8124,3573,8129,3574,8134,3574,8139,3574,8144,3574,8151,3576,8156,3576,8161,3576,8167,3576,8172,3577,8177,3577,8184,3577,8189,3577,8195,3578,8200,3578,8207,3578,8212,3578,8218,3580,8224,3580,8230,3580,8236,3580,8243,3581,8249,3581,8254,3581,8261,3581,8267,3582,8273,3582,8280,3582,8286,3582,8292,3583,8299,3583,8305,3583,8311,3583,8318,3583,8326,3585,8332,3585,8338,3585,8345,3585,8352,3586,8359,3586,8365,3586,8373,3586,8379,3587,8386,3587,8393,3587,8400,3587,8408,3589,8414,3589,8421,3589,8428,3589,8435,3590,8442,3590,8450,3590,8456,3590,8464,3591,8471,3591,8478,3591,8485,3591,8493,3592,8499,3592,8507,3592,8515,3592,8521,3593,8529,3593,8537,3593,8544,3593,8552,3595,8558,3595,8566,3595,8574,3595,8581,3596,8589,3596,8595,3596,8603,3596,8611,3597,8618e" filled="false" stroked="true" strokeweight=".499763pt" strokecolor="#050100">
                <v:path arrowok="t"/>
              </v:shape>
            </v:group>
            <v:group style="position:absolute;left:3597;top:7988;width:260;height:1674" coordorigin="3597,7988" coordsize="260,1674">
              <v:shape style="position:absolute;left:3597;top:7988;width:260;height:1674" coordorigin="3597,7988" coordsize="260,1674" path="m3597,8618l3597,8626,3597,8634,3597,8641,3599,8649,3599,8657,3599,8663,3599,8671,3600,8678,3600,8686,3600,8694,3600,8701,3600,8709,3601,8717,3601,8725,3601,8732,3601,8740,3602,8748,3602,8754,3602,8762,3602,8769,3604,8777,3604,8785,3604,8792,3604,8800,3605,8808,3605,8815,3605,8823,3605,8829,3606,8837,3606,8845,3606,8852,3606,8860,3608,8868,3608,8875,3608,8882,3608,8889,3609,8897,3609,8905,3609,8912,3609,8919,3610,8926,3610,8934,3610,8942,3610,8948,3611,8956,3611,8963,3611,8971,3611,8978,3613,8985,3613,8993,3613,8999,3613,9007,3614,9013,3614,9021,3614,9029,3614,9035,3615,9043,3615,9049,3615,9057,3615,9063,3617,9071,3617,9077,3617,9085,3617,9091,3617,9099,3618,9105,3618,9112,3618,9119,3618,9126,3619,9132,3619,9140,3619,9146,3619,9153,3620,9159,3620,9167,3620,9173,3620,9179,3621,9186,3621,9192,3621,9199,3621,9205,3623,9212,3623,9218,3623,9224,3623,9231,3624,9237,3624,9243,3624,9250,3624,9256,3625,9263,3625,9269,3625,9274,3625,9280,3627,9287,3627,9293,3627,9299,3627,9305,3628,9311,3628,9316,3628,9323,3628,9328,3629,9334,3629,9339,3629,9344,3629,9351,3630,9356,3630,9361,3630,9367,3630,9373,3632,9378,3632,9383,3632,9388,3632,9394,3633,9400,3633,9405,3633,9410,3633,9413,3633,9419,3634,9424,3634,9429,3634,9434,3634,9439,3636,9443,3636,9448,3636,9452,3636,9457,3637,9461,3637,9466,3637,9470,3637,9475,3638,9479,3638,9483,3638,9486,3638,9491,3640,9495,3640,9499,3640,9503,3640,9507,3641,9510,3641,9514,3641,9517,3641,9521,3642,9525,3642,9529,3642,9531,3642,9535,3643,9537,3643,9541,3643,9544,3643,9546,3645,9550,3645,9553,3645,9555,3645,9558,3646,9560,3646,9563,3646,9566,3646,9568,3647,9571,3647,9573,3647,9574,3647,9577,3648,9580,3648,9581,3648,9583,3648,9585,3650,9586,3650,9589,3650,9590,3650,9591,3650,9593,3651,9595,3651,9596,3651,9597,3651,9599,3652,9600,3652,9601,3652,9603,3653,9604,3653,9605,3653,9607,3655,9607,3655,9608,3655,9609,3656,9609,3656,9610,3657,9610,3657,9612,3659,9612,3660,9612,3660,9610,3661,9610,3662,9609,3662,9608,3664,9608,3664,9607,3665,9605,3665,9604,3666,9603,3666,9601,3666,9600,3668,9600,3668,9599,3668,9597,3669,9597,3669,9596,3669,9595,3670,9594,3670,9593,3670,9591,3671,9591,3671,9590,3671,9589,3672,9587,3672,9586,3674,9585,3674,9583,3675,9582,3675,9581,3676,9580,3676,9578,3678,9578,3678,9577,3679,9576,3680,9574,3681,9573,3683,9573,3684,9573,3685,9573,3685,9574,3687,9574,3687,9576,3688,9576,3688,9577,3689,9578,3689,9580,3690,9581,3690,9582,3692,9583,3692,9585,3692,9586,3693,9587,3693,9589,3693,9590,3693,9591,3694,9593,3694,9594,3694,9595,3694,9596,3696,9597,3696,9599,3696,9600,3696,9601,3697,9603,3697,9605,3697,9607,3697,9608,3698,9609,3698,9612,3698,9613,3698,9614,3699,9616,3699,9618,3699,9619,3699,9620,3700,9623,3700,9624,3700,9626,3700,9628,3700,9630,3702,9631,3702,9632,3702,9635,3702,9636,3703,9637,3703,9638,3703,9641,3703,9642,3704,9644,3704,9645,3704,9646,3704,9647,3706,9649,3706,9650,3706,9651,3706,9653,3707,9654,3707,9655,3707,9657,3708,9657,3708,9658,3708,9659,3709,9659,3709,9660,3709,9661,3711,9661,3712,9661,3713,9661,3713,9660,3713,9659,3715,9659,3715,9658,3715,9657,3716,9655,3716,9654,3716,9653,3717,9650,3717,9649,3717,9647,3717,9646,3717,9644,3718,9642,3718,9640,3718,9638,3718,9636,3720,9633,3720,9631,3720,9630,3720,9627,3721,9623,3721,9620,3721,9618,3721,9616,3722,9612,3722,9609,3722,9607,3722,9603,3724,9599,3724,9596,3724,9593,3724,9589,3725,9585,3725,9581,3725,9577,3725,9573,3726,9570,3726,9564,3726,9560,3726,9557,3727,9553,3727,9548,3727,9544,3727,9539,3728,9535,3728,9530,3728,9525,3728,9521,3730,9516,3730,9510,3730,9506,3730,9500,3731,9495,3731,9490,3731,9486,3731,9480,3732,9475,3732,9470,3732,9465,3732,9460,3734,9454,3734,9448,3734,9443,3734,9438,3734,9431,3735,9426,3735,9421,3735,9415,3735,9410,3736,9403,3736,9397,3736,9392,3736,9385,3738,9380,3738,9374,3738,9367,3738,9361,3739,9355,3739,9350,3739,9343,3739,9337,3740,9330,3740,9324,3740,9318,3740,9311,3741,9305,3741,9299,3741,9292,3741,9284,3743,9278,3743,9272,3743,9265,3743,9259,3744,9251,3744,9245,3744,9238,3744,9231,3745,9224,3745,9216,3745,9210,3745,9204,3747,9196,3747,9190,3747,9182,3747,9176,3748,9168,3748,9162,3748,9154,3748,9146,3749,9140,3749,9132,3749,9125,3749,9118,3750,9110,3750,9103,3750,9096,3750,9089,3750,9081,3751,9073,3751,9067,3751,9059,3751,9052,3753,9044,3753,9036,3753,9030,3753,9022,3754,9015,3754,9007,3754,8999,3754,8992,3755,8984,3755,8978,3755,8970,3755,8962,3757,8955,3757,8947,3757,8939,3757,8932,3758,8924,3758,8916,3758,8909,3758,8902,3759,8895,3759,8887,3759,8879,3759,8872,3760,8864,3760,8856,3760,8848,3760,8841,3762,8833,3762,8825,3762,8818,3762,8811,3763,8804,3763,8796,3763,8788,3763,8781,3764,8773,3764,8765,3764,8758,3764,8751,3766,8744,3766,8736,3766,8728,3766,8721,3767,8713,3767,8707,3767,8699,3767,8691,3767,8684,3768,8676,3768,8669,3768,8662,3768,8654,3769,8648,3769,8640,3769,8632,3769,8625,3771,8618,3771,8611,3771,8604,3771,8597,3772,8589,3772,8582,3772,8575,3772,8568,3773,8561,3773,8555,3773,8547,3773,8540,3775,8533,3775,8526,3775,8518,3775,8512,3776,8505,3776,8498,3776,8492,3776,8484,3777,8478,3777,8471,3777,8464,3777,8457,3778,8451,3778,8444,3778,8437,3778,8431,3779,8424,3779,8418,3779,8411,3779,8405,3781,8398,3781,8392,3781,8386,3781,8379,3782,8373,3782,8367,3782,8360,3782,8354,3783,8347,3783,8341,3783,8336,3783,8329,3783,8323,3785,8317,3785,8311,3785,8305,3785,8299,3786,8294,3786,8287,3786,8282,3786,8276,3787,8271,3787,8264,3787,8259,3787,8254,3788,8248,3788,8243,3788,8237,3788,8232,3790,8226,3790,8221,3790,8216,3790,8211,3791,8205,3791,8200,3791,8195,3791,8190,3792,8185,3792,8181,3792,8176,3792,8171,3794,8166,3794,8162,3794,8157,3794,8153,3795,8148,3795,8144,3795,8139,3795,8135,3796,8130,3796,8126,3796,8122,3796,8118,3797,8115,3797,8110,3797,8106,3797,8102,3799,8098,3799,8095,3799,8092,3799,8088,3800,8084,3800,8081,3800,8077,3800,8074,3800,8071,3801,8067,3801,8065,3801,8062,3801,8058,3803,8056,3803,8053,3803,8051,3803,8048,3804,8046,3804,8043,3804,8041,3804,8038,3805,8035,3805,8033,3805,8031,3805,8029,3806,8027,3806,8025,3806,8023,3806,8021,3807,8020,3807,8017,3807,8016,3807,8015,3809,8014,3809,8012,3809,8011,3809,8010,3810,8009,3810,8007,3810,8006,3810,8005,3811,8004,3811,8002,3811,8001,3813,8001,3813,8000,3813,7998,3814,7998,3814,7997,3815,7997,3815,7996,3816,7996,3818,7996,3818,7997,3819,7997,3820,7998,3820,8000,3822,8000,3822,8001,3823,8002,3823,8004,3824,8005,3824,8006,3825,8007,3825,8009,3825,8010,3827,8010,3827,8011,3827,8012,3828,8012,3828,8014,3828,8015,3829,8016,3829,8017,3829,8019,3830,8019,3830,8020,3830,8021,3832,8021,3832,8023,3832,8024,3833,8024,3833,8025,3833,8027,3834,8027,3834,8028,3834,8029,3835,8029,3835,8030,3837,8031,3838,8033,3839,8033,3839,8034,3841,8034,3842,8034,3843,8034,3843,8033,3845,8033,3845,8031,3846,8031,3846,8030,3847,8029,3847,8028,3848,8027,3848,8025,3848,8024,3850,8024,3850,8023,3850,8021,3851,8020,3851,8019,3851,8017,3851,8016,3851,8015,3852,8014,3852,8012,3852,8011,3852,8010,3854,8009,3854,8007,3854,8006,3854,8005,3855,8002,3855,8001,3855,8000,3855,7998,3856,7997,3856,7994,3856,7993,3856,7992,3857,7989,3857,7988e" filled="false" stroked="true" strokeweight=".499763pt" strokecolor="#050100">
                <v:path arrowok="t"/>
              </v:shape>
            </v:group>
            <v:group style="position:absolute;left:3857;top:7946;width:248;height:1716" coordorigin="3857,7946" coordsize="248,1716">
              <v:shape style="position:absolute;left:3857;top:7946;width:248;height:1716" coordorigin="3857,7946" coordsize="248,1716" path="m3857,7988l3857,7987,3857,7984,3858,7983,3858,7982,3858,7980,3858,7978,3860,7977,3860,7975,3860,7973,3860,7971,3861,7970,3861,7969,3861,7968,3861,7965,3862,7964,3862,7963,3862,7961,3862,7960,3864,7959,3864,7957,3864,7956,3864,7955,3865,7954,3865,7952,3865,7951,3866,7951,3866,7950,3866,7948,3867,7947,3867,7946,3869,7946,3870,7946,3871,7946,3871,7947,3871,7948,3873,7948,3873,7950,3873,7951,3874,7952,3874,7954,3874,7955,3874,7956,3875,7957,3875,7959,3875,7961,3875,7963,3876,7965,3876,7967,3876,7969,3876,7970,3878,7973,3878,7975,3878,7978,3878,7980,3879,7983,3879,7986,3879,7988,3879,7991,3880,7994,3880,7997,3880,8001,3880,8004,3882,8007,3882,8011,3882,8014,3882,8017,3883,8021,3883,8025,3883,8029,3883,8033,3884,8037,3884,8041,3884,8046,3884,8050,3884,8053,3885,8058,3885,8062,3885,8067,3885,8071,3886,8076,3886,8081,3886,8085,3886,8090,3888,8095,3888,8101,3888,8104,3888,8110,3889,8115,3889,8120,3889,8125,3889,8130,3890,8135,3890,8141,3890,8147,3890,8152,3892,8157,3892,8162,3892,8168,3892,8174,3893,8180,3893,8185,3893,8190,3893,8197,3894,8201,3894,8208,3894,8214,3894,8220,3895,8226,3895,8232,3895,8237,3895,8244,3897,8250,3897,8257,3897,8263,3897,8269,3898,8276,3898,8282,3898,8288,3898,8295,3899,8301,3899,8308,3899,8314,3899,8321,3901,8327,3901,8333,3901,8341,3901,8347,3901,8354,3902,8360,3902,8368,3902,8374,3902,8381,3903,8388,3903,8395,3903,8402,3903,8409,3904,8416,3904,8423,3904,8431,3904,8437,3906,8444,3906,8451,3906,8458,3906,8466,3907,8473,3907,8480,3907,8488,3907,8494,3908,8502,3908,8510,3908,8516,3908,8524,3909,8531,3909,8539,3909,8545,3909,8553,3911,8561,3911,8568,3911,8576,3911,8582,3912,8590,3912,8598,3912,8605,3912,8613,3913,8621,3913,8628,3913,8636,3913,8643,3914,8650,3914,8658,3914,8665,3914,8673,3916,8681,3916,8689,3916,8696,3916,8704,3917,8712,3917,8719,3917,8726,3917,8733,3917,8741,3918,8749,3918,8756,3918,8764,3918,8772,3920,8779,3920,8787,3920,8795,3920,8802,3921,8809,3921,8816,3921,8824,3921,8832,3922,8839,3922,8847,3922,8855,3922,8862,3923,8869,3923,8877,3923,8884,3923,8892,3925,8899,3925,8907,3925,8914,3925,8921,3926,8929,3926,8937,3926,8943,3926,8951,3927,8959,3927,8966,3927,8972,3927,8980,3929,8988,3929,8994,3929,9002,3929,9008,3930,9016,3930,9024,3930,9030,3930,9038,3931,9044,3931,9052,3931,9058,3931,9066,3933,9072,3933,9080,3933,9086,3933,9094,3934,9100,3934,9107,3934,9114,3934,9121,3935,9129,3935,9135,3935,9141,3935,9148,3935,9155,3936,9162,3936,9168,3936,9174,3936,9181,3937,9189,3937,9195,3937,9201,3937,9208,3939,9214,3939,9220,3939,9227,3939,9233,3940,9240,3940,9246,3940,9253,3940,9257,3941,9264,3941,9270,3941,9277,3941,9283,3943,9288,3943,9295,3943,9301,3943,9306,3944,9313,3944,9318,3944,9324,3944,9329,3945,9336,3945,9341,3945,9347,3945,9352,3946,9357,3946,9363,3946,9369,3946,9374,3948,9379,3948,9385,3948,9390,3948,9396,3949,9401,3949,9406,3949,9411,3949,9416,3950,9420,3950,9425,3950,9430,3950,9435,3952,9440,3952,9444,3952,9449,3952,9453,3952,9458,3953,9462,3953,9467,3953,9471,3953,9476,3954,9480,3954,9484,3954,9488,3954,9493,3955,9497,3955,9500,3955,9504,3955,9508,3957,9512,3957,9514,3957,9518,3957,9522,3958,9526,3958,9529,3958,9532,3958,9535,3959,9539,3959,9541,3959,9545,3959,9548,3961,9550,3961,9553,3961,9557,3961,9559,3962,9562,3962,9564,3962,9567,3962,9570,3963,9571,3963,9573,3963,9576,3963,9577,3964,9580,3964,9582,3964,9583,3964,9585,3965,9587,3965,9589,3965,9590,3965,9593,3967,9594,3967,9595,3967,9596,3967,9597,3968,9599,3968,9600,3968,9601,3968,9603,3969,9604,3969,9605,3969,9607,3971,9607,3971,9608,3971,9609,3972,9609,3972,9610,3973,9610,3973,9612,3974,9612,3976,9612,3976,9610,3977,9610,3978,9609,3978,9608,3980,9608,3980,9607,3981,9605,3981,9604,3982,9603,3982,9601,3983,9600,3983,9599,3985,9597,3985,9596,3985,9595,3986,9594,3986,9593,3986,9591,3987,9591,3987,9590,3987,9589,3988,9587,3988,9586,3990,9585,3990,9583,3991,9582,3991,9581,3992,9580,3992,9578,3993,9578,3993,9577,3995,9576,3995,9574,3996,9574,3997,9573,3999,9573,4000,9573,4001,9573,4001,9574,4002,9574,4002,9576,4004,9576,4004,9577,4005,9578,4005,9580,4006,9581,4006,9582,4006,9583,4008,9583,4008,9585,4008,9586,4008,9587,4009,9589,4009,9590,4009,9591,4010,9593,4010,9594,4010,9595,4010,9596,4011,9597,4011,9599,4011,9600,4011,9603,4013,9604,4013,9605,4013,9607,4013,9608,4014,9610,4014,9612,4014,9613,4014,9616,4015,9617,4015,9618,4015,9619,4015,9622,4016,9623,4016,9624,4016,9627,4016,9628,4018,9630,4018,9632,4018,9633,4018,9635,4018,9636,4019,9638,4019,9640,4019,9641,4019,9642,4020,9644,4020,9645,4020,9646,4020,9647,4021,9649,4021,9650,4021,9651,4021,9653,4023,9654,4023,9655,4023,9657,4024,9658,4024,9659,4025,9660,4025,9661,4027,9661,4028,9661,4029,9660,4029,9659,4031,9659,4031,9658,4031,9657,4032,9655,4032,9654,4032,9653,4032,9651,4033,9650,4033,9649,4033,9647,4033,9645,4034,9644,4034,9641,4034,9640,4034,9637,4034,9636,4036,9633,4036,9631,4036,9628,4036,9626,4037,9623,4037,9620,4037,9617,4037,9614,4038,9612,4038,9608,4038,9605,4038,9601,4040,9597,4040,9595,4040,9591,4040,9587,4040,9583,4040,9580,4040,9576,4040,9572,4042,9568,4042,9564,4042,9559,4042,9555,4043,9552,4043,9546,4043,9543,4043,9537,4044,9532,4044,9529,4044,9523,4044,9518,4046,9514,4046,9510,4046,9504,4046,9499,4047,9494,4047,9489,4047,9484,4047,9479,4048,9473,4048,9468,4048,9463,4048,9458,4050,9452,4050,9447,4050,9442,4050,9436,4051,9430,4051,9425,4051,9419,4051,9413,4052,9407,4052,9402,4052,9396,4052,9389,4052,9384,4053,9378,4053,9371,4053,9366,4053,9360,4055,9353,4055,9347,4055,9341,4055,9334,4056,9328,4056,9321,4056,9315,4056,9309,4057,9302,4057,9296,4057,9290,4057,9283,4059,9277,4059,9269,4059,9263,4059,9256,4060,9250,4060,9242,4060,9236,4060,9229,4061,9222,4061,9215,4061,9208,4061,9201,4062,9195,4062,9187,4062,9181,4062,9173,4064,9166,4064,9159,4064,9151,4064,9145,4065,9137,4065,9130,4065,9123,4065,9116,4066,9108,4066,9102,4066,9094,4066,9086,4067,9079,4067,9072,4067,9065,4067,9057,4069,9049,4069,9043,4069,9035,4069,9027,4069,9020,4070,9012,4070,9004,4070,8997,4070,8990,4071,8983,4071,8975,4071,8967,4071,8960,4072,8952,4072,8944,4072,8937,4072,8929,4074,8922,4074,8915,4074,8907,4074,8899,4075,8892,4075,8884,4075,8877,4075,8869,4076,8861,4076,8854,4076,8846,4076,8838,4078,8832,4078,8824,4078,8816,4078,8809,4079,8801,4079,8793,4079,8786,4079,8778,4080,8771,4080,8764,4080,8756,4080,8749,4081,8741,4081,8733,4081,8726,4081,8718,4083,8712,4083,8704,4083,8696,4083,8689,4084,8681,4084,8675,4084,8667,4084,8659,4085,8653,4085,8645,4085,8638,4085,8630,4085,8623,4087,8616,4087,8608,4087,8602,4087,8594,4088,8588,4088,8580,4088,8572,4088,8566,4089,8558,4089,8552,4089,8544,4089,8538,4090,8530,4090,8524,4090,8518,4090,8510,4092,8503,4092,8496,4092,8489,4092,8483,4093,8475,4093,8469,4093,8462,4093,8455,4094,8448,4094,8442,4094,8435,4094,8429,4095,8423,4095,8415,4095,8409,4095,8402,4097,8396,4097,8390,4097,8383,4097,8377,4098,8370,4098,8364,4098,8358,4098,8352,4099,8346,4099,8340,4099,8333,4099,8327,4100,8322,4100,8315,4100,8309,4100,8304,4102,8298,4102,8291,4102,8286,4102,8280,4102,8274,4103,8268,4103,8263,4103,8258,4103,8251,4104,8246e" filled="false" stroked="true" strokeweight=".499761pt" strokecolor="#050100">
                <v:path arrowok="t"/>
              </v:shape>
            </v:group>
            <v:group style="position:absolute;left:4104;top:7946;width:267;height:1716" coordorigin="4104,7946" coordsize="267,1716">
              <v:shape style="position:absolute;left:4104;top:7946;width:267;height:1716" coordorigin="4104,7946" coordsize="267,1716" path="m4104,8246l4104,8241,4104,8236,4104,8230,4106,8224,4106,8220,4106,8214,4106,8209,4107,8204,4107,8199,4107,8194,4107,8189,4108,8184,4108,8179,4108,8175,4108,8170,4109,8164,4109,8161,4109,8156,4109,8151,4111,8147,4111,8141,4111,8138,4111,8134,4112,8129,4112,8125,4112,8121,4112,8117,4113,8114,4113,8110,4113,8104,4113,8102,4115,8098,4115,8094,4115,8090,4115,8087,4116,8083,4116,8080,4116,8076,4116,8074,4117,8070,4117,8067,4117,8064,4117,8061,4119,8058,4119,8054,4119,8052,4119,8050,4119,8047,4119,8044,4119,8042,4119,8039,4119,8037,4121,8035,4121,8033,4121,8030,4121,8029,4122,8027,4122,8025,4122,8023,4122,8021,4123,8019,4123,8017,4123,8016,4123,8015,4125,8012,4125,8011,4125,8010,4125,8009,4126,8007,4126,8006,4126,8005,4127,8004,4127,8002,4127,8001,4128,8001,4128,8000,4128,7998,4130,7998,4130,7997,4131,7997,4131,7996,4132,7996,4134,7996,4135,7997,4135,7998,4136,7998,4136,8000,4138,8000,4138,8001,4139,8002,4139,8004,4140,8005,4140,8006,4141,8007,4141,8009,4141,8010,4143,8010,4143,8011,4143,8012,4144,8014,4144,8015,4145,8016,4145,8017,4145,8019,4146,8019,4146,8020,4146,8021,4148,8023,4148,8024,4149,8025,4149,8027,4150,8027,4150,8028,4150,8029,4151,8029,4151,8030,4153,8031,4153,8033,4154,8033,4155,8033,4155,8034,4157,8034,4158,8034,4159,8034,4159,8033,4160,8033,4160,8031,4162,8031,4162,8030,4163,8029,4163,8028,4164,8027,4164,8025,4164,8024,4166,8024,4166,8023,4166,8021,4166,8020,4167,8019,4167,8017,4167,8016,4168,8015,4168,8014,4168,8012,4168,8011,4169,8010,4169,8009,4169,8007,4169,8005,4169,8004,4171,8002,4171,8001,4171,8000,4171,7997,4172,7996,4172,7994,4172,7993,4172,7991,4173,7989,4173,7988,4173,7986,4173,7984,4174,7983,4174,7980,4174,7979,4174,7978,4176,7977,4176,7974,4176,7973,4176,7971,4177,7970,4177,7968,4177,7967,4177,7965,4178,7964,4178,7963,4178,7961,4178,7960,4179,7959,4179,7957,4179,7956,4179,7955,4181,7954,4181,7952,4181,7951,4182,7950,4182,7948,4183,7947,4183,7946,4185,7946,4186,7946,4187,7947,4187,7948,4188,7948,4188,7950,4188,7951,4188,7952,4190,7952,4190,7954,4190,7955,4190,7956,4191,7959,4191,7960,4191,7961,4191,7963,4192,7965,4192,7968,4192,7969,4192,7971,4194,7974,4194,7975,4194,7978,4194,7980,4195,7983,4195,7987,4195,7989,4195,7992,4196,7994,4196,7998,4196,8001,4196,8005,4197,8009,4197,8011,4197,8015,4197,8019,4198,8023,4198,8027,4198,8030,4198,8034,4200,8038,4200,8042,4200,8047,4200,8051,4201,8054,4201,8060,4201,8064,4201,8069,4202,8073,4202,8077,4202,8083,4202,8087,4202,8092,4204,8097,4204,8102,4204,8107,4204,8111,4205,8116,4205,8121,4205,8126,4205,8131,4206,8138,4206,8143,4206,8148,4206,8153,4207,8158,4207,8164,4207,8170,4207,8175,4209,8181,4209,8186,4209,8193,4209,8198,4210,8204,4210,8209,4210,8216,4210,8222,4211,8227,4211,8234,4211,8240,4211,8246,4213,8251,4213,8258,4213,8264,4213,8271,4214,8277,4214,8284,4214,8290,4214,8296,4215,8303,4215,8309,4215,8315,4215,8322,4216,8329,4216,8336,4216,8342,4216,8348,4218,8356,4218,8363,4218,8369,4218,8377,4219,8383,4219,8390,4219,8397,4219,8404,4219,8411,4220,8418,4220,8425,4220,8432,4220,8439,4222,8446,4222,8454,4222,8461,4222,8468,4223,8475,4223,8483,4223,8489,4223,8497,4224,8505,4224,8511,4224,8518,4224,8526,4225,8534,4225,8540,4225,8548,4225,8556,4226,8563,4226,8571,4226,8578,4226,8585,4228,8593,4228,8601,4228,8608,4228,8616,4229,8622,4229,8630,4229,8638,4229,8645,4230,8653,4230,8661,4230,8668,4230,8676,4232,8684,4232,8691,4232,8699,4232,8705,4233,8713,4233,8721,4233,8728,4233,8736,4234,8744,4234,8751,4234,8759,4234,8767,4236,8774,4236,8782,4236,8790,4236,8796,4236,8804,4237,8811,4237,8819,4237,8827,4237,8834,4238,8842,4238,8850,4238,8856,4238,8864,4239,8872,4239,8879,4239,8887,4239,8895,4241,8901,4241,8909,4241,8916,4241,8924,4242,8932,4242,8938,4242,8946,4242,8953,4243,8960,4243,8967,4243,8975,4243,8983,4245,8989,4245,8997,4245,9004,4245,9011,4246,9019,4246,9025,4246,9032,4246,9039,4247,9046,4247,9054,4247,9061,4247,9068,4248,9075,4248,9081,4248,9089,4248,9095,4250,9103,4250,9109,4250,9116,4250,9123,4251,9130,4251,9136,4251,9144,4251,9150,4252,9156,4252,9163,4252,9171,4252,9177,4252,9183,4253,9190,4253,9196,4253,9203,4253,9209,4255,9215,4255,9222,4255,9228,4255,9235,4256,9241,4256,9247,4256,9254,4256,9260,4257,9266,4257,9272,4257,9278,4257,9284,4258,9291,4258,9296,4258,9302,4258,9309,4260,9314,4260,9320,4260,9325,4260,9332,4261,9337,4261,9343,4261,9348,4261,9353,4262,9360,4262,9365,4262,9370,4262,9375,4264,9382,4264,9387,4264,9392,4264,9397,4265,9402,4265,9407,4265,9412,4265,9417,4266,9423,4266,9426,4266,9431,4266,9436,4267,9442,4267,9446,4267,9450,4267,9454,4269,9460,4269,9463,4269,9468,4269,9472,4269,9477,4270,9481,4270,9485,4270,9489,4270,9493,4271,9498,4271,9502,4271,9506,4271,9510,4273,9512,4273,9516,4273,9520,4273,9523,4274,9526,4274,9530,4274,9534,4274,9536,4275,9540,4275,9543,4275,9545,4275,9549,4276,9552,4276,9554,4276,9557,4276,9559,4277,9562,4277,9564,4277,9567,4277,9570,4279,9572,4279,9574,4279,9576,4279,9578,4280,9580,4280,9582,4280,9583,4280,9586,4281,9587,4281,9590,4281,9591,4281,9593,4283,9594,4283,9595,4283,9596,4283,9597,4284,9599,4284,9600,4284,9601,4284,9603,4285,9604,4285,9605,4286,9607,4286,9608,4286,9609,4288,9609,4288,9610,4289,9610,4289,9612,4290,9612,4292,9612,4292,9610,4293,9610,4293,9609,4294,9609,4294,9608,4295,9608,4295,9607,4297,9605,4297,9604,4298,9603,4298,9601,4299,9600,4299,9599,4299,9597,4301,9597,4301,9596,4301,9595,4302,9594,4302,9593,4303,9591,4303,9590,4303,9589,4304,9587,4304,9586,4305,9585,4305,9583,4305,9582,4307,9582,4307,9581,4308,9580,4308,9578,4309,9578,4309,9577,4311,9576,4311,9574,4312,9574,4313,9573,4314,9573,4316,9573,4317,9573,4317,9574,4318,9574,4318,9576,4320,9576,4320,9577,4321,9578,4321,9580,4322,9581,4322,9582,4322,9583,4324,9585,4324,9586,4324,9587,4325,9589,4325,9590,4325,9591,4325,9593,4326,9593,4326,9594,4326,9595,4326,9597,4327,9599,4327,9600,4327,9601,4327,9603,4329,9604,4329,9605,4329,9608,4329,9609,4330,9610,4330,9612,4330,9614,4330,9616,4331,9617,4331,9619,4331,9620,4331,9622,4332,9623,4332,9626,4332,9627,4332,9628,4333,9631,4333,9632,4333,9633,4333,9635,4335,9637,4335,9638,4335,9640,4335,9641,4336,9642,4336,9644,4336,9646,4336,9647,4336,9649,4337,9650,4337,9651,4337,9653,4339,9654,4339,9655,4339,9657,4340,9658,4340,9659,4341,9660,4341,9661,4343,9661,4344,9661,4345,9660,4345,9659,4346,9659,4346,9658,4346,9657,4348,9655,4348,9654,4348,9653,4348,9651,4349,9650,4349,9649,4349,9646,4349,9645,4350,9642,4350,9641,4350,9638,4350,9637,4352,9635,4352,9632,4352,9630,4352,9627,4353,9624,4353,9622,4353,9619,4353,9617,4353,9613,4354,9610,4354,9608,4354,9604,4354,9600,4355,9597,4355,9594,4355,9590,4355,9586,4356,9582,4356,9578,4356,9574,4356,9571,4358,9567,4358,9563,4358,9558,4358,9554,4359,9549,4359,9545,4359,9541,4359,9536,4360,9531,4360,9527,4360,9522,4360,9517,4362,9513,4362,9508,4362,9503,4362,9498,4363,9493,4363,9488,4363,9483,4363,9477,4364,9472,4364,9467,4364,9462,4364,9456,4365,9450,4365,9446,4365,9440,4365,9434,4367,9429,4367,9423,4367,9417,4367,9411,4368,9406,4368,9400,4368,9394,4368,9388,4369,9382,4369,9376,4369,9370,4369,9363,4369,9357,4371,9352e" filled="false" stroked="true" strokeweight=".499763pt" strokecolor="#050100">
                <v:path arrowok="t"/>
              </v:shape>
            </v:group>
            <v:group style="position:absolute;left:4371;top:7946;width:250;height:1666" coordorigin="4371,7946" coordsize="250,1666">
              <v:shape style="position:absolute;left:4371;top:7946;width:250;height:1666" coordorigin="4371,7946" coordsize="250,1666" path="m4371,9352l4371,9346,4371,9339,4371,9333,4372,9326,4372,9320,4372,9314,4372,9307,4373,9301,4373,9295,4373,9287,4373,9280,4374,9274,4374,9268,4374,9261,4374,9254,4376,9247,4376,9241,4376,9233,4376,9227,4377,9220,4377,9213,4377,9206,4377,9199,4378,9192,4378,9185,4378,9178,4378,9171,4380,9164,4380,9156,4380,9150,4380,9142,4381,9135,4381,9129,4381,9121,4381,9113,4382,9107,4382,9099,4382,9091,4382,9084,4383,9077,4383,9069,4383,9062,4383,9054,4384,9048,4384,9040,4384,9032,4384,9025,4386,9017,4386,9009,4386,9003,4386,8995,4386,8988,4387,8980,4387,8972,4387,8965,4387,8957,4388,8949,4388,8942,4388,8935,4388,8928,4390,8920,4390,8912,4390,8905,4390,8897,4391,8889,4391,8882,4391,8874,4391,8866,4392,8859,4392,8851,4392,8845,4392,8837,4393,8829,4393,8822,4393,8814,4393,8806,4395,8799,4395,8791,4395,8783,4395,8775,4396,8769,4396,8762,4396,8754,4396,8746,4397,8738,4397,8731,4397,8725,4397,8717,4399,8709,4399,8701,4399,8694,4399,8687,4400,8680,4400,8672,4400,8665,4400,8658,4401,8650,4401,8643,4401,8635,4401,8628,4402,8621,4402,8613,4402,8607,4402,8599,4404,8593,4404,8585,4404,8578,4404,8571,4404,8563,4405,8557,4405,8549,4405,8543,4405,8535,4406,8529,4406,8521,4406,8515,4406,8507,4408,8501,4408,8494,4408,8487,4408,8480,4409,8474,4409,8466,4409,8460,4409,8454,4410,8447,4410,8439,4410,8433,4410,8427,4411,8420,4411,8414,4411,8408,4411,8401,4412,8395,4412,8388,4412,8382,4412,8375,4414,8369,4414,8363,4414,8356,4414,8350,4415,8344,4415,8337,4415,8332,4415,8326,4416,8319,4416,8314,4416,8308,4416,8301,4418,8296,4418,8290,4418,8285,4418,8278,4419,8273,4419,8267,4419,8262,4419,8255,4420,8250,4420,8245,4420,8239,4420,8234,4420,8228,4421,8223,4421,8218,4421,8213,4421,8208,4423,8203,4423,8198,4423,8193,4423,8188,4424,8182,4424,8177,4424,8174,4424,8168,4425,8163,4425,8159,4425,8154,4425,8149,4427,8145,4427,8140,4427,8137,4427,8133,4428,8127,4428,8124,4428,8120,4428,8116,4429,8112,4429,8108,4429,8104,4429,8101,4431,8097,4431,8093,4431,8089,4431,8085,4432,8083,4432,8079,4432,8075,4432,8073,4433,8069,4433,8066,4433,8064,4433,8060,4434,8057,4434,8054,4434,8052,4434,8048,4435,8046,4435,8043,4435,8042,4435,8039,4437,8037,4437,8034,4437,8031,4437,8030,4437,8028,4438,8027,4438,8024,4438,8023,4438,8020,4439,8019,4439,8017,4439,8015,4439,8014,4441,8012,4441,8011,4441,8010,4441,8009,4442,8007,4442,8006,4442,8005,4443,8004,4443,8002,4443,8001,4444,8001,4444,8000,4444,7998,4446,7998,4446,7997,4447,7997,4447,7996,4448,7996,4450,7996,4450,7997,4451,7997,4452,7998,4452,8000,4453,8000,4453,8001,4453,8002,4455,8002,4455,8004,4455,8005,4456,8005,4456,8006,4456,8007,4457,8007,4457,8009,4457,8010,4459,8010,4459,8011,4459,8012,4460,8014,4460,8015,4460,8016,4461,8016,4461,8017,4461,8019,4462,8019,4462,8020,4462,8021,4463,8023,4463,8024,4465,8025,4465,8027,4466,8028,4466,8029,4467,8029,4467,8030,4469,8031,4470,8033,4471,8034,4472,8034,4474,8034,4475,8034,4475,8033,4476,8033,4476,8031,4478,8031,4478,8030,4479,8029,4479,8028,4480,8027,4480,8025,4480,8024,4481,8023,4481,8021,4481,8020,4483,8019,4483,8017,4483,8016,4484,8015,4484,8014,4484,8012,4484,8011,4485,8009,4485,8007,4485,8006,4485,8005,4487,8004,4487,8002,4487,8001,4487,7998,4487,7997,4488,7996,4488,7994,4488,7992,4488,7991,4489,7989,4489,7987,4489,7986,4489,7984,4490,7982,4490,7980,4490,7979,4490,7977,4491,7975,4491,7974,4491,7973,4491,7970,4493,7969,4493,7968,4493,7967,4493,7965,4494,7964,4494,7963,4494,7960,4494,7959,4495,7957,4495,7956,4495,7955,4497,7954,4497,7952,4497,7951,4498,7950,4498,7948,4499,7947,4499,7946,4500,7946,4502,7946,4503,7946,4503,7947,4503,7948,4504,7950,4504,7951,4504,7952,4506,7954,4506,7955,4506,7956,4506,7957,4507,7959,4507,7960,4507,7963,4507,7964,4508,7965,4508,7968,4508,7970,4508,7971,4510,7974,4510,7977,4510,7979,4510,7982,4511,7984,4511,7987,4511,7989,4511,7993,4512,7996,4512,8000,4512,8002,4512,8006,4513,8009,4513,8012,4513,8016,4513,8020,4514,8024,4514,8028,4514,8031,4514,8035,4516,8039,4516,8043,4516,8048,4516,8052,4517,8056,4517,8061,4517,8065,4517,8070,4518,8074,4518,8079,4518,8084,4518,8088,4520,8093,4520,8098,4520,8103,4520,8108,4521,8114,4521,8118,4521,8124,4521,8129,4521,8134,4522,8139,4522,8144,4522,8149,4522,8154,4523,8161,4523,8166,4523,8171,4523,8177,4525,8182,4525,8189,4525,8194,4525,8200,4526,8205,4526,8212,4526,8217,4526,8223,4527,8230,4527,8236,4527,8241,4527,8248,4529,8254,4529,8261,4529,8267,4529,8273,4530,8280,4530,8286,4530,8292,4530,8299,4531,8305,4531,8311,4531,8318,4531,8324,4532,8331,4532,8337,4532,8345,4532,8351,4534,8358,4534,8365,4534,8371,4534,8378,4535,8386,4535,8392,4535,8398,4535,8406,4536,8412,4536,8420,4536,8427,4536,8434,4538,8442,4538,8448,4538,8456,4538,8462,4538,8470,4539,8478,4539,8484,4539,8492,4539,8499,4540,8506,4540,8514,4540,8521,4540,8529,4541,8535,4541,8543,4541,8551,4541,8558,4542,8565,4542,8572,4542,8580,4542,8588,4544,8595,4544,8603,4544,8611,4544,8617,4545,8625,4545,8632,4545,8640,4545,8648,4546,8655,4546,8663,4546,8671,4546,8678,4548,8686,4548,8692,4548,8700,4548,8708,4549,8715,4549,8723,4549,8731,4549,8738,4550,8746,4550,8754,4550,8762,4550,8769,4551,8777,4551,8783,4551,8791,4551,8799,4553,8806,4553,8814,4553,8822,4553,8829,4554,8837,4554,8845,4554,8851,4554,8859,4554,8866,4555,8874,4555,8882,4555,8889,4555,8896,4557,8903,4557,8911,4557,8919,4557,8926,4558,8933,4558,8940,4558,8948,4558,8956,4559,8962,4559,8970,4559,8978,4559,8984,4560,8992,4560,8999,4560,9006,4560,9013,4562,9020,4562,9027,4562,9035,4562,9042,4563,9049,4563,9056,4563,9063,4563,9069,4564,9077,4564,9084,4564,9091,4564,9098,4566,9104,4566,9112,4566,9118,4566,9125,4567,9132,4567,9139,4567,9145,4567,9153,4568,9159,4568,9166,4568,9172,4568,9178,4569,9186,4569,9192,4569,9199,4569,9205,4570,9212,4570,9218,4570,9224,4570,9231,4570,9237,4572,9243,4572,9250,4572,9255,4572,9261,4573,9268,4573,9274,4573,9280,4573,9286,4574,9292,4574,9299,4574,9303,4574,9310,4576,9316,4576,9321,4576,9328,4576,9333,4577,9339,4577,9344,4577,9350,4577,9356,4578,9361,4578,9366,4578,9373,4578,9378,4579,9383,4579,9388,4579,9393,4579,9398,4581,9403,4581,9408,4581,9413,4581,9419,4582,9424,4582,9429,4582,9433,4582,9438,4583,9443,4583,9447,4583,9452,4583,9457,4585,9461,4585,9466,4585,9470,4585,9473,4586,9479,4586,9483,4586,9486,4586,9490,4587,9494,4587,9498,4587,9503,4587,9506,4587,9510,4588,9513,4588,9517,4588,9521,4588,9525,4590,9527,4590,9531,4590,9534,4590,9537,4591,9540,4591,9544,4591,9546,4591,9549,4592,9553,4592,9555,4592,9558,4592,9560,4593,9563,4593,9566,4593,9568,4593,9571,4595,9572,4595,9574,4595,9577,4595,9578,4596,9581,4596,9582,4596,9585,4596,9586,4597,9589,4597,9590,4597,9591,4597,9593,4598,9594,4598,9596,4598,9597,4598,9599,4600,9599,4600,9600,4600,9601,4600,9603,4601,9604,4601,9605,4601,9607,4602,9607,4602,9608,4602,9609,4604,9609,4604,9610,4605,9610,4605,9612,4606,9612,4607,9612,4607,9610,4609,9610,4609,9609,4610,9609,4610,9608,4611,9608,4611,9607,4611,9605,4613,9605,4613,9604,4614,9603,4614,9601,4614,9600,4615,9600,4615,9599,4615,9597,4617,9597,4617,9596,4617,9595,4618,9594,4618,9593,4618,9591,4619,9591,4619,9590,4619,9589,4620,9589,4620,9587e" filled="false" stroked="true" strokeweight=".499762pt" strokecolor="#050100">
                <v:path arrowok="t"/>
              </v:shape>
            </v:group>
            <v:group style="position:absolute;left:4620;top:7946;width:255;height:1716" coordorigin="4620,7946" coordsize="255,1716">
              <v:shape style="position:absolute;left:4620;top:7946;width:255;height:1716" coordorigin="4620,7946" coordsize="255,1716" path="m4620,9587l4620,9586,4620,9585,4621,9585,4621,9583,4621,9582,4623,9582,4623,9581,4623,9580,4624,9580,4624,9578,4625,9577,4625,9576,4626,9576,4626,9574,4628,9574,4628,9573,4629,9573,4630,9573,4632,9573,4633,9573,4633,9574,4634,9574,4634,9576,4636,9576,4636,9577,4637,9577,4637,9578,4637,9580,4638,9581,4638,9582,4638,9583,4639,9585,4639,9586,4639,9587,4641,9589,4641,9590,4641,9591,4641,9593,4642,9594,4642,9595,4642,9596,4642,9597,4643,9599,4643,9600,4643,9601,4643,9603,4645,9605,4645,9607,4645,9608,4645,9609,4646,9610,4646,9613,4646,9614,4646,9616,4647,9618,4647,9619,4647,9620,4647,9623,4648,9624,4648,9626,4648,9627,4648,9630,4649,9631,4649,9632,4649,9635,4649,9636,4651,9637,4651,9638,4651,9640,4651,9642,4652,9644,4652,9645,4652,9646,4652,9647,4653,9649,4653,9650,4653,9651,4653,9653,4655,9653,4655,9654,4655,9655,4655,9657,4656,9658,4656,9659,4657,9660,4657,9661,4658,9661,4660,9661,4661,9660,4661,9659,4662,9658,4662,9657,4662,9655,4664,9655,4664,9654,4664,9653,4664,9651,4665,9649,4665,9647,4665,9646,4665,9645,4666,9642,4666,9641,4666,9638,4666,9636,4667,9633,4667,9632,4667,9630,4667,9627,4669,9624,4669,9622,4669,9618,4669,9616,4670,9613,4670,9609,4670,9607,4670,9603,4671,9600,4671,9596,4671,9593,4671,9589,4671,9585,4672,9581,4672,9577,4672,9573,4672,9570,4674,9566,4674,9562,4674,9557,4674,9553,4675,9548,4675,9544,4675,9539,4675,9535,4676,9530,4676,9526,4676,9521,4676,9516,4677,9510,4677,9507,4677,9502,4677,9497,4679,9491,4679,9486,4679,9481,4679,9476,4680,9471,4680,9466,4680,9460,4680,9454,4681,9449,4681,9444,4681,9438,4681,9433,4683,9427,4683,9421,4683,9416,4683,9410,4684,9405,4684,9398,4684,9392,4684,9387,4685,9380,4685,9374,4685,9369,4685,9363,4686,9356,4686,9350,4686,9343,4686,9337,4688,9330,4688,9324,4688,9318,4688,9311,4688,9305,4689,9299,4689,9292,4689,9286,4689,9279,4690,9273,4690,9265,4690,9259,4690,9253,4692,9245,4692,9238,4692,9232,4692,9224,4693,9218,4693,9212,4693,9204,4693,9197,4694,9190,4694,9183,4694,9176,4694,9169,4695,9162,4695,9154,4695,9148,4695,9140,4697,9133,4697,9126,4697,9118,4697,9112,4698,9104,4698,9096,4698,9089,4698,9082,4699,9075,4699,9067,4699,9059,4699,9053,4700,9045,4700,9038,4700,9030,4700,9022,4702,9016,4702,9008,4702,9001,4702,8993,4703,8985,4703,8978,4703,8970,4703,8962,4704,8955,4704,8948,4704,8940,4704,8933,4704,8925,4705,8918,4705,8910,4705,8902,4705,8895,4707,8887,4707,8879,4707,8872,4707,8865,4708,8857,4708,8850,4708,8842,4708,8834,4709,8827,4709,8819,4709,8811,4709,8804,4711,8796,4711,8788,4711,8782,4711,8774,4712,8767,4712,8759,4712,8751,4712,8744,4713,8736,4713,8729,4713,8722,4713,8714,4714,8707,4714,8699,4714,8692,4714,8685,4716,8677,4716,8669,4716,8663,4716,8655,4717,8648,4717,8640,4717,8634,4717,8626,4718,8618,4718,8612,4718,8604,4718,8597,4720,8590,4720,8582,4720,8576,4720,8568,4721,8562,4721,8555,4721,8548,4721,8540,4721,8534,4722,8526,4722,8520,4722,8512,4722,8506,4724,8498,4724,8492,4724,8485,4724,8478,4724,8471,4724,8465,4724,8458,4724,8451,4726,8444,4726,8438,4726,8432,4726,8425,4727,8418,4727,8411,4727,8405,4727,8398,4728,8392,4728,8386,4728,8379,4728,8373,4730,8367,4730,8360,4730,8354,4730,8348,4731,8342,4731,8336,4731,8329,4731,8324,4732,8318,4732,8311,4732,8305,4732,8300,4733,8294,4733,8288,4733,8282,4733,8277,4735,8271,4735,8265,4735,8259,4735,8254,4736,8249,4736,8243,4736,8237,4736,8232,4737,8227,4737,8222,4737,8217,4737,8212,4737,8205,4739,8200,4739,8197,4739,8191,4739,8186,4740,8181,4740,8176,4740,8171,4740,8167,4741,8162,4741,8157,4741,8153,4741,8148,4743,8144,4743,8139,4743,8135,4743,8131,4744,8126,4744,8122,4744,8118,4744,8115,4745,8111,4745,8107,4745,8103,4745,8099,4746,8095,4746,8092,4746,8088,4746,8084,4748,8081,4748,8077,4748,8075,4748,8071,4749,8069,4749,8065,4749,8062,4749,8060,4750,8056,4750,8053,4750,8051,4750,8048,4751,8046,4751,8043,4751,8041,4751,8038,4753,8035,4753,8034,4753,8031,4753,8029,4754,8028,4754,8025,4754,8024,4754,8021,4755,8020,4755,8019,4755,8016,4755,8015,4755,8014,4756,8012,4756,8011,4756,8010,4756,8009,4758,8007,4758,8006,4758,8005,4759,8004,4759,8002,4759,8001,4760,8000,4760,7998,4762,7998,4762,7997,4763,7997,4763,7996,4764,7996,4765,7996,4765,7997,4767,7997,4768,7998,4768,8000,4769,8000,4769,8001,4771,8002,4771,8004,4772,8005,4772,8006,4772,8007,4773,8007,4773,8009,4773,8010,4774,8011,4774,8012,4776,8014,4776,8015,4776,8016,4777,8016,4777,8017,4777,8019,4778,8020,4778,8021,4779,8023,4779,8024,4781,8025,4781,8027,4782,8028,4782,8029,4783,8029,4783,8030,4784,8031,4786,8033,4787,8033,4787,8034,4788,8034,4790,8034,4791,8034,4791,8033,4792,8033,4792,8031,4793,8031,4793,8030,4793,8029,4795,8029,4795,8028,4795,8027,4796,8027,4796,8025,4796,8024,4797,8023,4797,8021,4797,8020,4799,8019,4799,8017,4799,8016,4799,8015,4800,8014,4800,8012,4800,8011,4800,8010,4801,8009,4801,8007,4801,8006,4801,8005,4803,8004,4803,8001,4803,8000,4803,7998,4803,7997,4803,7994,4803,7993,4803,7992,4805,7991,4805,7988,4805,7987,4805,7986,4805,7983,4806,7982,4806,7980,4806,7978,4806,7977,4807,7975,4807,7974,4807,7971,4807,7970,4809,7969,4809,7968,4809,7967,4809,7964,4810,7963,4810,7961,4810,7960,4810,7959,4811,7957,4811,7956,4811,7955,4812,7954,4812,7952,4812,7951,4814,7950,4814,7948,4814,7947,4815,7947,4815,7946,4816,7946,4818,7946,4819,7946,4819,7947,4819,7948,4820,7948,4820,7950,4820,7951,4822,7952,4822,7954,4822,7955,4822,7956,4822,7957,4823,7959,4823,7961,4823,7963,4823,7964,4824,7967,4824,7968,4824,7970,4824,7973,4825,7975,4825,7978,4825,7980,4825,7983,4827,7986,4827,7988,4827,7991,4827,7993,4828,7997,4828,8000,4828,8004,4828,8007,4829,8010,4829,8014,4829,8017,4829,8021,4830,8025,4830,8029,4830,8033,4830,8037,4832,8041,4832,8044,4832,8050,4832,8053,4833,8057,4833,8062,4833,8066,4833,8071,4834,8076,4834,8080,4834,8085,4834,8090,4835,8094,4835,8099,4835,8104,4835,8110,4837,8115,4837,8120,4837,8125,4837,8130,4838,8135,4838,8140,4838,8145,4838,8151,4838,8157,4839,8162,4839,8167,4839,8174,4839,8179,4841,8185,4841,8190,4841,8197,4841,8201,4842,8208,4842,8213,4842,8220,4842,8226,4843,8231,4843,8237,4843,8244,4843,8250,4844,8255,4844,8262,4844,8268,4844,8274,4846,8281,4846,8287,4846,8294,4846,8300,4847,8306,4847,8313,4847,8319,4847,8327,4848,8333,4848,8340,4848,8346,4848,8354,4850,8360,4850,8367,4850,8374,4850,8381,4851,8387,4851,8395,4851,8401,4851,8409,4852,8415,4852,8423,4852,8429,4852,8437,4853,8443,4853,8451,4853,8457,4853,8465,4855,8473,4855,8479,4855,8487,4855,8494,4855,8501,4856,8508,4856,8516,4856,8524,4856,8530,4857,8538,4857,8545,4857,8553,4857,8560,4858,8567,4858,8575,4858,8582,4858,8590,4860,8598,4860,8604,4860,8612,4860,8620,4861,8627,4861,8635,4861,8643,4861,8650,4862,8658,4862,8665,4862,8672,4862,8680,4863,8687,4863,8695,4863,8703,4863,8710,4865,8718,4865,8726,4865,8733,4865,8741,4866,8749,4866,8756,4866,8764,4866,8771,4867,8778,4867,8786,4867,8793,4867,8801,4869,8809,4869,8816,4869,8824,4869,8832,4870,8838,4870,8846,4870,8854,4870,8861,4871,8869,4871,8877,4871,8884,4871,8891,4872,8898,4872,8906,4872,8914,4872,8921,4872,8928,4874,8935,4874,8943,4874,8951,4874,8957,4875,8965,4875,8972,4875,8979,4875,8986e" filled="false" stroked="true" strokeweight=".499762pt" strokecolor="#050100">
                <v:path arrowok="t"/>
              </v:shape>
            </v:group>
            <v:group style="position:absolute;left:4875;top:7946;width:264;height:1716" coordorigin="4875,7946" coordsize="264,1716">
              <v:shape style="position:absolute;left:4875;top:7946;width:264;height:1716" coordorigin="4875,7946" coordsize="264,1716" path="m4875,8986l4876,8994,4876,9001,4876,9008,4876,9016,4878,9022,4878,9030,4878,9036,4878,9044,4879,9050,4879,9058,4879,9065,4879,9072,4880,9079,4880,9086,4880,9093,4880,9100,4881,9107,4881,9113,4881,9121,4881,9127,4882,9133,4882,9141,4882,9148,4882,9154,4884,9160,4884,9168,4884,9174,4884,9181,4885,9187,4885,9193,4885,9200,4885,9206,4886,9213,4886,9219,4886,9226,4886,9232,4888,9238,4888,9245,4888,9251,4888,9257,4889,9264,4889,9270,4889,9276,4889,9282,4889,9288,4890,9295,4890,9300,4890,9306,4890,9311,4891,9318,4891,9324,4891,9329,4891,9334,4893,9341,4893,9346,4893,9352,4893,9357,4894,9363,4894,9369,4894,9374,4894,9379,4895,9384,4895,9389,4895,9394,4895,9400,4897,9405,4897,9410,4897,9415,4897,9420,4898,9425,4898,9430,4898,9435,4898,9439,4899,9444,4899,9449,4899,9453,4899,9458,4900,9462,4900,9467,4900,9471,4900,9475,4902,9480,4902,9484,4902,9488,4902,9491,4903,9495,4903,9499,4903,9503,4903,9507,4904,9510,4904,9514,4904,9518,4904,9522,4906,9525,4906,9529,4906,9532,4906,9535,4906,9539,4907,9541,4907,9544,4907,9548,4907,9550,4908,9553,4908,9555,4908,9559,4908,9562,4909,9564,4909,9566,4909,9568,4909,9571,4910,9573,4910,9576,4910,9577,4910,9580,4912,9581,4912,9583,4912,9585,4912,9587,4913,9589,4913,9590,4913,9593,4913,9594,4914,9595,4914,9596,4914,9597,4914,9599,4916,9600,4916,9601,4916,9603,4917,9604,4917,9605,4917,9607,4918,9607,4918,9608,4918,9609,4920,9609,4920,9610,4921,9610,4921,9612,4922,9612,4923,9612,4923,9610,4925,9610,4925,9609,4926,9609,4926,9608,4927,9608,4927,9607,4927,9605,4929,9605,4929,9604,4929,9603,4930,9603,4930,9601,4930,9600,4931,9600,4931,9599,4931,9597,4932,9596,4932,9595,4934,9594,4934,9593,4934,9591,4935,9591,4935,9590,4935,9589,4936,9587,4936,9586,4937,9585,4937,9583,4939,9582,4939,9581,4939,9580,4940,9580,4940,9578,4941,9577,4941,9576,4942,9576,4942,9574,4944,9574,4944,9573,4945,9573,4946,9573,4948,9573,4949,9573,4949,9574,4950,9574,4950,9576,4951,9576,4951,9577,4953,9578,4953,9580,4954,9581,4954,9582,4954,9583,4955,9583,4955,9585,4955,9586,4955,9587,4957,9589,4957,9590,4957,9591,4957,9593,4958,9594,4958,9595,4958,9596,4958,9597,4959,9599,4959,9600,4959,9603,4959,9604,4960,9605,4960,9607,4960,9608,4960,9610,4961,9612,4961,9613,4961,9614,4961,9617,4963,9618,4963,9619,4963,9622,4963,9623,4964,9624,4964,9627,4964,9628,4964,9630,4965,9631,4965,9633,4965,9635,4965,9636,4967,9637,4967,9640,4967,9641,4967,9642,4968,9644,4968,9645,4968,9646,4968,9647,4969,9649,4969,9650,4969,9651,4969,9653,4970,9654,4970,9655,4970,9657,4972,9658,4972,9659,4972,9660,4973,9660,4973,9661,4974,9661,4976,9661,4976,9660,4977,9660,4977,9659,4978,9658,4978,9657,4978,9655,4979,9654,4979,9653,4979,9651,4979,9650,4981,9649,4981,9647,4981,9645,4981,9644,4982,9642,4982,9640,4982,9637,4982,9636,4983,9633,4983,9631,4983,9628,4983,9626,4985,9623,4985,9620,4985,9618,4985,9614,4986,9612,4986,9609,4986,9605,4986,9601,4987,9599,4987,9595,4987,9591,4987,9587,4988,9583,4988,9580,4988,9576,4988,9572,4989,9568,4989,9564,4989,9560,4989,9555,4989,9552,4991,9546,4991,9543,4991,9537,4991,9534,4992,9529,4992,9525,4992,9520,4992,9514,4993,9510,4993,9504,4993,9500,4993,9495,4995,9490,4995,9485,4995,9480,4995,9475,4996,9468,4996,9463,4996,9458,4996,9453,4997,9448,4997,9442,4997,9436,4997,9431,4998,9425,4998,9420,4998,9413,4998,9408,5000,9402,5000,9397,5000,9390,5000,9384,5001,9379,5001,9373,5001,9366,5001,9360,5002,9353,5002,9348,5002,9342,5002,9336,5004,9329,5004,9323,5004,9316,5004,9310,5005,9303,5005,9297,5005,9291,5005,9283,5006,9277,5006,9270,5006,9264,5006,9256,5006,9250,5007,9243,5007,9237,5007,9229,5007,9223,5009,9215,5009,9209,5009,9203,5009,9195,5010,9189,5010,9181,5010,9174,5010,9167,5011,9159,5011,9153,5011,9145,5011,9139,5013,9131,5013,9123,5013,9117,5013,9109,5014,9102,5014,9094,5014,9088,5014,9080,5015,9072,5015,9065,5015,9058,5015,9050,5016,9043,5016,9035,5016,9027,5016,9021,5017,9013,5017,9006,5017,8998,5017,8990,5019,8983,5019,8975,5019,8969,5019,8961,5020,8953,5020,8946,5020,8938,5020,8930,5021,8922,5021,8915,5021,8907,5021,8899,5023,8892,5023,8884,5023,8878,5023,8870,5023,8862,5024,8855,5024,8847,5024,8839,5024,8832,5025,8824,5025,8816,5025,8809,5025,8801,5027,8795,5027,8787,5027,8779,5027,8772,5028,8764,5028,8756,5028,8749,5028,8741,5029,8735,5029,8727,5029,8719,5029,8712,5030,8704,5030,8698,5030,8690,5030,8682,5032,8675,5032,8668,5032,8661,5032,8653,5033,8645,5033,8639,5033,8631,5033,8623,5034,8617,5034,8609,5034,8602,5034,8595,5036,8588,5036,8581,5036,8574,5036,8566,5037,8560,5037,8552,5037,8545,5037,8538,5038,8531,5038,8524,5038,8518,5038,8511,5039,8503,5039,8497,5039,8489,5039,8483,5039,8476,5040,8469,5040,8462,5040,8456,5040,8450,5042,8443,5042,8435,5042,8429,5042,8423,5043,8416,5043,8410,5043,8404,5043,8397,5044,8391,5044,8384,5044,8378,5044,8371,5046,8365,5046,8359,5046,8352,5046,8346,5047,8340,5047,8335,5047,8328,5047,8322,5048,8315,5048,8310,5048,8304,5048,8298,5049,8292,5049,8286,5049,8281,5049,8274,5051,8269,5051,8263,5051,8258,5051,8253,5052,8246,5052,8241,5052,8236,5052,8231,5053,8226,5053,8220,5053,8214,5053,8209,5055,8204,5055,8199,5055,8194,5055,8189,5056,8185,5056,8180,5056,8175,5056,8170,5056,8166,5057,8161,5057,8156,5057,8152,5057,8147,5058,8143,5058,8138,5058,8134,5058,8130,5060,8125,5060,8121,5060,8117,5060,8114,5061,8110,5061,8106,5061,8102,5061,8098,5062,8094,5062,8090,5062,8087,5062,8084,5064,8080,5064,8076,5064,8074,5064,8070,5065,8067,5065,8064,5065,8061,5065,8058,5066,8056,5066,8052,5066,8050,5066,8047,5067,8044,5067,8042,5067,8039,5067,8038,5068,8035,5068,8033,5068,8030,5068,8029,5070,8027,5070,8025,5070,8023,5070,8021,5071,8019,5071,8017,5071,8016,5071,8015,5072,8014,5072,8012,5072,8010,5072,8009,5074,8007,5074,8006,5074,8005,5074,8004,5075,8004,5075,8002,5075,8001,5076,8000,5076,7998,5077,7998,5077,7997,5079,7997,5079,7996,5080,7996,5081,7996,5081,7997,5083,7997,5083,7998,5084,7998,5084,8000,5085,8000,5085,8001,5086,8002,5086,8004,5088,8005,5088,8006,5089,8007,5089,8009,5089,8010,5090,8011,5090,8012,5090,8014,5092,8014,5092,8015,5092,8016,5093,8017,5093,8019,5094,8020,5094,8021,5095,8023,5095,8024,5095,8025,5096,8025,5096,8027,5098,8028,5098,8029,5099,8029,5099,8030,5100,8031,5102,8033,5103,8033,5103,8034,5104,8034,5105,8034,5107,8034,5107,8033,5108,8033,5108,8031,5109,8031,5109,8030,5109,8029,5111,8029,5111,8028,5111,8027,5112,8027,5112,8025,5112,8024,5113,8023,5113,8021,5113,8020,5115,8019,5115,8017,5115,8016,5115,8015,5116,8014,5116,8012,5116,8011,5116,8010,5117,8009,5117,8007,5117,8006,5117,8004,5118,8002,5118,8001,5118,8000,5118,7998,5119,7996,5119,7994,5119,7993,5119,7991,5121,7989,5121,7988,5121,7986,5121,7984,5122,7983,5122,7982,5122,7979,5122,7978,5123,7977,5123,7974,5123,7973,5123,7971,5123,7970,5125,7968,5125,7967,5125,7965,5125,7964,5126,7963,5126,7961,5126,7960,5126,7959,5127,7957,5127,7956,5127,7955,5127,7954,5128,7952,5128,7951,5128,7950,5130,7950,5130,7948,5130,7947,5131,7947,5131,7946,5132,7946,5133,7946,5135,7947,5135,7948,5136,7948,5136,7950,5136,7951,5136,7952,5137,7952,5137,7954,5137,7955,5137,7956,5139,7957,5139,7960,5139,7961,5139,7963e" filled="false" stroked="true" strokeweight=".499763pt" strokecolor="#050100">
                <v:path arrowok="t"/>
              </v:shape>
            </v:group>
            <v:group style="position:absolute;left:5139;top:7963;width:96;height:1646" coordorigin="5139,7963" coordsize="96,1646">
              <v:shape style="position:absolute;left:5139;top:7963;width:96;height:1646" coordorigin="5139,7963" coordsize="96,1646" path="m5139,7963l5140,7965,5140,7967,5140,7969,5140,7971,5140,7973,5141,7975,5141,7978,5141,7980,5141,7983,5143,7986,5143,7989,5143,7992,5143,7994,5144,7998,5144,8001,5144,8005,5144,8007,5145,8011,5145,8015,5145,8019,5145,8023,5146,8027,5146,8030,5146,8034,5146,8038,5147,8042,5147,8046,5147,8051,5147,8054,5149,8060,5149,8064,5149,8067,5149,8073,5150,8077,5150,8081,5150,8087,5150,8092,5151,8097,5151,8101,5151,8106,5151,8111,5153,8116,5153,8121,5153,8126,5153,8131,5154,8137,5154,8141,5154,8148,5154,8153,5155,8158,5155,8163,5155,8170,5155,8175,5156,8180,5156,8186,5156,8191,5156,8198,5156,8203,5158,8209,5158,8216,5158,8221,5158,8227,5159,8234,5159,8239,5159,8245,5159,8251,5160,8258,5160,8264,5160,8271,5160,8277,5162,8284,5162,8290,5162,8296,5162,8303,5163,8309,5163,8315,5163,8322,5163,8328,5164,8335,5164,8342,5164,8348,5164,8355,5165,8361,5165,8369,5165,8375,5165,8383,5167,8390,5167,8396,5167,8404,5167,8410,5168,8418,5168,8424,5168,8432,5168,8438,5169,8446,5169,8454,5169,8460,5169,8468,5171,8474,5171,8481,5171,8489,5171,8496,5172,8503,5172,8511,5172,8518,5172,8525,5173,8533,5173,8540,5173,8548,5173,8555,5173,8562,5174,8570,5174,8578,5174,8585,5174,8593,5175,8599,5175,8607,5175,8615,5175,8622,5177,8630,5177,8638,5177,8645,5177,8653,5178,8659,5178,8667,5178,8675,5178,8682,5179,8690,5179,8698,5179,8705,5179,8713,5181,8721,5181,8728,5181,8736,5181,8744,5182,8750,5182,8758,5182,8765,5182,8773,5183,8781,5183,8788,5183,8796,5183,8804,5184,8811,5184,8819,5184,8827,5184,8833,5186,8841,5186,8848,5186,8856,5186,8864,5187,8872,5187,8878,5187,8885,5187,8893,5188,8901,5188,8909,5188,8916,5188,8922,5190,8930,5190,8938,5190,8946,5190,8952,5190,8960,5191,8967,5191,8974,5191,8982,5191,8989,5192,8995,5192,9003,5192,9011,5192,9017,5193,9025,5193,9031,5193,9039,5193,9045,5195,9053,5195,9061,5195,9067,5195,9073,5196,9081,5196,9088,5196,9095,5196,9102,5197,9109,5197,9116,5197,9122,5197,9130,5198,9136,5198,9142,5198,9150,5198,9156,5200,9163,5200,9169,5200,9176,5200,9182,5201,9190,5201,9196,5201,9203,5201,9209,5202,9215,5202,9222,5202,9228,5202,9235,5203,9241,5203,9247,5203,9254,5203,9259,5205,9265,5205,9272,5205,9278,5205,9284,5206,9290,5206,9296,5206,9302,5206,9307,5206,9314,5207,9319,5207,9325,5207,9330,5207,9337,5209,9342,5209,9348,5209,9353,5209,9359,5210,9365,5210,9370,5210,9375,5210,9380,5211,9385,5211,9390,5211,9397,5211,9402,5213,9407,5213,9412,5213,9416,5213,9421,5214,9426,5214,9431,5214,9436,5214,9440,5215,9446,5215,9450,5215,9454,5215,9460,5216,9463,5216,9468,5216,9472,5216,9476,5218,9481,5218,9485,5218,9489,5218,9493,5219,9497,5219,9500,5219,9504,5219,9508,5220,9512,5220,9516,5220,9520,5220,9523,5222,9526,5222,9530,5222,9532,5222,9536,5223,9539,5223,9543,5223,9545,5223,9548,5224,9552,5224,9554,5224,9557,5224,9559,5224,9562,5225,9564,5225,9567,5225,9570,5225,9572,5226,9573,5226,9576,5226,9578,5226,9580,5228,9582,5228,9583,5228,9586,5228,9587,5229,9589,5229,9591,5229,9593,5229,9594,5230,9595,5230,9596,5230,9597,5230,9599,5232,9600,5232,9601,5232,9603,5233,9604,5233,9605,5233,9607,5234,9608e" filled="false" stroked="true" strokeweight=".499752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3.398315pt;margin-top:394.875641pt;width:156.2pt;height:118.85pt;mso-position-horizontal-relative:page;mso-position-vertical-relative:page;z-index:-57952" coordorigin="7268,7898" coordsize="3124,2377">
            <v:group style="position:absolute;left:7717;top:10215;width:2;height:54" coordorigin="7717,10215" coordsize="2,54">
              <v:shape style="position:absolute;left:7717;top:10215;width:2;height:54" coordorigin="7717,10215" coordsize="0,54" path="m7717,10215l7717,10269e" filled="false" stroked="true" strokeweight=".49965pt" strokecolor="#050100">
                <v:path arrowok="t"/>
              </v:shape>
            </v:group>
            <v:group style="position:absolute;left:8163;top:10215;width:2;height:54" coordorigin="8163,10215" coordsize="2,54">
              <v:shape style="position:absolute;left:8163;top:10215;width:2;height:54" coordorigin="8163,10215" coordsize="0,54" path="m8163,10215l8163,10269e" filled="false" stroked="true" strokeweight=".49965pt" strokecolor="#050100">
                <v:path arrowok="t"/>
              </v:shape>
            </v:group>
            <v:group style="position:absolute;left:8607;top:10215;width:2;height:54" coordorigin="8607,10215" coordsize="2,54">
              <v:shape style="position:absolute;left:8607;top:10215;width:2;height:54" coordorigin="8607,10215" coordsize="0,54" path="m8607,10215l8607,10269e" filled="false" stroked="true" strokeweight=".49965pt" strokecolor="#050100">
                <v:path arrowok="t"/>
              </v:shape>
            </v:group>
            <v:group style="position:absolute;left:9052;top:10215;width:2;height:54" coordorigin="9052,10215" coordsize="2,54">
              <v:shape style="position:absolute;left:9052;top:10215;width:2;height:54" coordorigin="9052,10215" coordsize="0,54" path="m9052,10215l9052,10269e" filled="false" stroked="true" strokeweight=".49965pt" strokecolor="#050100">
                <v:path arrowok="t"/>
              </v:shape>
            </v:group>
            <v:group style="position:absolute;left:9496;top:10215;width:2;height:54" coordorigin="9496,10215" coordsize="2,54">
              <v:shape style="position:absolute;left:9496;top:10215;width:2;height:54" coordorigin="9496,10215" coordsize="0,54" path="m9496,10215l9496,10269e" filled="false" stroked="true" strokeweight=".49965pt" strokecolor="#050100">
                <v:path arrowok="t"/>
              </v:shape>
            </v:group>
            <v:group style="position:absolute;left:9942;top:10215;width:2;height:54" coordorigin="9942,10215" coordsize="2,54">
              <v:shape style="position:absolute;left:9942;top:10215;width:2;height:54" coordorigin="9942,10215" coordsize="0,54" path="m9942,10215l9942,10269e" filled="false" stroked="true" strokeweight=".49965pt" strokecolor="#050100">
                <v:path arrowok="t"/>
              </v:shape>
            </v:group>
            <v:group style="position:absolute;left:10386;top:10215;width:2;height:54" coordorigin="10386,10215" coordsize="2,54">
              <v:shape style="position:absolute;left:10386;top:10215;width:2;height:54" coordorigin="10386,10215" coordsize="0,54" path="m10386,10215l10386,10269e" filled="false" stroked="true" strokeweight=".49965pt" strokecolor="#050100">
                <v:path arrowok="t"/>
              </v:shape>
            </v:group>
            <v:group style="position:absolute;left:7273;top:10269;width:3114;height:2" coordorigin="7273,10269" coordsize="3114,2">
              <v:shape style="position:absolute;left:7273;top:10269;width:3114;height:2" coordorigin="7273,10269" coordsize="3114,0" path="m7273,10269l10386,10269e" filled="false" stroked="true" strokeweight=".4996pt" strokecolor="#050100">
                <v:path arrowok="t"/>
              </v:shape>
            </v:group>
            <v:group style="position:absolute;left:7273;top:9846;width:50;height:2" coordorigin="7273,9846" coordsize="50,2">
              <v:shape style="position:absolute;left:7273;top:9846;width:50;height:2" coordorigin="7273,9846" coordsize="50,0" path="m7322,9846l7273,9846e" filled="false" stroked="true" strokeweight=".4996pt" strokecolor="#050100">
                <v:path arrowok="t"/>
              </v:shape>
            </v:group>
            <v:group style="position:absolute;left:7273;top:9422;width:50;height:2" coordorigin="7273,9422" coordsize="50,2">
              <v:shape style="position:absolute;left:7273;top:9422;width:50;height:2" coordorigin="7273,9422" coordsize="50,0" path="m7322,9422l7273,9422e" filled="false" stroked="true" strokeweight=".4996pt" strokecolor="#050100">
                <v:path arrowok="t"/>
              </v:shape>
            </v:group>
            <v:group style="position:absolute;left:7273;top:8999;width:50;height:2" coordorigin="7273,8999" coordsize="50,2">
              <v:shape style="position:absolute;left:7273;top:8999;width:50;height:2" coordorigin="7273,8999" coordsize="50,0" path="m7322,8999l7273,8999e" filled="false" stroked="true" strokeweight=".4996pt" strokecolor="#050100">
                <v:path arrowok="t"/>
              </v:shape>
            </v:group>
            <v:group style="position:absolute;left:7273;top:8575;width:50;height:2" coordorigin="7273,8575" coordsize="50,2">
              <v:shape style="position:absolute;left:7273;top:8575;width:50;height:2" coordorigin="7273,8575" coordsize="50,0" path="m7322,8575l7273,8575e" filled="false" stroked="true" strokeweight=".4996pt" strokecolor="#050100">
                <v:path arrowok="t"/>
              </v:shape>
            </v:group>
            <v:group style="position:absolute;left:7273;top:8153;width:50;height:2" coordorigin="7273,8153" coordsize="50,2">
              <v:shape style="position:absolute;left:7273;top:8153;width:50;height:2" coordorigin="7273,8153" coordsize="50,0" path="m7322,8153l7273,8153e" filled="false" stroked="true" strokeweight=".4996pt" strokecolor="#050100">
                <v:path arrowok="t"/>
              </v:shape>
            </v:group>
            <v:group style="position:absolute;left:7273;top:8011;width:2;height:2258" coordorigin="7273,8011" coordsize="2,2258">
              <v:shape style="position:absolute;left:7273;top:8011;width:2;height:2258" coordorigin="7273,8011" coordsize="0,2258" path="m7273,10269l7273,8011e" filled="false" stroked="true" strokeweight=".49965pt" strokecolor="#050100">
                <v:path arrowok="t"/>
              </v:shape>
            </v:group>
            <v:group style="position:absolute;left:7562;top:8972;width:310;height:69" coordorigin="7562,8972" coordsize="310,69">
              <v:shape style="position:absolute;left:7562;top:8972;width:310;height:69" coordorigin="7562,8972" coordsize="310,69" path="m7872,8972l7562,9040e" filled="false" stroked="true" strokeweight=".499602pt" strokecolor="#050100">
                <v:path arrowok="t"/>
              </v:shape>
            </v:group>
            <v:group style="position:absolute;left:8008;top:8964;width:531;height:57" coordorigin="8008,8964" coordsize="531,57">
              <v:shape style="position:absolute;left:8008;top:8964;width:531;height:57" coordorigin="8008,8964" coordsize="531,57" path="m8539,9020l8008,8964e" filled="false" stroked="true" strokeweight=".499601pt" strokecolor="#050100">
                <v:path arrowok="t"/>
              </v:shape>
            </v:group>
            <v:group style="position:absolute;left:8676;top:9032;width:530;height:47" coordorigin="8676,9032" coordsize="530,47">
              <v:shape style="position:absolute;left:8676;top:9032;width:530;height:47" coordorigin="8676,9032" coordsize="530,47" path="m9205,9079l8676,9032e" filled="false" stroked="true" strokeweight=".4996pt" strokecolor="#050100">
                <v:path arrowok="t"/>
              </v:shape>
            </v:group>
            <v:group style="position:absolute;left:9343;top:9086;width:309;height:8" coordorigin="9343,9086" coordsize="309,8">
              <v:shape style="position:absolute;left:9343;top:9086;width:309;height:8" coordorigin="9343,9086" coordsize="309,8" path="m9651,9094l9343,9086e" filled="false" stroked="true" strokeweight=".4996pt" strokecolor="#050100">
                <v:path arrowok="t"/>
              </v:shape>
            </v:group>
            <v:group style="position:absolute;left:9788;top:9100;width:308;height:10" coordorigin="9788,9100" coordsize="308,10">
              <v:shape style="position:absolute;left:9788;top:9100;width:308;height:10" coordorigin="9788,9100" coordsize="308,10" path="m10095,9109l9788,9100e" filled="false" stroked="true" strokeweight=".4996pt" strokecolor="#050100">
                <v:path arrowok="t"/>
              </v:shape>
            </v:group>
            <v:group style="position:absolute;left:7455;top:9054;width:80;height:2" coordorigin="7455,9054" coordsize="80,2">
              <v:shape style="position:absolute;left:7455;top:9054;width:80;height:2" coordorigin="7455,9054" coordsize="80,0" path="m7455,9054l7534,9054e" filled="false" stroked="true" strokeweight="3.89688pt" strokecolor="#050100">
                <v:path arrowok="t"/>
              </v:shape>
            </v:group>
            <v:group style="position:absolute;left:7455;top:9015;width:80;height:78" coordorigin="7455,9015" coordsize="80,78">
              <v:shape style="position:absolute;left:7455;top:9015;width:80;height:78" coordorigin="7455,9015" coordsize="80,78" path="m7455,9093l7534,9093,7534,9015,7455,9015,7455,9093xe" filled="false" stroked="true" strokeweight=".499625pt" strokecolor="#050100">
                <v:path arrowok="t"/>
              </v:shape>
            </v:group>
            <v:group style="position:absolute;left:7899;top:8956;width:80;height:2" coordorigin="7899,8956" coordsize="80,2">
              <v:shape style="position:absolute;left:7899;top:8956;width:80;height:2" coordorigin="7899,8956" coordsize="80,0" path="m7899,8956l7979,8956e" filled="false" stroked="true" strokeweight="3.89688pt" strokecolor="#050100">
                <v:path arrowok="t"/>
              </v:shape>
            </v:group>
            <v:group style="position:absolute;left:7899;top:8917;width:80;height:78" coordorigin="7899,8917" coordsize="80,78">
              <v:shape style="position:absolute;left:7899;top:8917;width:80;height:78" coordorigin="7899,8917" coordsize="80,78" path="m7899,8995l7979,8995,7979,8917,7899,8917,7899,8995xe" filled="false" stroked="true" strokeweight=".499625pt" strokecolor="#050100">
                <v:path arrowok="t"/>
              </v:shape>
            </v:group>
            <v:group style="position:absolute;left:8567;top:9026;width:80;height:2" coordorigin="8567,9026" coordsize="80,2">
              <v:shape style="position:absolute;left:8567;top:9026;width:80;height:2" coordorigin="8567,9026" coordsize="80,0" path="m8567,9026l8646,9026e" filled="false" stroked="true" strokeweight="3.895881pt" strokecolor="#050100">
                <v:path arrowok="t"/>
              </v:shape>
            </v:group>
            <v:group style="position:absolute;left:8567;top:8987;width:80;height:78" coordorigin="8567,8987" coordsize="80,78">
              <v:shape style="position:absolute;left:8567;top:8987;width:80;height:78" coordorigin="8567,8987" coordsize="80,78" path="m8567,9065l8646,9065,8646,8987,8567,8987,8567,9065xe" filled="false" stroked="true" strokeweight=".499625pt" strokecolor="#050100">
                <v:path arrowok="t"/>
              </v:shape>
            </v:group>
            <v:group style="position:absolute;left:9234;top:9083;width:80;height:2" coordorigin="9234,9083" coordsize="80,2">
              <v:shape style="position:absolute;left:9234;top:9083;width:80;height:2" coordorigin="9234,9083" coordsize="80,0" path="m9234,9083l9313,9083e" filled="false" stroked="true" strokeweight="3.895881pt" strokecolor="#050100">
                <v:path arrowok="t"/>
              </v:shape>
            </v:group>
            <v:group style="position:absolute;left:9234;top:9044;width:80;height:78" coordorigin="9234,9044" coordsize="80,78">
              <v:shape style="position:absolute;left:9234;top:9044;width:80;height:78" coordorigin="9234,9044" coordsize="80,78" path="m9234,9122l9313,9122,9313,9044,9234,9044,9234,9122xe" filled="false" stroked="true" strokeweight=".499625pt" strokecolor="#050100">
                <v:path arrowok="t"/>
              </v:shape>
            </v:group>
            <v:group style="position:absolute;left:9679;top:9096;width:80;height:2" coordorigin="9679,9096" coordsize="80,2">
              <v:shape style="position:absolute;left:9679;top:9096;width:80;height:2" coordorigin="9679,9096" coordsize="80,0" path="m9679,9096l9759,9096e" filled="false" stroked="true" strokeweight="3.895881pt" strokecolor="#050100">
                <v:path arrowok="t"/>
              </v:shape>
            </v:group>
            <v:group style="position:absolute;left:9679;top:9057;width:80;height:78" coordorigin="9679,9057" coordsize="80,78">
              <v:shape style="position:absolute;left:9679;top:9057;width:80;height:78" coordorigin="9679,9057" coordsize="80,78" path="m9679,9135l9759,9135,9759,9057,9679,9057,9679,9135xe" filled="false" stroked="true" strokeweight=".499625pt" strokecolor="#050100">
                <v:path arrowok="t"/>
              </v:shape>
            </v:group>
            <v:group style="position:absolute;left:10124;top:9111;width:80;height:2" coordorigin="10124,9111" coordsize="80,2">
              <v:shape style="position:absolute;left:10124;top:9111;width:80;height:2" coordorigin="10124,9111" coordsize="80,0" path="m10124,9111l10203,9111e" filled="false" stroked="true" strokeweight="3.89688pt" strokecolor="#050100">
                <v:path arrowok="t"/>
              </v:shape>
            </v:group>
            <v:group style="position:absolute;left:10124;top:9072;width:80;height:78" coordorigin="10124,9072" coordsize="80,78">
              <v:shape style="position:absolute;left:10124;top:9072;width:80;height:78" coordorigin="10124,9072" coordsize="80,78" path="m10124,9150l10203,9150,10203,9072,10124,9072,10124,9150xe" filled="false" stroked="true" strokeweight=".499625pt" strokecolor="#050100">
                <v:path arrowok="t"/>
              </v:shape>
            </v:group>
            <v:group style="position:absolute;left:7557;top:8717;width:321;height:142" coordorigin="7557,8717" coordsize="321,142">
              <v:shape style="position:absolute;left:7557;top:8717;width:321;height:142" coordorigin="7557,8717" coordsize="321,142" path="m7878,8717l7557,8858e" filled="false" stroked="true" strokeweight=".499608pt" strokecolor="#050100">
                <v:path arrowok="t"/>
              </v:shape>
            </v:group>
            <v:group style="position:absolute;left:7992;top:8195;width:563;height:452" coordorigin="7992,8195" coordsize="563,452">
              <v:shape style="position:absolute;left:7992;top:8195;width:563;height:452" coordorigin="7992,8195" coordsize="563,452" path="m8555,8195l7992,8647e" filled="false" stroked="true" strokeweight=".49962pt" strokecolor="#050100">
                <v:path arrowok="t"/>
              </v:shape>
            </v:group>
            <v:group style="position:absolute;left:8676;top:8139;width:530;height:12" coordorigin="8676,8139" coordsize="530,12">
              <v:shape style="position:absolute;left:8676;top:8139;width:530;height:12" coordorigin="8676,8139" coordsize="530,12" path="m9205,8139l8676,8151e" filled="false" stroked="true" strokeweight=".4996pt" strokecolor="#050100">
                <v:path arrowok="t"/>
              </v:shape>
            </v:group>
            <v:group style="position:absolute;left:9343;top:8102;width:309;height:30" coordorigin="9343,8102" coordsize="309,30">
              <v:shape style="position:absolute;left:9343;top:8102;width:309;height:30" coordorigin="9343,8102" coordsize="309,30" path="m9651,8102l9343,8132e" filled="false" stroked="true" strokeweight=".4996pt" strokecolor="#050100">
                <v:path arrowok="t"/>
              </v:shape>
            </v:group>
            <v:group style="position:absolute;left:9788;top:8084;width:308;height:10" coordorigin="9788,8084" coordsize="308,10">
              <v:shape style="position:absolute;left:9788;top:8084;width:308;height:10" coordorigin="9788,8084" coordsize="308,10" path="m10095,8084l9788,8093e" filled="false" stroked="true" strokeweight=".4996pt" strokecolor="#050100">
                <v:path arrowok="t"/>
              </v:shape>
            </v:group>
            <v:group style="position:absolute;left:7449;top:8841;width:90;height:88" coordorigin="7449,8841" coordsize="90,88">
              <v:shape style="position:absolute;left:7449;top:8841;width:90;height:88" coordorigin="7449,8841" coordsize="90,88" path="m7491,8841l7470,8848,7455,8864,7449,8885,7451,8896,7460,8913,7478,8925,7503,8928,7522,8920,7535,8903,7539,8878,7531,8859,7514,8846,7491,8841xe" filled="true" fillcolor="#050100" stroked="false">
                <v:path arrowok="t"/>
                <v:fill type="solid"/>
              </v:shape>
            </v:group>
            <v:group style="position:absolute;left:7449;top:8841;width:90;height:88" coordorigin="7449,8841" coordsize="90,88">
              <v:shape style="position:absolute;left:7449;top:8841;width:90;height:88" coordorigin="7449,8841" coordsize="90,88" path="m7449,8885l7455,8864,7470,8848,7491,8841,7514,8846,7531,8859,7539,8878,7535,8903,7522,8920,7503,8928,7478,8925,7460,8913,7451,8896,7449,8885xe" filled="false" stroked="true" strokeweight=".499624pt" strokecolor="#050100">
                <v:path arrowok="t"/>
              </v:shape>
            </v:group>
            <v:group style="position:absolute;left:7894;top:8644;width:90;height:88" coordorigin="7894,8644" coordsize="90,88">
              <v:shape style="position:absolute;left:7894;top:8644;width:90;height:88" coordorigin="7894,8644" coordsize="90,88" path="m7935,8644l7914,8651,7899,8667,7894,8688,7895,8699,7904,8716,7922,8728,7948,8732,7966,8723,7979,8706,7983,8682,7975,8662,7959,8649,7935,8644xe" filled="true" fillcolor="#050100" stroked="false">
                <v:path arrowok="t"/>
                <v:fill type="solid"/>
              </v:shape>
            </v:group>
            <v:group style="position:absolute;left:7894;top:8644;width:90;height:88" coordorigin="7894,8644" coordsize="90,88">
              <v:shape style="position:absolute;left:7894;top:8644;width:90;height:88" coordorigin="7894,8644" coordsize="90,88" path="m7894,8688l7899,8667,7914,8651,7935,8644,7959,8649,7975,8662,7983,8682,7979,8706,7966,8723,7948,8732,7922,8728,7904,8716,7895,8699,7894,8688xe" filled="false" stroked="true" strokeweight=".499624pt" strokecolor="#050100">
                <v:path arrowok="t"/>
              </v:shape>
            </v:group>
            <v:group style="position:absolute;left:8562;top:8108;width:90;height:88" coordorigin="8562,8108" coordsize="90,88">
              <v:shape style="position:absolute;left:8562;top:8108;width:90;height:88" coordorigin="8562,8108" coordsize="90,88" path="m8603,8108l8582,8115,8567,8131,8562,8152,8563,8162,8572,8180,8590,8191,8616,8195,8634,8187,8647,8170,8651,8145,8643,8126,8626,8113,8603,8108xe" filled="true" fillcolor="#050100" stroked="false">
                <v:path arrowok="t"/>
                <v:fill type="solid"/>
              </v:shape>
            </v:group>
            <v:group style="position:absolute;left:8562;top:8108;width:90;height:88" coordorigin="8562,8108" coordsize="90,88">
              <v:shape style="position:absolute;left:8562;top:8108;width:90;height:88" coordorigin="8562,8108" coordsize="90,88" path="m8562,8152l8567,8131,8582,8115,8603,8108,8626,8113,8643,8126,8651,8145,8647,8170,8634,8187,8616,8195,8590,8191,8572,8180,8563,8162,8562,8152xe" filled="false" stroked="true" strokeweight=".499624pt" strokecolor="#050100">
                <v:path arrowok="t"/>
              </v:shape>
            </v:group>
            <v:group style="position:absolute;left:9228;top:8093;width:90;height:88" coordorigin="9228,8093" coordsize="90,88">
              <v:shape style="position:absolute;left:9228;top:8093;width:90;height:88" coordorigin="9228,8093" coordsize="90,88" path="m9270,8093l9249,8100,9234,8116,9228,8137,9229,8148,9239,8165,9257,8177,9282,8181,9301,8172,9313,8155,9318,8131,9310,8112,9293,8098,9270,8093xe" filled="true" fillcolor="#050100" stroked="false">
                <v:path arrowok="t"/>
                <v:fill type="solid"/>
              </v:shape>
            </v:group>
            <v:group style="position:absolute;left:9228;top:8093;width:90;height:88" coordorigin="9228,8093" coordsize="90,88">
              <v:shape style="position:absolute;left:9228;top:8093;width:90;height:88" coordorigin="9228,8093" coordsize="90,88" path="m9228,8137l9234,8116,9249,8100,9270,8093,9293,8098,9310,8112,9318,8131,9313,8155,9301,8172,9282,8181,9257,8177,9239,8165,9229,8148,9228,8137xe" filled="false" stroked="true" strokeweight=".499624pt" strokecolor="#050100">
                <v:path arrowok="t"/>
              </v:shape>
            </v:group>
            <v:group style="position:absolute;left:9674;top:8051;width:90;height:88" coordorigin="9674,8051" coordsize="90,88">
              <v:shape style="position:absolute;left:9674;top:8051;width:90;height:88" coordorigin="9674,8051" coordsize="90,88" path="m9715,8051l9694,8058,9680,8074,9674,8095,9675,8106,9685,8123,9702,8135,9728,8139,9747,8130,9759,8113,9764,8089,9755,8069,9739,8056,9715,8051xe" filled="true" fillcolor="#050100" stroked="false">
                <v:path arrowok="t"/>
                <v:fill type="solid"/>
              </v:shape>
            </v:group>
            <v:group style="position:absolute;left:9674;top:8051;width:90;height:88" coordorigin="9674,8051" coordsize="90,88">
              <v:shape style="position:absolute;left:9674;top:8051;width:90;height:88" coordorigin="9674,8051" coordsize="90,88" path="m9674,8095l9680,8074,9694,8058,9715,8051,9739,8056,9755,8069,9764,8089,9759,8113,9747,8130,9728,8139,9702,8135,9685,8123,9675,8106,9674,8095xe" filled="false" stroked="true" strokeweight=".499624pt" strokecolor="#050100">
                <v:path arrowok="t"/>
              </v:shape>
            </v:group>
            <v:group style="position:absolute;left:10118;top:8037;width:90;height:88" coordorigin="10118,8037" coordsize="90,88">
              <v:shape style="position:absolute;left:10118;top:8037;width:90;height:88" coordorigin="10118,8037" coordsize="90,88" path="m10160,8037l10139,8044,10124,8059,10118,8081,10120,8091,10129,8108,10147,8120,10172,8124,10191,8115,10204,8098,10208,8074,10200,8055,10183,8041,10160,8037xe" filled="true" fillcolor="#050100" stroked="false">
                <v:path arrowok="t"/>
                <v:fill type="solid"/>
              </v:shape>
            </v:group>
            <v:group style="position:absolute;left:10118;top:8037;width:90;height:88" coordorigin="10118,8037" coordsize="90,88">
              <v:shape style="position:absolute;left:10118;top:8037;width:90;height:88" coordorigin="10118,8037" coordsize="90,88" path="m10118,8081l10124,8059,10139,8044,10160,8037,10183,8041,10200,8055,10208,8074,10204,8098,10191,8115,10172,8124,10147,8120,10129,8108,10120,8091,10118,8081xe" filled="false" stroked="true" strokeweight=".499624pt" strokecolor="#050100">
                <v:path arrowok="t"/>
              </v:shape>
            </v:group>
            <v:group style="position:absolute;left:7561;top:10064;width:313;height:100" coordorigin="7561,10064" coordsize="313,100">
              <v:shape style="position:absolute;left:7561;top:10064;width:313;height:100" coordorigin="7561,10064" coordsize="313,100" path="m7874,10064l7561,10163e" filled="false" stroked="true" strokeweight=".499605pt" strokecolor="#050100">
                <v:path arrowok="t"/>
              </v:shape>
            </v:group>
            <v:group style="position:absolute;left:8006;top:9866;width:536;height:158" coordorigin="8006,9866" coordsize="536,158">
              <v:shape style="position:absolute;left:8006;top:9866;width:536;height:158" coordorigin="8006,9866" coordsize="536,158" path="m8541,9866l8006,10023e" filled="false" stroked="true" strokeweight=".499604pt" strokecolor="#050100">
                <v:path arrowok="t"/>
              </v:shape>
            </v:group>
            <v:group style="position:absolute;left:8676;top:9846;width:530;height:2" coordorigin="8676,9846" coordsize="530,2">
              <v:shape style="position:absolute;left:8676;top:9846;width:530;height:2" coordorigin="8676,9846" coordsize="530,0" path="m9205,9846l8676,9846e" filled="false" stroked="true" strokeweight=".4996pt" strokecolor="#050100">
                <v:path arrowok="t"/>
              </v:shape>
            </v:group>
            <v:group style="position:absolute;left:9343;top:9834;width:309;height:10" coordorigin="9343,9834" coordsize="309,10">
              <v:shape style="position:absolute;left:9343;top:9834;width:309;height:10" coordorigin="9343,9834" coordsize="309,10" path="m9651,9834l9343,9843e" filled="false" stroked="true" strokeweight=".4996pt" strokecolor="#050100">
                <v:path arrowok="t"/>
              </v:shape>
            </v:group>
            <v:group style="position:absolute;left:9788;top:9784;width:308;height:39" coordorigin="9788,9784" coordsize="308,39">
              <v:shape style="position:absolute;left:9788;top:9784;width:308;height:39" coordorigin="9788,9784" coordsize="308,39" path="m10095,9784l9788,9822e" filled="false" stroked="true" strokeweight=".499601pt" strokecolor="#050100">
                <v:path arrowok="t"/>
              </v:shape>
            </v:group>
            <v:group style="position:absolute;left:7440;top:10122;width:110;height:93" coordorigin="7440,10122" coordsize="110,93">
              <v:shape style="position:absolute;left:7440;top:10122;width:110;height:93" coordorigin="7440,10122" coordsize="110,93" path="m7495,10122l7440,10214,7549,10214,7495,10122xe" filled="true" fillcolor="#050100" stroked="false">
                <v:path arrowok="t"/>
                <v:fill type="solid"/>
              </v:shape>
            </v:group>
            <v:group style="position:absolute;left:7440;top:10122;width:110;height:93" coordorigin="7440,10122" coordsize="110,93">
              <v:shape style="position:absolute;left:7440;top:10122;width:110;height:93" coordorigin="7440,10122" coordsize="110,93" path="m7495,10122l7549,10214,7440,10214,7495,10122xe" filled="false" stroked="true" strokeweight=".499621pt" strokecolor="#050100">
                <v:path arrowok="t"/>
              </v:shape>
            </v:group>
            <v:group style="position:absolute;left:7884;top:9981;width:110;height:93" coordorigin="7884,9981" coordsize="110,93">
              <v:shape style="position:absolute;left:7884;top:9981;width:110;height:93" coordorigin="7884,9981" coordsize="110,93" path="m7940,9981l7884,10073,7993,10073,7940,9981xe" filled="true" fillcolor="#050100" stroked="false">
                <v:path arrowok="t"/>
                <v:fill type="solid"/>
              </v:shape>
            </v:group>
            <v:group style="position:absolute;left:7884;top:9981;width:110;height:93" coordorigin="7884,9981" coordsize="110,93">
              <v:shape style="position:absolute;left:7884;top:9981;width:110;height:93" coordorigin="7884,9981" coordsize="110,93" path="m7940,9981l7993,10073,7884,10073,7940,9981xe" filled="false" stroked="true" strokeweight=".499621pt" strokecolor="#050100">
                <v:path arrowok="t"/>
              </v:shape>
            </v:group>
            <v:group style="position:absolute;left:8552;top:9784;width:110;height:93" coordorigin="8552,9784" coordsize="110,93">
              <v:shape style="position:absolute;left:8552;top:9784;width:110;height:93" coordorigin="8552,9784" coordsize="110,93" path="m8607,9784l8552,9876,8661,9876,8607,9784xe" filled="true" fillcolor="#050100" stroked="false">
                <v:path arrowok="t"/>
                <v:fill type="solid"/>
              </v:shape>
            </v:group>
            <v:group style="position:absolute;left:8552;top:9784;width:110;height:93" coordorigin="8552,9784" coordsize="110,93">
              <v:shape style="position:absolute;left:8552;top:9784;width:110;height:93" coordorigin="8552,9784" coordsize="110,93" path="m8607,9784l8661,9876,8552,9876,8607,9784xe" filled="false" stroked="true" strokeweight=".499621pt" strokecolor="#050100">
                <v:path arrowok="t"/>
              </v:shape>
            </v:group>
            <v:group style="position:absolute;left:9219;top:9784;width:110;height:93" coordorigin="9219,9784" coordsize="110,93">
              <v:shape style="position:absolute;left:9219;top:9784;width:110;height:93" coordorigin="9219,9784" coordsize="110,93" path="m9274,9784l9219,9876,9328,9876,9274,9784xe" filled="true" fillcolor="#050100" stroked="false">
                <v:path arrowok="t"/>
                <v:fill type="solid"/>
              </v:shape>
            </v:group>
            <v:group style="position:absolute;left:9219;top:9784;width:110;height:93" coordorigin="9219,9784" coordsize="110,93">
              <v:shape style="position:absolute;left:9219;top:9784;width:110;height:93" coordorigin="9219,9784" coordsize="110,93" path="m9274,9784l9328,9876,9219,9876,9274,9784xe" filled="false" stroked="true" strokeweight=".499621pt" strokecolor="#050100">
                <v:path arrowok="t"/>
              </v:shape>
            </v:group>
            <v:group style="position:absolute;left:9665;top:9769;width:110;height:93" coordorigin="9665,9769" coordsize="110,93">
              <v:shape style="position:absolute;left:9665;top:9769;width:110;height:93" coordorigin="9665,9769" coordsize="110,93" path="m9720,9769l9665,9862,9774,9862,9720,9769xe" filled="true" fillcolor="#050100" stroked="false">
                <v:path arrowok="t"/>
                <v:fill type="solid"/>
              </v:shape>
            </v:group>
            <v:group style="position:absolute;left:9665;top:9769;width:110;height:93" coordorigin="9665,9769" coordsize="110,93">
              <v:shape style="position:absolute;left:9665;top:9769;width:110;height:93" coordorigin="9665,9769" coordsize="110,93" path="m9720,9769l9774,9862,9665,9862,9720,9769xe" filled="false" stroked="true" strokeweight=".499621pt" strokecolor="#050100">
                <v:path arrowok="t"/>
              </v:shape>
            </v:group>
            <v:group style="position:absolute;left:10109;top:9713;width:110;height:93" coordorigin="10109,9713" coordsize="110,93">
              <v:shape style="position:absolute;left:10109;top:9713;width:110;height:93" coordorigin="10109,9713" coordsize="110,93" path="m10164,9713l10109,9805,10218,9805,10164,9713xe" filled="true" fillcolor="#050100" stroked="false">
                <v:path arrowok="t"/>
                <v:fill type="solid"/>
              </v:shape>
            </v:group>
            <v:group style="position:absolute;left:10109;top:9713;width:110;height:93" coordorigin="10109,9713" coordsize="110,93">
              <v:shape style="position:absolute;left:10109;top:9713;width:110;height:93" coordorigin="10109,9713" coordsize="110,93" path="m10164,9713l10218,9805,10109,9805,10164,9713xe" filled="false" stroked="true" strokeweight=".499621pt" strokecolor="#050100">
                <v:path arrowok="t"/>
              </v:shape>
            </v:group>
            <v:group style="position:absolute;left:7560;top:9304;width:316;height:122" coordorigin="7560,9304" coordsize="316,122">
              <v:shape style="position:absolute;left:7560;top:9304;width:316;height:122" coordorigin="7560,9304" coordsize="316,122" path="m7875,9304l7560,9426e" filled="false" stroked="true" strokeweight=".499606pt" strokecolor="#050100">
                <v:path arrowok="t"/>
              </v:shape>
            </v:group>
            <v:group style="position:absolute;left:8008;top:9205;width:531;height:67" coordorigin="8008,9205" coordsize="531,67">
              <v:shape style="position:absolute;left:8008;top:9205;width:531;height:67" coordorigin="8008,9205" coordsize="531,67" path="m8539,9205l8008,9271e" filled="false" stroked="true" strokeweight=".499601pt" strokecolor="#050100">
                <v:path arrowok="t"/>
              </v:shape>
            </v:group>
            <v:group style="position:absolute;left:8676;top:9196;width:530;height:2" coordorigin="8676,9196" coordsize="530,2">
              <v:shape style="position:absolute;left:8676;top:9196;width:530;height:2" coordorigin="8676,9196" coordsize="530,0" path="m9205,9196l8676,9196e" filled="false" stroked="true" strokeweight=".4996pt" strokecolor="#050100">
                <v:path arrowok="t"/>
              </v:shape>
            </v:group>
            <v:group style="position:absolute;left:9343;top:9172;width:309;height:20" coordorigin="9343,9172" coordsize="309,20">
              <v:shape style="position:absolute;left:9343;top:9172;width:309;height:20" coordorigin="9343,9172" coordsize="309,20" path="m9651,9172l9343,9192e" filled="false" stroked="true" strokeweight=".4996pt" strokecolor="#050100">
                <v:path arrowok="t"/>
              </v:shape>
            </v:group>
            <v:group style="position:absolute;left:9788;top:9171;width:308;height:10" coordorigin="9788,9171" coordsize="308,10">
              <v:shape style="position:absolute;left:9788;top:9171;width:308;height:10" coordorigin="9788,9171" coordsize="308,10" path="m10095,9180l9788,9171e" filled="false" stroked="true" strokeweight=".4996pt" strokecolor="#050100">
                <v:path arrowok="t"/>
              </v:shape>
            </v:group>
            <v:group style="position:absolute;left:7440;top:9419;width:110;height:93" coordorigin="7440,9419" coordsize="110,93">
              <v:shape style="position:absolute;left:7440;top:9419;width:110;height:93" coordorigin="7440,9419" coordsize="110,93" path="m7549,9419l7440,9419,7495,9512,7549,9419xe" filled="true" fillcolor="#050100" stroked="false">
                <v:path arrowok="t"/>
                <v:fill type="solid"/>
              </v:shape>
            </v:group>
            <v:group style="position:absolute;left:7440;top:9419;width:110;height:93" coordorigin="7440,9419" coordsize="110,93">
              <v:shape style="position:absolute;left:7440;top:9419;width:110;height:93" coordorigin="7440,9419" coordsize="110,93" path="m7549,9419l7495,9512,7440,9419,7549,9419xe" filled="false" stroked="true" strokeweight=".499621pt" strokecolor="#050100">
                <v:path arrowok="t"/>
              </v:shape>
            </v:group>
            <v:group style="position:absolute;left:7884;top:9250;width:110;height:93" coordorigin="7884,9250" coordsize="110,93">
              <v:shape style="position:absolute;left:7884;top:9250;width:110;height:93" coordorigin="7884,9250" coordsize="110,93" path="m7993,9250l7884,9250,7940,9343,7993,9250xe" filled="true" fillcolor="#050100" stroked="false">
                <v:path arrowok="t"/>
                <v:fill type="solid"/>
              </v:shape>
            </v:group>
            <v:group style="position:absolute;left:7884;top:9250;width:110;height:93" coordorigin="7884,9250" coordsize="110,93">
              <v:shape style="position:absolute;left:7884;top:9250;width:110;height:93" coordorigin="7884,9250" coordsize="110,93" path="m7993,9250l7940,9343,7884,9250,7993,9250xe" filled="false" stroked="true" strokeweight=".499621pt" strokecolor="#050100">
                <v:path arrowok="t"/>
              </v:shape>
            </v:group>
            <v:group style="position:absolute;left:8552;top:9166;width:110;height:93" coordorigin="8552,9166" coordsize="110,93">
              <v:shape style="position:absolute;left:8552;top:9166;width:110;height:93" coordorigin="8552,9166" coordsize="110,93" path="m8661,9166l8552,9166,8607,9258,8661,9166xe" filled="true" fillcolor="#050100" stroked="false">
                <v:path arrowok="t"/>
                <v:fill type="solid"/>
              </v:shape>
            </v:group>
            <v:group style="position:absolute;left:8552;top:9166;width:110;height:93" coordorigin="8552,9166" coordsize="110,93">
              <v:shape style="position:absolute;left:8552;top:9166;width:110;height:93" coordorigin="8552,9166" coordsize="110,93" path="m8661,9166l8607,9258,8552,9166,8661,9166xe" filled="false" stroked="true" strokeweight=".499621pt" strokecolor="#050100">
                <v:path arrowok="t"/>
              </v:shape>
            </v:group>
            <v:group style="position:absolute;left:9219;top:9166;width:110;height:93" coordorigin="9219,9166" coordsize="110,93">
              <v:shape style="position:absolute;left:9219;top:9166;width:110;height:93" coordorigin="9219,9166" coordsize="110,93" path="m9328,9166l9219,9166,9274,9258,9328,9166xe" filled="true" fillcolor="#050100" stroked="false">
                <v:path arrowok="t"/>
                <v:fill type="solid"/>
              </v:shape>
            </v:group>
            <v:group style="position:absolute;left:9219;top:9166;width:110;height:93" coordorigin="9219,9166" coordsize="110,93">
              <v:shape style="position:absolute;left:9219;top:9166;width:110;height:93" coordorigin="9219,9166" coordsize="110,93" path="m9328,9166l9274,9258,9219,9166,9328,9166xe" filled="false" stroked="true" strokeweight=".499621pt" strokecolor="#050100">
                <v:path arrowok="t"/>
              </v:shape>
            </v:group>
            <v:group style="position:absolute;left:9665;top:9138;width:110;height:93" coordorigin="9665,9138" coordsize="110,93">
              <v:shape style="position:absolute;left:9665;top:9138;width:110;height:93" coordorigin="9665,9138" coordsize="110,93" path="m9774,9138l9665,9138,9720,9230,9774,9138xe" filled="true" fillcolor="#050100" stroked="false">
                <v:path arrowok="t"/>
                <v:fill type="solid"/>
              </v:shape>
            </v:group>
            <v:group style="position:absolute;left:9665;top:9138;width:110;height:93" coordorigin="9665,9138" coordsize="110,93">
              <v:shape style="position:absolute;left:9665;top:9138;width:110;height:93" coordorigin="9665,9138" coordsize="110,93" path="m9774,9138l9720,9230,9665,9138,9774,9138xe" filled="false" stroked="true" strokeweight=".499621pt" strokecolor="#050100">
                <v:path arrowok="t"/>
              </v:shape>
            </v:group>
            <v:group style="position:absolute;left:10109;top:9153;width:110;height:93" coordorigin="10109,9153" coordsize="110,93">
              <v:shape style="position:absolute;left:10109;top:9153;width:110;height:93" coordorigin="10109,9153" coordsize="110,93" path="m10218,9153l10109,9153,10164,9245,10218,9153xe" filled="true" fillcolor="#050100" stroked="false">
                <v:path arrowok="t"/>
                <v:fill type="solid"/>
              </v:shape>
            </v:group>
            <v:group style="position:absolute;left:10109;top:9153;width:110;height:93" coordorigin="10109,9153" coordsize="110,93">
              <v:shape style="position:absolute;left:10109;top:9153;width:110;height:93" coordorigin="10109,9153" coordsize="110,93" path="m10218,9153l10164,9245,10109,9153,10218,9153xe" filled="false" stroked="true" strokeweight=".499621pt" strokecolor="#050100">
                <v:path arrowok="t"/>
              </v:shape>
            </v:group>
            <v:group style="position:absolute;left:7277;top:7965;width:104;height:2" coordorigin="7277,7965" coordsize="104,2">
              <v:shape style="position:absolute;left:7277;top:7965;width:104;height:2" coordorigin="7277,7965" coordsize="104,0" path="m7277,7965l7381,7965e" filled="false" stroked="true" strokeweight=".4996pt" strokecolor="#050100">
                <v:path arrowok="t"/>
              </v:shape>
            </v:group>
            <v:group style="position:absolute;left:7497;top:7965;width:104;height:2" coordorigin="7497,7965" coordsize="104,2">
              <v:shape style="position:absolute;left:7497;top:7965;width:104;height:2" coordorigin="7497,7965" coordsize="104,0" path="m7497,7965l7601,7965e" filled="false" stroked="true" strokeweight=".4996pt" strokecolor="#050100">
                <v:path arrowok="t"/>
              </v:shape>
            </v:group>
            <v:group style="position:absolute;left:7399;top:7964;width:80;height:2" coordorigin="7399,7964" coordsize="80,2">
              <v:shape style="position:absolute;left:7399;top:7964;width:80;height:2" coordorigin="7399,7964" coordsize="80,0" path="m7399,7964l7478,7964e" filled="false" stroked="true" strokeweight="3.895881pt" strokecolor="#050100">
                <v:path arrowok="t"/>
              </v:shape>
            </v:group>
            <v:group style="position:absolute;left:7399;top:7925;width:80;height:78" coordorigin="7399,7925" coordsize="80,78">
              <v:shape style="position:absolute;left:7399;top:7925;width:80;height:78" coordorigin="7399,7925" coordsize="80,78" path="m7399,8003l7478,8003,7478,7925,7399,7925,7399,8003xe" filled="false" stroked="true" strokeweight=".499625pt" strokecolor="#050100">
                <v:path arrowok="t"/>
              </v:shape>
            </v:group>
            <v:group style="position:absolute;left:8011;top:7965;width:104;height:2" coordorigin="8011,7965" coordsize="104,2">
              <v:shape style="position:absolute;left:8011;top:7965;width:104;height:2" coordorigin="8011,7965" coordsize="104,0" path="m8011,7965l8115,7965e" filled="false" stroked="true" strokeweight=".4996pt" strokecolor="#050100">
                <v:path arrowok="t"/>
              </v:shape>
            </v:group>
            <v:group style="position:absolute;left:8231;top:7965;width:104;height:2" coordorigin="8231,7965" coordsize="104,2">
              <v:shape style="position:absolute;left:8231;top:7965;width:104;height:2" coordorigin="8231,7965" coordsize="104,0" path="m8231,7965l8335,7965e" filled="false" stroked="true" strokeweight=".4996pt" strokecolor="#050100">
                <v:path arrowok="t"/>
              </v:shape>
            </v:group>
            <v:group style="position:absolute;left:8127;top:7920;width:90;height:88" coordorigin="8127,7920" coordsize="90,88">
              <v:shape style="position:absolute;left:8127;top:7920;width:90;height:88" coordorigin="8127,7920" coordsize="90,88" path="m8169,7920l8147,7927,8133,7943,8127,7964,8128,7974,8138,7992,8156,8003,8181,8007,8200,7999,8212,7982,8217,7957,8209,7938,8192,7925,8169,7920xe" filled="true" fillcolor="#050100" stroked="false">
                <v:path arrowok="t"/>
                <v:fill type="solid"/>
              </v:shape>
            </v:group>
            <v:group style="position:absolute;left:8127;top:7920;width:90;height:88" coordorigin="8127,7920" coordsize="90,88">
              <v:shape style="position:absolute;left:8127;top:7920;width:90;height:88" coordorigin="8127,7920" coordsize="90,88" path="m8127,7964l8133,7943,8147,7927,8169,7920,8192,7925,8209,7938,8217,7957,8212,7982,8200,7999,8181,8007,8156,8003,8138,7992,8128,7974,8127,7964xe" filled="false" stroked="true" strokeweight=".499624pt" strokecolor="#050100">
                <v:path arrowok="t"/>
              </v:shape>
            </v:group>
            <v:group style="position:absolute;left:8745;top:7965;width:104;height:2" coordorigin="8745,7965" coordsize="104,2">
              <v:shape style="position:absolute;left:8745;top:7965;width:104;height:2" coordorigin="8745,7965" coordsize="104,0" path="m8745,7965l8849,7965e" filled="false" stroked="true" strokeweight=".4996pt" strokecolor="#050100">
                <v:path arrowok="t"/>
              </v:shape>
            </v:group>
            <v:group style="position:absolute;left:8965;top:7965;width:104;height:2" coordorigin="8965,7965" coordsize="104,2">
              <v:shape style="position:absolute;left:8965;top:7965;width:104;height:2" coordorigin="8965,7965" coordsize="104,0" path="m8965,7965l9068,7965e" filled="false" stroked="true" strokeweight=".4996pt" strokecolor="#050100">
                <v:path arrowok="t"/>
              </v:shape>
            </v:group>
            <v:group style="position:absolute;left:8852;top:7903;width:110;height:93" coordorigin="8852,7903" coordsize="110,93">
              <v:shape style="position:absolute;left:8852;top:7903;width:110;height:93" coordorigin="8852,7903" coordsize="110,93" path="m8907,7903l8852,7995,8961,7995,8907,7903xe" filled="true" fillcolor="#050100" stroked="false">
                <v:path arrowok="t"/>
                <v:fill type="solid"/>
              </v:shape>
            </v:group>
            <v:group style="position:absolute;left:8852;top:7903;width:110;height:93" coordorigin="8852,7903" coordsize="110,93">
              <v:shape style="position:absolute;left:8852;top:7903;width:110;height:93" coordorigin="8852,7903" coordsize="110,93" path="m8907,7903l8961,7995,8852,7995,8907,7903xe" filled="false" stroked="true" strokeweight=".499621pt" strokecolor="#050100">
                <v:path arrowok="t"/>
              </v:shape>
            </v:group>
            <v:group style="position:absolute;left:9560;top:7965;width:104;height:2" coordorigin="9560,7965" coordsize="104,2">
              <v:shape style="position:absolute;left:9560;top:7965;width:104;height:2" coordorigin="9560,7965" coordsize="104,0" path="m9560,7965l9664,7965e" filled="false" stroked="true" strokeweight=".4996pt" strokecolor="#050100">
                <v:path arrowok="t"/>
              </v:shape>
            </v:group>
            <v:group style="position:absolute;left:9779;top:7965;width:104;height:2" coordorigin="9779,7965" coordsize="104,2">
              <v:shape style="position:absolute;left:9779;top:7965;width:104;height:2" coordorigin="9779,7965" coordsize="104,0" path="m9779,7965l9883,7965e" filled="false" stroked="true" strokeweight=".4996pt" strokecolor="#050100">
                <v:path arrowok="t"/>
              </v:shape>
            </v:group>
            <v:group style="position:absolute;left:9666;top:7934;width:110;height:93" coordorigin="9666,7934" coordsize="110,93">
              <v:shape style="position:absolute;left:9666;top:7934;width:110;height:93" coordorigin="9666,7934" coordsize="110,93" path="m9775,7934l9666,7934,9722,8027,9775,7934xe" filled="true" fillcolor="#050100" stroked="false">
                <v:path arrowok="t"/>
                <v:fill type="solid"/>
              </v:shape>
            </v:group>
            <v:group style="position:absolute;left:9666;top:7934;width:110;height:93" coordorigin="9666,7934" coordsize="110,93">
              <v:shape style="position:absolute;left:9666;top:7934;width:110;height:93" coordorigin="9666,7934" coordsize="110,93" path="m9775,7934l9722,8027,9666,7934,9775,7934xe" filled="false" stroked="true" strokeweight=".499621pt" strokecolor="#0501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4.836609pt;margin-top:554.908386pt;width:156.550pt;height:113.55pt;mso-position-horizontal-relative:page;mso-position-vertical-relative:page;z-index:-57928" coordorigin="7297,11098" coordsize="3131,2271">
            <v:group style="position:absolute;left:7747;top:13312;width:2;height:52" coordorigin="7747,13312" coordsize="2,52">
              <v:shape style="position:absolute;left:7747;top:13312;width:2;height:52" coordorigin="7747,13312" coordsize="0,52" path="m7747,13312l7747,13364e" filled="false" stroked="true" strokeweight=".500350pt" strokecolor="#050100">
                <v:path arrowok="t"/>
              </v:shape>
            </v:group>
            <v:group style="position:absolute;left:8194;top:13312;width:2;height:52" coordorigin="8194,13312" coordsize="2,52">
              <v:shape style="position:absolute;left:8194;top:13312;width:2;height:52" coordorigin="8194,13312" coordsize="0,52" path="m8194,13312l8194,13364e" filled="false" stroked="true" strokeweight=".500350pt" strokecolor="#050100">
                <v:path arrowok="t"/>
              </v:shape>
            </v:group>
            <v:group style="position:absolute;left:8639;top:13312;width:2;height:52" coordorigin="8639,13312" coordsize="2,52">
              <v:shape style="position:absolute;left:8639;top:13312;width:2;height:52" coordorigin="8639,13312" coordsize="0,52" path="m8639,13312l8639,13364e" filled="false" stroked="true" strokeweight=".500350pt" strokecolor="#050100">
                <v:path arrowok="t"/>
              </v:shape>
            </v:group>
            <v:group style="position:absolute;left:9085;top:13312;width:2;height:52" coordorigin="9085,13312" coordsize="2,52">
              <v:shape style="position:absolute;left:9085;top:13312;width:2;height:52" coordorigin="9085,13312" coordsize="0,52" path="m9085,13312l9085,13364e" filled="false" stroked="true" strokeweight=".500350pt" strokecolor="#050100">
                <v:path arrowok="t"/>
              </v:shape>
            </v:group>
            <v:group style="position:absolute;left:9530;top:13312;width:2;height:52" coordorigin="9530,13312" coordsize="2,52">
              <v:shape style="position:absolute;left:9530;top:13312;width:2;height:52" coordorigin="9530,13312" coordsize="0,52" path="m9530,13312l9530,13364e" filled="false" stroked="true" strokeweight=".500350pt" strokecolor="#050100">
                <v:path arrowok="t"/>
              </v:shape>
            </v:group>
            <v:group style="position:absolute;left:9977;top:13312;width:2;height:52" coordorigin="9977,13312" coordsize="2,52">
              <v:shape style="position:absolute;left:9977;top:13312;width:2;height:52" coordorigin="9977,13312" coordsize="0,52" path="m9977,13312l9977,13364e" filled="false" stroked="true" strokeweight=".500350pt" strokecolor="#050100">
                <v:path arrowok="t"/>
              </v:shape>
            </v:group>
            <v:group style="position:absolute;left:10422;top:13312;width:2;height:52" coordorigin="10422,13312" coordsize="2,52">
              <v:shape style="position:absolute;left:10422;top:13312;width:2;height:52" coordorigin="10422,13312" coordsize="0,52" path="m10422,13312l10422,13364e" filled="false" stroked="true" strokeweight=".500350pt" strokecolor="#050100">
                <v:path arrowok="t"/>
              </v:shape>
            </v:group>
            <v:group style="position:absolute;left:7302;top:13364;width:3121;height:2" coordorigin="7302,13364" coordsize="3121,2">
              <v:shape style="position:absolute;left:7302;top:13364;width:3121;height:2" coordorigin="7302,13364" coordsize="3121,0" path="m7302,13364l10422,13364e" filled="false" stroked="true" strokeweight=".49995pt" strokecolor="#050100">
                <v:path arrowok="t"/>
              </v:shape>
            </v:group>
            <v:group style="position:absolute;left:7302;top:12987;width:53;height:2" coordorigin="7302,12987" coordsize="53,2">
              <v:shape style="position:absolute;left:7302;top:12987;width:53;height:2" coordorigin="7302,12987" coordsize="53,0" path="m7354,12987l7302,12987e" filled="false" stroked="true" strokeweight=".49995pt" strokecolor="#050100">
                <v:path arrowok="t"/>
              </v:shape>
            </v:group>
            <v:group style="position:absolute;left:7302;top:12610;width:53;height:2" coordorigin="7302,12610" coordsize="53,2">
              <v:shape style="position:absolute;left:7302;top:12610;width:53;height:2" coordorigin="7302,12610" coordsize="53,0" path="m7354,12610l7302,12610e" filled="false" stroked="true" strokeweight=".49995pt" strokecolor="#050100">
                <v:path arrowok="t"/>
              </v:shape>
            </v:group>
            <v:group style="position:absolute;left:7302;top:12234;width:53;height:2" coordorigin="7302,12234" coordsize="53,2">
              <v:shape style="position:absolute;left:7302;top:12234;width:53;height:2" coordorigin="7302,12234" coordsize="53,0" path="m7354,12234l7302,12234e" filled="false" stroked="true" strokeweight=".49995pt" strokecolor="#050100">
                <v:path arrowok="t"/>
              </v:shape>
            </v:group>
            <v:group style="position:absolute;left:7302;top:11857;width:53;height:2" coordorigin="7302,11857" coordsize="53,2">
              <v:shape style="position:absolute;left:7302;top:11857;width:53;height:2" coordorigin="7302,11857" coordsize="53,0" path="m7354,11857l7302,11857e" filled="false" stroked="true" strokeweight=".49995pt" strokecolor="#050100">
                <v:path arrowok="t"/>
              </v:shape>
            </v:group>
            <v:group style="position:absolute;left:7302;top:11480;width:53;height:2" coordorigin="7302,11480" coordsize="53,2">
              <v:shape style="position:absolute;left:7302;top:11480;width:53;height:2" coordorigin="7302,11480" coordsize="53,0" path="m7354,11480l7302,11480e" filled="false" stroked="true" strokeweight=".49995pt" strokecolor="#050100">
                <v:path arrowok="t"/>
              </v:shape>
            </v:group>
            <v:group style="position:absolute;left:7302;top:11103;width:53;height:2" coordorigin="7302,11103" coordsize="53,2">
              <v:shape style="position:absolute;left:7302;top:11103;width:53;height:2" coordorigin="7302,11103" coordsize="53,0" path="m7354,11103l7302,11103e" filled="false" stroked="true" strokeweight=".49995pt" strokecolor="#050100">
                <v:path arrowok="t"/>
              </v:shape>
            </v:group>
            <v:group style="position:absolute;left:7302;top:11103;width:2;height:2261" coordorigin="7302,11103" coordsize="2,2261">
              <v:shape style="position:absolute;left:7302;top:11103;width:2;height:2261" coordorigin="7302,11103" coordsize="0,2261" path="m7302,13364l7302,11103e" filled="false" stroked="true" strokeweight=".500350pt" strokecolor="#050100">
                <v:path arrowok="t"/>
              </v:shape>
            </v:group>
            <v:group style="position:absolute;left:7524;top:12626;width:446;height:220" coordorigin="7524,12626" coordsize="446,220">
              <v:shape style="position:absolute;left:7524;top:12626;width:446;height:220" coordorigin="7524,12626" coordsize="446,220" path="m7970,12626l7524,12845e" filled="false" stroked="true" strokeweight=".500028pt" strokecolor="#050100">
                <v:path arrowok="t"/>
              </v:shape>
            </v:group>
            <v:group style="position:absolute;left:7970;top:12257;width:670;height:370" coordorigin="7970,12257" coordsize="670,370">
              <v:shape style="position:absolute;left:7970;top:12257;width:670;height:370" coordorigin="7970,12257" coordsize="670,370" path="m8639,12257l7970,12626e" filled="false" stroked="true" strokeweight=".500043pt" strokecolor="#050100">
                <v:path arrowok="t"/>
              </v:shape>
            </v:group>
            <v:group style="position:absolute;left:8639;top:11884;width:669;height:373" coordorigin="8639,11884" coordsize="669,373">
              <v:shape style="position:absolute;left:8639;top:11884;width:669;height:373" coordorigin="8639,11884" coordsize="669,373" path="m9307,11884l8639,12257e" filled="false" stroked="true" strokeweight=".500045pt" strokecolor="#050100">
                <v:path arrowok="t"/>
              </v:shape>
            </v:group>
            <v:group style="position:absolute;left:9307;top:11638;width:447;height:246" coordorigin="9307,11638" coordsize="447,246">
              <v:shape style="position:absolute;left:9307;top:11638;width:447;height:246" coordorigin="9307,11638" coordsize="447,246" path="m9754,11638l9307,11884e" filled="false" stroked="true" strokeweight=".500043pt" strokecolor="#050100">
                <v:path arrowok="t"/>
              </v:shape>
            </v:group>
            <v:group style="position:absolute;left:9754;top:11397;width:446;height:241" coordorigin="9754,11397" coordsize="446,241">
              <v:shape style="position:absolute;left:9754;top:11397;width:446;height:241" coordorigin="9754,11397" coordsize="446,241" path="m10199,11397l9754,11638e" filled="false" stroked="true" strokeweight=".500040pt" strokecolor="#050100">
                <v:path arrowok="t"/>
              </v:shape>
            </v:group>
            <v:group style="position:absolute;left:7484;top:12845;width:80;height:2" coordorigin="7484,12845" coordsize="80,2">
              <v:shape style="position:absolute;left:7484;top:12845;width:80;height:2" coordorigin="7484,12845" coordsize="80,0" path="m7484,12845l7564,12845e" filled="false" stroked="true" strokeweight="3.90261pt" strokecolor="#050100">
                <v:path arrowok="t"/>
              </v:shape>
            </v:group>
            <v:group style="position:absolute;left:7484;top:12806;width:80;height:79" coordorigin="7484,12806" coordsize="80,79">
              <v:shape style="position:absolute;left:7484;top:12806;width:80;height:79" coordorigin="7484,12806" coordsize="80,79" path="m7484,12884l7564,12884,7564,12806,7484,12806,7484,12884xe" filled="false" stroked="true" strokeweight=".500146pt" strokecolor="#050100">
                <v:path arrowok="t"/>
              </v:shape>
            </v:group>
            <v:group style="position:absolute;left:7929;top:12625;width:80;height:2" coordorigin="7929,12625" coordsize="80,2">
              <v:shape style="position:absolute;left:7929;top:12625;width:80;height:2" coordorigin="7929,12625" coordsize="80,0" path="m7929,12625l8009,12625e" filled="false" stroked="true" strokeweight="3.90061pt" strokecolor="#050100">
                <v:path arrowok="t"/>
              </v:shape>
            </v:group>
            <v:group style="position:absolute;left:7929;top:12586;width:80;height:78" coordorigin="7929,12586" coordsize="80,78">
              <v:shape style="position:absolute;left:7929;top:12586;width:80;height:78" coordorigin="7929,12586" coordsize="80,78" path="m7929,12664l8009,12664,8009,12586,7929,12586,7929,12664xe" filled="false" stroked="true" strokeweight=".500146pt" strokecolor="#050100">
                <v:path arrowok="t"/>
              </v:shape>
            </v:group>
            <v:group style="position:absolute;left:8599;top:12256;width:80;height:2" coordorigin="8599,12256" coordsize="80,2">
              <v:shape style="position:absolute;left:8599;top:12256;width:80;height:2" coordorigin="8599,12256" coordsize="80,0" path="m8599,12256l8678,12256e" filled="false" stroked="true" strokeweight="3.90261pt" strokecolor="#050100">
                <v:path arrowok="t"/>
              </v:shape>
            </v:group>
            <v:group style="position:absolute;left:8599;top:12217;width:80;height:79" coordorigin="8599,12217" coordsize="80,79">
              <v:shape style="position:absolute;left:8599;top:12217;width:80;height:79" coordorigin="8599,12217" coordsize="80,79" path="m8599,12295l8678,12295,8678,12217,8599,12217,8599,12295xe" filled="false" stroked="true" strokeweight=".500146pt" strokecolor="#050100">
                <v:path arrowok="t"/>
              </v:shape>
            </v:group>
            <v:group style="position:absolute;left:9267;top:11883;width:80;height:2" coordorigin="9267,11883" coordsize="80,2">
              <v:shape style="position:absolute;left:9267;top:11883;width:80;height:2" coordorigin="9267,11883" coordsize="80,0" path="m9267,11883l9346,11883e" filled="false" stroked="true" strokeweight="3.90161pt" strokecolor="#050100">
                <v:path arrowok="t"/>
              </v:shape>
            </v:group>
            <v:group style="position:absolute;left:9267;top:11844;width:80;height:79" coordorigin="9267,11844" coordsize="80,79">
              <v:shape style="position:absolute;left:9267;top:11844;width:80;height:79" coordorigin="9267,11844" coordsize="80,79" path="m9267,11922l9346,11922,9346,11844,9267,11844,9267,11922xe" filled="false" stroked="true" strokeweight=".500146pt" strokecolor="#050100">
                <v:path arrowok="t"/>
              </v:shape>
            </v:group>
            <v:group style="position:absolute;left:9713;top:11637;width:80;height:2" coordorigin="9713,11637" coordsize="80,2">
              <v:shape style="position:absolute;left:9713;top:11637;width:80;height:2" coordorigin="9713,11637" coordsize="80,0" path="m9713,11637l9793,11637e" filled="false" stroked="true" strokeweight="3.90161pt" strokecolor="#050100">
                <v:path arrowok="t"/>
              </v:shape>
            </v:group>
            <v:group style="position:absolute;left:9713;top:11598;width:80;height:79" coordorigin="9713,11598" coordsize="80,79">
              <v:shape style="position:absolute;left:9713;top:11598;width:80;height:79" coordorigin="9713,11598" coordsize="80,79" path="m9713,11676l9793,11676,9793,11598,9713,11598,9713,11676xe" filled="false" stroked="true" strokeweight=".500146pt" strokecolor="#050100">
                <v:path arrowok="t"/>
              </v:shape>
            </v:group>
            <v:group style="position:absolute;left:10159;top:11396;width:80;height:2" coordorigin="10159,11396" coordsize="80,2">
              <v:shape style="position:absolute;left:10159;top:11396;width:80;height:2" coordorigin="10159,11396" coordsize="80,0" path="m10159,11396l10238,11396e" filled="false" stroked="true" strokeweight="3.90161pt" strokecolor="#050100">
                <v:path arrowok="t"/>
              </v:shape>
            </v:group>
            <v:group style="position:absolute;left:10159;top:11357;width:80;height:79" coordorigin="10159,11357" coordsize="80,79">
              <v:shape style="position:absolute;left:10159;top:11357;width:80;height:79" coordorigin="10159,11357" coordsize="80,79" path="m10159,11435l10238,11435,10238,11357,10159,11357,10159,11435xe" filled="false" stroked="true" strokeweight=".500146pt" strokecolor="#050100">
                <v:path arrowok="t"/>
              </v:shape>
            </v:group>
            <v:group style="position:absolute;left:7524;top:13086;width:446;height:84" coordorigin="7524,13086" coordsize="446,84">
              <v:shape style="position:absolute;left:7524;top:13086;width:446;height:84" coordorigin="7524,13086" coordsize="446,84" path="m7970,13086l7524,13169e" filled="false" stroked="true" strokeweight=".499964pt" strokecolor="#050100">
                <v:path arrowok="t"/>
              </v:shape>
            </v:group>
            <v:group style="position:absolute;left:7970;top:12940;width:670;height:146" coordorigin="7970,12940" coordsize="670,146">
              <v:shape style="position:absolute;left:7970;top:12940;width:670;height:146" coordorigin="7970,12940" coordsize="670,146" path="m8639,12940l7970,13086e" filled="false" stroked="true" strokeweight=".499968pt" strokecolor="#050100">
                <v:path arrowok="t"/>
              </v:shape>
            </v:group>
            <v:group style="position:absolute;left:8639;top:12804;width:669;height:137" coordorigin="8639,12804" coordsize="669,137">
              <v:shape style="position:absolute;left:8639;top:12804;width:669;height:137" coordorigin="8639,12804" coordsize="669,137" path="m9307,12804l8639,12940e" filled="false" stroked="true" strokeweight=".499966pt" strokecolor="#050100">
                <v:path arrowok="t"/>
              </v:shape>
            </v:group>
            <v:group style="position:absolute;left:9307;top:12713;width:447;height:92" coordorigin="9307,12713" coordsize="447,92">
              <v:shape style="position:absolute;left:9307;top:12713;width:447;height:92" coordorigin="9307,12713" coordsize="447,92" path="m9754,12713l9307,12804e" filled="false" stroked="true" strokeweight=".499966pt" strokecolor="#050100">
                <v:path arrowok="t"/>
              </v:shape>
            </v:group>
            <v:group style="position:absolute;left:9754;top:12622;width:446;height:92" coordorigin="9754,12622" coordsize="446,92">
              <v:shape style="position:absolute;left:9754;top:12622;width:446;height:92" coordorigin="9754,12622" coordsize="446,92" path="m10199,12622l9754,12713e" filled="false" stroked="true" strokeweight=".499966pt" strokecolor="#050100">
                <v:path arrowok="t"/>
              </v:shape>
            </v:group>
            <v:group style="position:absolute;left:7479;top:13124;width:90;height:88" coordorigin="7479,13124" coordsize="90,88">
              <v:shape style="position:absolute;left:7479;top:13124;width:90;height:88" coordorigin="7479,13124" coordsize="90,88" path="m7520,13124l7499,13132,7484,13147,7479,13169,7480,13179,7489,13197,7507,13208,7533,13212,7551,13203,7564,13186,7568,13162,7560,13143,7543,13129,7520,13124xe" filled="true" fillcolor="#050100" stroked="false">
                <v:path arrowok="t"/>
                <v:fill type="solid"/>
              </v:shape>
            </v:group>
            <v:group style="position:absolute;left:7479;top:13124;width:90;height:88" coordorigin="7479,13124" coordsize="90,88">
              <v:shape style="position:absolute;left:7479;top:13124;width:90;height:88" coordorigin="7479,13124" coordsize="90,88" path="m7479,13169l7484,13147,7499,13132,7520,13124,7543,13129,7560,13143,7568,13162,7564,13186,7551,13203,7533,13212,7507,13208,7489,13197,7480,13179,7479,13169xe" filled="false" stroked="true" strokeweight=".500145pt" strokecolor="#050100">
                <v:path arrowok="t"/>
              </v:shape>
            </v:group>
            <v:group style="position:absolute;left:7924;top:13041;width:90;height:88" coordorigin="7924,13041" coordsize="90,88">
              <v:shape style="position:absolute;left:7924;top:13041;width:90;height:88" coordorigin="7924,13041" coordsize="90,88" path="m7965,13041l7944,13048,7929,13064,7924,13085,7925,13096,7935,13113,7953,13125,7978,13129,7997,13120,8009,13103,8014,13078,8006,13059,7989,13046,7965,13041xe" filled="true" fillcolor="#050100" stroked="false">
                <v:path arrowok="t"/>
                <v:fill type="solid"/>
              </v:shape>
            </v:group>
            <v:group style="position:absolute;left:7924;top:13041;width:90;height:88" coordorigin="7924,13041" coordsize="90,88">
              <v:shape style="position:absolute;left:7924;top:13041;width:90;height:88" coordorigin="7924,13041" coordsize="90,88" path="m7924,13085l7929,13064,7944,13048,7965,13041,7989,13046,8006,13059,8014,13078,8009,13103,7997,13120,7978,13129,7953,13125,7935,13113,7925,13096,7924,13085xe" filled="false" stroked="true" strokeweight=".500145pt" strokecolor="#050100">
                <v:path arrowok="t"/>
              </v:shape>
            </v:group>
            <v:group style="position:absolute;left:8593;top:12896;width:90;height:88" coordorigin="8593,12896" coordsize="90,88">
              <v:shape style="position:absolute;left:8593;top:12896;width:90;height:88" coordorigin="8593,12896" coordsize="90,88" path="m8635,12896l8614,12903,8599,12918,8593,12940,8595,12951,8604,12968,8622,12979,8648,12983,8666,12974,8679,12957,8683,12933,8675,12914,8658,12900,8635,12896xe" filled="true" fillcolor="#050100" stroked="false">
                <v:path arrowok="t"/>
                <v:fill type="solid"/>
              </v:shape>
            </v:group>
            <v:group style="position:absolute;left:8593;top:12896;width:90;height:88" coordorigin="8593,12896" coordsize="90,88">
              <v:shape style="position:absolute;left:8593;top:12896;width:90;height:88" coordorigin="8593,12896" coordsize="90,88" path="m8593,12940l8599,12918,8614,12903,8635,12896,8658,12900,8675,12914,8683,12933,8679,12957,8666,12974,8648,12983,8622,12979,8604,12968,8595,12951,8593,12940xe" filled="false" stroked="true" strokeweight=".500145pt" strokecolor="#050100">
                <v:path arrowok="t"/>
              </v:shape>
            </v:group>
            <v:group style="position:absolute;left:9261;top:12759;width:90;height:88" coordorigin="9261,12759" coordsize="90,88">
              <v:shape style="position:absolute;left:9261;top:12759;width:90;height:88" coordorigin="9261,12759" coordsize="90,88" path="m9303,12759l9282,12766,9267,12782,9261,12804,9263,12814,9272,12832,9290,12843,9316,12847,9334,12838,9347,12821,9351,12797,9343,12778,9326,12764,9303,12759xe" filled="true" fillcolor="#050100" stroked="false">
                <v:path arrowok="t"/>
                <v:fill type="solid"/>
              </v:shape>
            </v:group>
            <v:group style="position:absolute;left:9261;top:12759;width:90;height:88" coordorigin="9261,12759" coordsize="90,88">
              <v:shape style="position:absolute;left:9261;top:12759;width:90;height:88" coordorigin="9261,12759" coordsize="90,88" path="m9261,12804l9267,12782,9282,12766,9303,12759,9326,12764,9343,12778,9351,12797,9347,12821,9334,12838,9316,12847,9290,12843,9272,12832,9263,12814,9261,12804xe" filled="false" stroked="true" strokeweight=".500145pt" strokecolor="#050100">
                <v:path arrowok="t"/>
              </v:shape>
            </v:group>
            <v:group style="position:absolute;left:9708;top:12668;width:90;height:88" coordorigin="9708,12668" coordsize="90,88">
              <v:shape style="position:absolute;left:9708;top:12668;width:90;height:88" coordorigin="9708,12668" coordsize="90,88" path="m9749,12668l9728,12675,9714,12691,9708,12712,9709,12723,9719,12740,9737,12752,9762,12756,9781,12747,9794,12730,9798,12705,9790,12686,9773,12673,9749,12668xe" filled="true" fillcolor="#050100" stroked="false">
                <v:path arrowok="t"/>
                <v:fill type="solid"/>
              </v:shape>
            </v:group>
            <v:group style="position:absolute;left:9708;top:12668;width:90;height:88" coordorigin="9708,12668" coordsize="90,88">
              <v:shape style="position:absolute;left:9708;top:12668;width:90;height:88" coordorigin="9708,12668" coordsize="90,88" path="m9708,12712l9714,12691,9728,12675,9749,12668,9773,12673,9790,12686,9798,12705,9794,12730,9781,12747,9762,12756,9737,12752,9719,12740,9709,12723,9708,12712xe" filled="false" stroked="true" strokeweight=".500145pt" strokecolor="#050100">
                <v:path arrowok="t"/>
              </v:shape>
            </v:group>
            <v:group style="position:absolute;left:10153;top:12577;width:90;height:88" coordorigin="10153,12577" coordsize="90,88">
              <v:shape style="position:absolute;left:10153;top:12577;width:90;height:88" coordorigin="10153,12577" coordsize="90,88" path="m10195,12577l10174,12584,10159,12600,10153,12621,10155,12632,10164,12649,10182,12661,10208,12664,10226,12656,10239,12638,10243,12614,10235,12595,10218,12582,10195,12577xe" filled="true" fillcolor="#050100" stroked="false">
                <v:path arrowok="t"/>
                <v:fill type="solid"/>
              </v:shape>
            </v:group>
            <v:group style="position:absolute;left:10153;top:12577;width:90;height:88" coordorigin="10153,12577" coordsize="90,88">
              <v:shape style="position:absolute;left:10153;top:12577;width:90;height:88" coordorigin="10153,12577" coordsize="90,88" path="m10153,12621l10159,12600,10174,12584,10195,12577,10218,12582,10235,12595,10243,12614,10239,12638,10226,12656,10208,12664,10182,12661,10164,12649,10155,12632,10153,12621xe" filled="false" stroked="true" strokeweight=".500145pt" strokecolor="#050100">
                <v:path arrowok="t"/>
              </v:shape>
            </v:group>
            <v:group style="position:absolute;left:7524;top:12948;width:446;height:138" coordorigin="7524,12948" coordsize="446,138">
              <v:shape style="position:absolute;left:7524;top:12948;width:446;height:138" coordorigin="7524,12948" coordsize="446,138" path="m7970,12948l7524,13086e" filled="false" stroked="true" strokeweight=".499985pt" strokecolor="#050100">
                <v:path arrowok="t"/>
              </v:shape>
            </v:group>
            <v:group style="position:absolute;left:7970;top:12724;width:670;height:225" coordorigin="7970,12724" coordsize="670,225">
              <v:shape style="position:absolute;left:7970;top:12724;width:670;height:225" coordorigin="7970,12724" coordsize="670,225" path="m8639,12724l7970,12948e" filled="false" stroked="true" strokeweight=".499991pt" strokecolor="#050100">
                <v:path arrowok="t"/>
              </v:shape>
            </v:group>
            <v:group style="position:absolute;left:8639;top:12511;width:669;height:213" coordorigin="8639,12511" coordsize="669,213">
              <v:shape style="position:absolute;left:8639;top:12511;width:669;height:213" coordorigin="8639,12511" coordsize="669,213" path="m9307,12511l8639,12724e" filled="false" stroked="true" strokeweight=".499987pt" strokecolor="#050100">
                <v:path arrowok="t"/>
              </v:shape>
            </v:group>
            <v:group style="position:absolute;left:9307;top:12370;width:447;height:141" coordorigin="9307,12370" coordsize="447,141">
              <v:shape style="position:absolute;left:9307;top:12370;width:447;height:141" coordorigin="9307,12370" coordsize="447,141" path="m9754,12370l9307,12511e" filled="false" stroked="true" strokeweight=".499986pt" strokecolor="#050100">
                <v:path arrowok="t"/>
              </v:shape>
            </v:group>
            <v:group style="position:absolute;left:9754;top:12217;width:446;height:154" coordorigin="9754,12217" coordsize="446,154">
              <v:shape style="position:absolute;left:9754;top:12217;width:446;height:154" coordorigin="9754,12217" coordsize="446,154" path="m10199,12217l9754,12370e" filled="false" stroked="true" strokeweight=".499992pt" strokecolor="#050100">
                <v:path arrowok="t"/>
              </v:shape>
            </v:group>
            <v:group style="position:absolute;left:7469;top:13024;width:110;height:93" coordorigin="7469,13024" coordsize="110,93">
              <v:shape style="position:absolute;left:7469;top:13024;width:110;height:93" coordorigin="7469,13024" coordsize="110,93" path="m7524,13024l7469,13116,7578,13116,7524,13024xe" filled="true" fillcolor="#050100" stroked="false">
                <v:path arrowok="t"/>
                <v:fill type="solid"/>
              </v:shape>
            </v:group>
            <v:group style="position:absolute;left:7469;top:13024;width:110;height:93" coordorigin="7469,13024" coordsize="110,93">
              <v:shape style="position:absolute;left:7469;top:13024;width:110;height:93" coordorigin="7469,13024" coordsize="110,93" path="m7524,13024l7578,13116,7469,13116,7524,13024xe" filled="false" stroked="true" strokeweight=".500117pt" strokecolor="#050100">
                <v:path arrowok="t"/>
              </v:shape>
            </v:group>
            <v:group style="position:absolute;left:7914;top:12886;width:110;height:93" coordorigin="7914,12886" coordsize="110,93">
              <v:shape style="position:absolute;left:7914;top:12886;width:110;height:93" coordorigin="7914,12886" coordsize="110,93" path="m7970,12886l7914,12979,8024,12979,7970,12886xe" filled="true" fillcolor="#050100" stroked="false">
                <v:path arrowok="t"/>
                <v:fill type="solid"/>
              </v:shape>
            </v:group>
            <v:group style="position:absolute;left:7914;top:12886;width:110;height:93" coordorigin="7914,12886" coordsize="110,93">
              <v:shape style="position:absolute;left:7914;top:12886;width:110;height:93" coordorigin="7914,12886" coordsize="110,93" path="m7970,12886l8024,12979,7914,12979,7970,12886xe" filled="false" stroked="true" strokeweight=".500117pt" strokecolor="#050100">
                <v:path arrowok="t"/>
              </v:shape>
            </v:group>
            <v:group style="position:absolute;left:8584;top:12661;width:110;height:93" coordorigin="8584,12661" coordsize="110,93">
              <v:shape style="position:absolute;left:8584;top:12661;width:110;height:93" coordorigin="8584,12661" coordsize="110,93" path="m8639,12661l8584,12754,8693,12754,8639,12661xe" filled="true" fillcolor="#050100" stroked="false">
                <v:path arrowok="t"/>
                <v:fill type="solid"/>
              </v:shape>
            </v:group>
            <v:group style="position:absolute;left:8584;top:12661;width:110;height:93" coordorigin="8584,12661" coordsize="110,93">
              <v:shape style="position:absolute;left:8584;top:12661;width:110;height:93" coordorigin="8584,12661" coordsize="110,93" path="m8639,12661l8693,12754,8584,12754,8639,12661xe" filled="false" stroked="true" strokeweight=".500117pt" strokecolor="#050100">
                <v:path arrowok="t"/>
              </v:shape>
            </v:group>
            <v:group style="position:absolute;left:9252;top:12448;width:110;height:93" coordorigin="9252,12448" coordsize="110,93">
              <v:shape style="position:absolute;left:9252;top:12448;width:110;height:93" coordorigin="9252,12448" coordsize="110,93" path="m9307,12448l9252,12541,9361,12541,9307,12448xe" filled="true" fillcolor="#050100" stroked="false">
                <v:path arrowok="t"/>
                <v:fill type="solid"/>
              </v:shape>
            </v:group>
            <v:group style="position:absolute;left:9252;top:12448;width:110;height:93" coordorigin="9252,12448" coordsize="110,93">
              <v:shape style="position:absolute;left:9252;top:12448;width:110;height:93" coordorigin="9252,12448" coordsize="110,93" path="m9307,12448l9361,12541,9252,12541,9307,12448xe" filled="false" stroked="true" strokeweight=".500117pt" strokecolor="#050100">
                <v:path arrowok="t"/>
              </v:shape>
            </v:group>
            <v:group style="position:absolute;left:9699;top:12308;width:110;height:93" coordorigin="9699,12308" coordsize="110,93">
              <v:shape style="position:absolute;left:9699;top:12308;width:110;height:93" coordorigin="9699,12308" coordsize="110,93" path="m9754,12308l9699,12401,9808,12401,9754,12308xe" filled="true" fillcolor="#050100" stroked="false">
                <v:path arrowok="t"/>
                <v:fill type="solid"/>
              </v:shape>
            </v:group>
            <v:group style="position:absolute;left:9699;top:12308;width:110;height:93" coordorigin="9699,12308" coordsize="110,93">
              <v:shape style="position:absolute;left:9699;top:12308;width:110;height:93" coordorigin="9699,12308" coordsize="110,93" path="m9754,12308l9808,12401,9699,12401,9754,12308xe" filled="false" stroked="true" strokeweight=".500117pt" strokecolor="#050100">
                <v:path arrowok="t"/>
              </v:shape>
            </v:group>
            <v:group style="position:absolute;left:10144;top:12155;width:110;height:93" coordorigin="10144,12155" coordsize="110,93">
              <v:shape style="position:absolute;left:10144;top:12155;width:110;height:93" coordorigin="10144,12155" coordsize="110,93" path="m10199,12155l10144,12247,10253,12247,10199,12155xe" filled="true" fillcolor="#050100" stroked="false">
                <v:path arrowok="t"/>
                <v:fill type="solid"/>
              </v:shape>
            </v:group>
            <v:group style="position:absolute;left:10144;top:12155;width:110;height:93" coordorigin="10144,12155" coordsize="110,93">
              <v:shape style="position:absolute;left:10144;top:12155;width:110;height:93" coordorigin="10144,12155" coordsize="110,93" path="m10199,12155l10253,12247,10144,12247,10199,12155xe" filled="false" stroked="true" strokeweight=".500117pt" strokecolor="#050100">
                <v:path arrowok="t"/>
              </v:shape>
            </v:group>
            <v:group style="position:absolute;left:7524;top:12708;width:446;height:202" coordorigin="7524,12708" coordsize="446,202">
              <v:shape style="position:absolute;left:7524;top:12708;width:446;height:202" coordorigin="7524,12708" coordsize="446,202" path="m7970,12708l7524,12909e" filled="false" stroked="true" strokeweight=".500018pt" strokecolor="#050100">
                <v:path arrowok="t"/>
              </v:shape>
            </v:group>
            <v:group style="position:absolute;left:7970;top:12407;width:670;height:301" coordorigin="7970,12407" coordsize="670,301">
              <v:shape style="position:absolute;left:7970;top:12407;width:670;height:301" coordorigin="7970,12407" coordsize="670,301" path="m8639,12407l7970,12708e" filled="false" stroked="true" strokeweight=".500017pt" strokecolor="#050100">
                <v:path arrowok="t"/>
              </v:shape>
            </v:group>
            <v:group style="position:absolute;left:8639;top:12107;width:669;height:301" coordorigin="8639,12107" coordsize="669,301">
              <v:shape style="position:absolute;left:8639;top:12107;width:669;height:301" coordorigin="8639,12107" coordsize="669,301" path="m9307,12107l8639,12407e" filled="false" stroked="true" strokeweight=".500017pt" strokecolor="#050100">
                <v:path arrowok="t"/>
              </v:shape>
            </v:group>
            <v:group style="position:absolute;left:9307;top:11909;width:447;height:199" coordorigin="9307,11909" coordsize="447,199">
              <v:shape style="position:absolute;left:9307;top:11909;width:447;height:199" coordorigin="9307,11909" coordsize="447,199" path="m9754,11909l9307,12107e" filled="false" stroked="true" strokeweight=".500016pt" strokecolor="#050100">
                <v:path arrowok="t"/>
              </v:shape>
            </v:group>
            <v:group style="position:absolute;left:9754;top:11718;width:446;height:191" coordorigin="9754,11718" coordsize="446,191">
              <v:shape style="position:absolute;left:9754;top:11718;width:446;height:191" coordorigin="9754,11718" coordsize="446,191" path="m10199,11718l9754,11909e" filled="false" stroked="true" strokeweight=".500012pt" strokecolor="#050100">
                <v:path arrowok="t"/>
              </v:shape>
            </v:group>
            <v:group style="position:absolute;left:7469;top:12878;width:110;height:93" coordorigin="7469,12878" coordsize="110,93">
              <v:shape style="position:absolute;left:7469;top:12878;width:110;height:93" coordorigin="7469,12878" coordsize="110,93" path="m7578,12878l7469,12878,7524,12971,7578,12878xe" filled="true" fillcolor="#050100" stroked="false">
                <v:path arrowok="t"/>
                <v:fill type="solid"/>
              </v:shape>
            </v:group>
            <v:group style="position:absolute;left:7469;top:12878;width:110;height:93" coordorigin="7469,12878" coordsize="110,93">
              <v:shape style="position:absolute;left:7469;top:12878;width:110;height:93" coordorigin="7469,12878" coordsize="110,93" path="m7578,12878l7524,12971,7469,12878,7578,12878xe" filled="false" stroked="true" strokeweight=".500117pt" strokecolor="#050100">
                <v:path arrowok="t"/>
              </v:shape>
            </v:group>
            <v:group style="position:absolute;left:7914;top:12677;width:110;height:93" coordorigin="7914,12677" coordsize="110,93">
              <v:shape style="position:absolute;left:7914;top:12677;width:110;height:93" coordorigin="7914,12677" coordsize="110,93" path="m8024,12677l7914,12677,7970,12770,8024,12677xe" filled="true" fillcolor="#050100" stroked="false">
                <v:path arrowok="t"/>
                <v:fill type="solid"/>
              </v:shape>
            </v:group>
            <v:group style="position:absolute;left:7914;top:12677;width:110;height:93" coordorigin="7914,12677" coordsize="110,93">
              <v:shape style="position:absolute;left:7914;top:12677;width:110;height:93" coordorigin="7914,12677" coordsize="110,93" path="m8024,12677l7970,12770,7914,12677,8024,12677xe" filled="false" stroked="true" strokeweight=".500117pt" strokecolor="#050100">
                <v:path arrowok="t"/>
              </v:shape>
            </v:group>
            <v:group style="position:absolute;left:8584;top:12377;width:110;height:93" coordorigin="8584,12377" coordsize="110,93">
              <v:shape style="position:absolute;left:8584;top:12377;width:110;height:93" coordorigin="8584,12377" coordsize="110,93" path="m8693,12377l8584,12377,8639,12470,8693,12377xe" filled="true" fillcolor="#050100" stroked="false">
                <v:path arrowok="t"/>
                <v:fill type="solid"/>
              </v:shape>
            </v:group>
            <v:group style="position:absolute;left:8584;top:12377;width:110;height:93" coordorigin="8584,12377" coordsize="110,93">
              <v:shape style="position:absolute;left:8584;top:12377;width:110;height:93" coordorigin="8584,12377" coordsize="110,93" path="m8693,12377l8639,12470,8584,12377,8693,12377xe" filled="false" stroked="true" strokeweight=".500117pt" strokecolor="#050100">
                <v:path arrowok="t"/>
              </v:shape>
            </v:group>
            <v:group style="position:absolute;left:9252;top:12077;width:110;height:93" coordorigin="9252,12077" coordsize="110,93">
              <v:shape style="position:absolute;left:9252;top:12077;width:110;height:93" coordorigin="9252,12077" coordsize="110,93" path="m9361,12077l9252,12077,9307,12169,9361,12077xe" filled="true" fillcolor="#050100" stroked="false">
                <v:path arrowok="t"/>
                <v:fill type="solid"/>
              </v:shape>
            </v:group>
            <v:group style="position:absolute;left:9252;top:12077;width:110;height:93" coordorigin="9252,12077" coordsize="110,93">
              <v:shape style="position:absolute;left:9252;top:12077;width:110;height:93" coordorigin="9252,12077" coordsize="110,93" path="m9361,12077l9307,12169,9252,12077,9361,12077xe" filled="false" stroked="true" strokeweight=".500117pt" strokecolor="#050100">
                <v:path arrowok="t"/>
              </v:shape>
            </v:group>
            <v:group style="position:absolute;left:9699;top:11878;width:110;height:93" coordorigin="9699,11878" coordsize="110,93">
              <v:shape style="position:absolute;left:9699;top:11878;width:110;height:93" coordorigin="9699,11878" coordsize="110,93" path="m9808,11878l9699,11878,9754,11971,9808,11878xe" filled="true" fillcolor="#050100" stroked="false">
                <v:path arrowok="t"/>
                <v:fill type="solid"/>
              </v:shape>
            </v:group>
            <v:group style="position:absolute;left:9699;top:11878;width:110;height:93" coordorigin="9699,11878" coordsize="110,93">
              <v:shape style="position:absolute;left:9699;top:11878;width:110;height:93" coordorigin="9699,11878" coordsize="110,93" path="m9808,11878l9754,11971,9699,11878,9808,11878xe" filled="false" stroked="true" strokeweight=".500117pt" strokecolor="#050100">
                <v:path arrowok="t"/>
              </v:shape>
            </v:group>
            <v:group style="position:absolute;left:10144;top:11688;width:110;height:93" coordorigin="10144,11688" coordsize="110,93">
              <v:shape style="position:absolute;left:10144;top:11688;width:110;height:93" coordorigin="10144,11688" coordsize="110,93" path="m10253,11688l10144,11688,10199,11780,10253,11688xe" filled="true" fillcolor="#050100" stroked="false">
                <v:path arrowok="t"/>
                <v:fill type="solid"/>
              </v:shape>
            </v:group>
            <v:group style="position:absolute;left:10144;top:11688;width:110;height:93" coordorigin="10144,11688" coordsize="110,93">
              <v:shape style="position:absolute;left:10144;top:11688;width:110;height:93" coordorigin="10144,11688" coordsize="110,93" path="m10253,11688l10199,11780,10144,11688,10253,11688xe" filled="false" stroked="true" strokeweight=".500117pt" strokecolor="#050100">
                <v:path arrowok="t"/>
              </v:shape>
            </v:group>
            <v:group style="position:absolute;left:7340;top:11179;width:324;height:2" coordorigin="7340,11179" coordsize="324,2">
              <v:shape style="position:absolute;left:7340;top:11179;width:324;height:2" coordorigin="7340,11179" coordsize="324,0" path="m7340,11179l7663,11179e" filled="false" stroked="true" strokeweight=".49995pt" strokecolor="#050100">
                <v:path arrowok="t"/>
              </v:shape>
            </v:group>
            <v:group style="position:absolute;left:7461;top:11178;width:80;height:2" coordorigin="7461,11178" coordsize="80,2">
              <v:shape style="position:absolute;left:7461;top:11178;width:80;height:2" coordorigin="7461,11178" coordsize="80,0" path="m7461,11178l7541,11178e" filled="false" stroked="true" strokeweight="3.90261pt" strokecolor="#050100">
                <v:path arrowok="t"/>
              </v:shape>
            </v:group>
            <v:group style="position:absolute;left:7461;top:11139;width:80;height:79" coordorigin="7461,11139" coordsize="80,79">
              <v:shape style="position:absolute;left:7461;top:11139;width:80;height:79" coordorigin="7461,11139" coordsize="80,79" path="m7461,11217l7541,11217,7541,11139,7461,11139,7461,11217xe" filled="false" stroked="true" strokeweight=".500146pt" strokecolor="#050100">
                <v:path arrowok="t"/>
              </v:shape>
            </v:group>
            <v:group style="position:absolute;left:8073;top:11179;width:324;height:2" coordorigin="8073,11179" coordsize="324,2">
              <v:shape style="position:absolute;left:8073;top:11179;width:324;height:2" coordorigin="8073,11179" coordsize="324,0" path="m8073,11179l8397,11179e" filled="false" stroked="true" strokeweight=".49995pt" strokecolor="#050100">
                <v:path arrowok="t"/>
              </v:shape>
            </v:group>
            <v:group style="position:absolute;left:8189;top:11134;width:90;height:88" coordorigin="8189,11134" coordsize="90,88">
              <v:shape style="position:absolute;left:8189;top:11134;width:90;height:88" coordorigin="8189,11134" coordsize="90,88" path="m8230,11134l8209,11141,8194,11157,8189,11178,8190,11189,8200,11206,8218,11217,8243,11221,8262,11213,8274,11195,8279,11171,8271,11152,8254,11139,8230,11134xe" filled="true" fillcolor="#050100" stroked="false">
                <v:path arrowok="t"/>
                <v:fill type="solid"/>
              </v:shape>
            </v:group>
            <v:group style="position:absolute;left:8189;top:11134;width:90;height:88" coordorigin="8189,11134" coordsize="90,88">
              <v:shape style="position:absolute;left:8189;top:11134;width:90;height:88" coordorigin="8189,11134" coordsize="90,88" path="m8189,11178l8194,11157,8209,11141,8230,11134,8254,11139,8271,11152,8279,11171,8274,11195,8262,11213,8243,11221,8218,11217,8200,11206,8190,11189,8189,11178xe" filled="false" stroked="true" strokeweight=".500145pt" strokecolor="#050100">
                <v:path arrowok="t"/>
              </v:shape>
            </v:group>
            <v:group style="position:absolute;left:8786;top:11179;width:324;height:2" coordorigin="8786,11179" coordsize="324,2">
              <v:shape style="position:absolute;left:8786;top:11179;width:324;height:2" coordorigin="8786,11179" coordsize="324,0" path="m8786,11179l9110,11179e" filled="false" stroked="true" strokeweight=".49995pt" strokecolor="#050100">
                <v:path arrowok="t"/>
              </v:shape>
            </v:group>
            <v:group style="position:absolute;left:8893;top:11116;width:110;height:93" coordorigin="8893,11116" coordsize="110,93">
              <v:shape style="position:absolute;left:8893;top:11116;width:110;height:93" coordorigin="8893,11116" coordsize="110,93" path="m8948,11116l8893,11209,9002,11209,8948,11116xe" filled="true" fillcolor="#050100" stroked="false">
                <v:path arrowok="t"/>
                <v:fill type="solid"/>
              </v:shape>
            </v:group>
            <v:group style="position:absolute;left:8893;top:11116;width:110;height:93" coordorigin="8893,11116" coordsize="110,93">
              <v:shape style="position:absolute;left:8893;top:11116;width:110;height:93" coordorigin="8893,11116" coordsize="110,93" path="m8948,11116l9002,11209,8893,11209,8948,11116xe" filled="false" stroked="true" strokeweight=".500117pt" strokecolor="#050100">
                <v:path arrowok="t"/>
              </v:shape>
            </v:group>
            <v:group style="position:absolute;left:9520;top:11179;width:324;height:2" coordorigin="9520,11179" coordsize="324,2">
              <v:shape style="position:absolute;left:9520;top:11179;width:324;height:2" coordorigin="9520,11179" coordsize="324,0" path="m9520,11179l9844,11179e" filled="false" stroked="true" strokeweight=".49995pt" strokecolor="#050100">
                <v:path arrowok="t"/>
              </v:shape>
            </v:group>
            <v:group style="position:absolute;left:9627;top:11148;width:110;height:93" coordorigin="9627,11148" coordsize="110,93">
              <v:shape style="position:absolute;left:9627;top:11148;width:110;height:93" coordorigin="9627,11148" coordsize="110,93" path="m9736,11148l9627,11148,9682,11241,9736,11148xe" filled="true" fillcolor="#050100" stroked="false">
                <v:path arrowok="t"/>
                <v:fill type="solid"/>
              </v:shape>
            </v:group>
            <v:group style="position:absolute;left:9627;top:11148;width:110;height:93" coordorigin="9627,11148" coordsize="110,93">
              <v:shape style="position:absolute;left:9627;top:11148;width:110;height:93" coordorigin="9627,11148" coordsize="110,93" path="m9736,11148l9682,11241,9627,11148,9736,11148xe" filled="false" stroked="true" strokeweight=".500117pt" strokecolor="#0501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3.196899pt;margin-top:83.668724pt;width:15.5pt;height:11pt;mso-position-horizontal-relative:page;mso-position-vertical-relative:page;z-index:-579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326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640137pt;margin-top:83.633194pt;width:11pt;height:11pt;mso-position-horizontal-relative:page;mso-position-vertical-relative:page;z-index:-57880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太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639709pt;margin-top:83.633194pt;width:11pt;height:11pt;mso-position-horizontal-relative:page;mso-position-vertical-relative:page;z-index:-57856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阳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39282pt;margin-top:83.633194pt;width:11pt;height:11pt;mso-position-horizontal-relative:page;mso-position-vertical-relative:page;z-index:-57832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能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638824pt;margin-top:83.633194pt;width:11pt;height:11pt;mso-position-horizontal-relative:page;mso-position-vertical-relative:page;z-index:-57808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学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638397pt;margin-top:83.633194pt;width:11pt;height:11pt;mso-position-horizontal-relative:page;mso-position-vertical-relative:page;z-index:-57784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报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60693pt;margin-top:83.633194pt;width:21.1pt;height:11.05pt;mso-position-horizontal-relative:page;mso-position-vertical-relative:page;z-index:-5776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39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卷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693pt;margin-top:107.371704pt;width:237.4pt;height:282.3pt;mso-position-horizontal-relative:page;mso-position-vertical-relative:page;z-index:-57736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left="22" w:right="0"/>
                    <w:jc w:val="both"/>
                  </w:pPr>
                  <w:r>
                    <w:rPr>
                      <w:color w:val="231F20"/>
                      <w:spacing w:val="5"/>
                      <w:w w:val="102"/>
                      <w:position w:val="2"/>
                    </w:rPr>
                    <w:t>时管道中心线距入</w:t>
                  </w:r>
                  <w:r>
                    <w:rPr>
                      <w:color w:val="231F20"/>
                      <w:w w:val="102"/>
                      <w:position w:val="2"/>
                    </w:rPr>
                    <w:t>口</w:t>
                  </w:r>
                  <w:r>
                    <w:rPr>
                      <w:color w:val="231F20"/>
                      <w:spacing w:val="-43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  <w:position w:val="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position w:val="2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position w:val="2"/>
                    </w:rPr>
                    <w:t> </w:t>
                  </w:r>
                  <w:r>
                    <w:rPr>
                      <w:color w:val="231F20"/>
                      <w:w w:val="102"/>
                      <w:position w:val="2"/>
                    </w:rPr>
                    <w:t>处</w:t>
                  </w:r>
                  <w:r>
                    <w:rPr>
                      <w:color w:val="231F20"/>
                      <w:spacing w:val="-43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  <w:position w:val="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5"/>
                      <w:position w:val="2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  <w:position w:val="2"/>
                    </w:rPr>
                    <w:t>方向速</w:t>
                  </w:r>
                  <w:r>
                    <w:rPr>
                      <w:color w:val="231F20"/>
                      <w:w w:val="102"/>
                      <w:position w:val="2"/>
                    </w:rPr>
                    <w:t>度</w:t>
                  </w:r>
                  <w:r>
                    <w:rPr>
                      <w:color w:val="231F20"/>
                      <w:spacing w:val="-43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  <w:sz w:val="10"/>
                      <w:szCs w:val="1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  <w:position w:val="2"/>
                    </w:rPr>
                    <w:t>随时</w:t>
                  </w:r>
                  <w:r>
                    <w:rPr>
                      <w:color w:val="231F20"/>
                      <w:w w:val="102"/>
                      <w:position w:val="2"/>
                    </w:rPr>
                    <w:t>间</w:t>
                  </w:r>
                  <w:r>
                    <w:rPr/>
                  </w:r>
                </w:p>
                <w:p>
                  <w:pPr>
                    <w:pStyle w:val="BodyText"/>
                    <w:spacing w:line="297" w:lineRule="auto" w:before="50"/>
                    <w:ind w:left="22" w:right="121"/>
                    <w:jc w:val="both"/>
                  </w:pPr>
                  <w:r>
                    <w:rPr>
                      <w:color w:val="231F20"/>
                      <w:spacing w:val="9"/>
                      <w:w w:val="102"/>
                      <w:position w:val="2"/>
                    </w:rPr>
                    <w:t>的变化。由</w:t>
                  </w:r>
                  <w:r>
                    <w:rPr>
                      <w:color w:val="231F20"/>
                      <w:w w:val="102"/>
                      <w:position w:val="2"/>
                    </w:rPr>
                    <w:t>图</w:t>
                  </w:r>
                  <w:r>
                    <w:rPr>
                      <w:color w:val="231F20"/>
                      <w:spacing w:val="-38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position w:val="2"/>
                    </w:rPr>
                    <w:t> </w:t>
                  </w:r>
                  <w:r>
                    <w:rPr>
                      <w:color w:val="231F20"/>
                      <w:spacing w:val="9"/>
                      <w:w w:val="102"/>
                      <w:position w:val="2"/>
                    </w:rPr>
                    <w:t>可知</w:t>
                  </w:r>
                  <w:r>
                    <w:rPr>
                      <w:color w:val="231F20"/>
                      <w:spacing w:val="-96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spacing w:val="9"/>
                      <w:w w:val="102"/>
                      <w:position w:val="2"/>
                    </w:rPr>
                    <w:t>当流动稳定后</w:t>
                  </w:r>
                  <w:r>
                    <w:rPr>
                      <w:color w:val="231F20"/>
                      <w:spacing w:val="-96"/>
                      <w:w w:val="205"/>
                      <w:position w:val="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  <w:sz w:val="10"/>
                      <w:szCs w:val="1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8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9"/>
                      <w:w w:val="102"/>
                      <w:position w:val="2"/>
                    </w:rPr>
                    <w:t>的大小</w:t>
                  </w:r>
                  <w:r>
                    <w:rPr>
                      <w:color w:val="231F20"/>
                      <w:w w:val="102"/>
                      <w:position w:val="2"/>
                    </w:rPr>
                    <w:t>和</w:t>
                  </w:r>
                  <w:r>
                    <w:rPr>
                      <w:color w:val="231F20"/>
                      <w:w w:val="102"/>
                      <w:position w:val="2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方向呈周期性变</w:t>
                  </w:r>
                  <w:r>
                    <w:rPr>
                      <w:color w:val="231F20"/>
                      <w:w w:val="102"/>
                    </w:rPr>
                    <w:t>化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进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而产生周期性变化的作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力。该作用力使线圈平板切割磁感线运动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将流</w:t>
                  </w:r>
                  <w:r>
                    <w:rPr>
                      <w:color w:val="231F20"/>
                      <w:w w:val="102"/>
                    </w:rPr>
                    <w:t>体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动能转换成电能。这表明本文研究的装置理论</w:t>
                  </w:r>
                  <w:r>
                    <w:rPr>
                      <w:color w:val="231F20"/>
                      <w:w w:val="102"/>
                    </w:rPr>
                    <w:t>上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可</w:t>
                  </w:r>
                  <w:r>
                    <w:rPr>
                      <w:color w:val="231F20"/>
                      <w:spacing w:val="3"/>
                      <w:w w:val="102"/>
                    </w:rPr>
                    <w:t>行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spacing w:before="85"/>
                    <w:ind w:left="20" w:right="0" w:firstLine="0"/>
                    <w:jc w:val="both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3    </w:t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阻流体截面形状优化计算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88" w:lineRule="auto" w:before="127"/>
                    <w:ind w:left="22" w:right="17" w:firstLine="420"/>
                    <w:jc w:val="left"/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时不同形状阻流体在不同来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速度下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数。由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可看出在研究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种形</w:t>
                  </w:r>
                  <w:r>
                    <w:rPr>
                      <w:color w:val="231F20"/>
                      <w:w w:val="102"/>
                    </w:rPr>
                    <w:t>状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中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梯形</w:t>
                  </w:r>
                  <w:r>
                    <w:rPr>
                      <w:color w:val="231F20"/>
                      <w:spacing w:val="-92"/>
                      <w:w w:val="102"/>
                    </w:rPr>
                    <w:t>、</w:t>
                  </w:r>
                  <w:r>
                    <w:rPr>
                      <w:color w:val="231F20"/>
                      <w:spacing w:val="13"/>
                      <w:w w:val="102"/>
                    </w:rPr>
                    <w:t>三角形和方形阻流体形成的卡门涡</w:t>
                  </w:r>
                  <w:r>
                    <w:rPr>
                      <w:color w:val="231F20"/>
                      <w:w w:val="102"/>
                    </w:rPr>
                    <w:t>街</w:t>
                  </w:r>
                  <w:r>
                    <w:rPr>
                      <w:color w:val="231F20"/>
                      <w:spacing w:val="-3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较稳定</w:t>
                  </w:r>
                  <w:r>
                    <w:rPr>
                      <w:color w:val="231F20"/>
                      <w:spacing w:val="-95"/>
                      <w:w w:val="205"/>
                    </w:rPr>
                    <w:t>,</w:t>
                  </w:r>
                  <w:r>
                    <w:rPr>
                      <w:color w:val="231F20"/>
                      <w:spacing w:val="10"/>
                      <w:w w:val="102"/>
                    </w:rPr>
                    <w:t>圆形阻流体形成的卡门涡</w:t>
                  </w:r>
                  <w:r>
                    <w:rPr>
                      <w:color w:val="231F20"/>
                      <w:w w:val="102"/>
                    </w:rPr>
                    <w:t>街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波动最大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旋涡脱落频率不稳定会降低发电机性能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因此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梯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形</w:t>
                  </w:r>
                  <w:r>
                    <w:rPr>
                      <w:color w:val="231F20"/>
                      <w:spacing w:val="-97"/>
                      <w:w w:val="102"/>
                    </w:rPr>
                    <w:t>、</w:t>
                  </w:r>
                  <w:r>
                    <w:rPr>
                      <w:color w:val="231F20"/>
                      <w:spacing w:val="8"/>
                      <w:w w:val="102"/>
                    </w:rPr>
                    <w:t>三角形和方向阻流体较好。由</w:t>
                  </w:r>
                  <w:r>
                    <w:rPr>
                      <w:color w:val="231F20"/>
                      <w:spacing w:val="-65"/>
                      <w:w w:val="102"/>
                    </w:rPr>
                    <w:t>式</w:t>
                  </w:r>
                  <w:r>
                    <w:rPr>
                      <w:color w:val="231F20"/>
                      <w:spacing w:val="-28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1</w:t>
                  </w:r>
                  <w:r>
                    <w:rPr>
                      <w:color w:val="231F20"/>
                      <w:spacing w:val="-65"/>
                      <w:w w:val="205"/>
                    </w:rPr>
                    <w:t>)</w:t>
                  </w:r>
                  <w:r>
                    <w:rPr>
                      <w:color w:val="231F20"/>
                      <w:spacing w:val="8"/>
                      <w:w w:val="102"/>
                    </w:rPr>
                    <w:t>可知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来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速度和特征长度不变时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越大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旋涡脱落频率</w:t>
                  </w:r>
                  <w:r>
                    <w:rPr>
                      <w:color w:val="231F20"/>
                      <w:w w:val="102"/>
                    </w:rPr>
                    <w:t>越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大。旋涡脱落频率影响线圈平板的振动频率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影</w:t>
                  </w:r>
                  <w:r>
                    <w:rPr>
                      <w:color w:val="231F20"/>
                      <w:w w:val="102"/>
                    </w:rPr>
                    <w:t>响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1"/>
                      <w:w w:val="102"/>
                    </w:rPr>
                    <w:t>装置发电量。因此选择相同来流速度</w:t>
                  </w:r>
                  <w:r>
                    <w:rPr>
                      <w:color w:val="231F20"/>
                      <w:w w:val="102"/>
                    </w:rPr>
                    <w:t>下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0"/>
                    </w:rPr>
                    <w:t> </w:t>
                  </w:r>
                  <w:r>
                    <w:rPr>
                      <w:color w:val="231F20"/>
                      <w:spacing w:val="11"/>
                      <w:w w:val="102"/>
                    </w:rPr>
                    <w:t>较大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阻流体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梯形和三角形阻流体较好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梯形最</w:t>
                  </w:r>
                  <w:r>
                    <w:rPr>
                      <w:color w:val="231F20"/>
                      <w:spacing w:val="3"/>
                      <w:w w:val="102"/>
                    </w:rPr>
                    <w:t>佳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783546pt;margin-top:111.439102pt;width:12pt;height:74.9pt;mso-position-horizontal-relative:page;mso-position-vertical-relative:page;z-index:-5771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1.2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4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1.0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4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0.8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41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0.6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4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568359pt;margin-top:113.609146pt;width:28.05pt;height:10.050pt;mso-position-horizontal-relative:page;mso-position-vertical-relative:page;z-index:-5768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color w:val="050100"/>
                      <w:spacing w:val="-1"/>
                      <w:w w:val="99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=57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87"/>
                      <w:sz w:val="16"/>
                    </w:rPr>
                    <w:t>HZ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783546pt;margin-top:192.498611pt;width:12pt;height:26.25pt;mso-position-horizontal-relative:page;mso-position-vertical-relative:page;z-index:-5766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0.2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4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23909pt;margin-top:221.111176pt;width:6pt;height:10.050pt;mso-position-horizontal-relative:page;mso-position-vertical-relative:page;z-index:-5764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687546pt;margin-top:221.111176pt;width:10pt;height:10.050pt;mso-position-horizontal-relative:page;mso-position-vertical-relative:page;z-index:-5761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50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042007pt;margin-top:221.111176pt;width:29.55pt;height:19.45pt;mso-position-horizontal-relative:page;mso-position-vertical-relative:page;z-index:-57592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25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100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line="205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99"/>
                      <w:sz w:val="16"/>
                      <w:szCs w:val="16"/>
                    </w:rPr>
                    <w:t>频率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1"/>
                      <w:w w:val="99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99"/>
                      <w:sz w:val="16"/>
                      <w:szCs w:val="16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72"/>
                      <w:sz w:val="16"/>
                      <w:szCs w:val="16"/>
                    </w:rPr>
                    <w:t>Z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850433pt;margin-top:221.111176pt;width:13.95pt;height:10.050pt;mso-position-horizontal-relative:page;mso-position-vertical-relative:page;z-index:-5756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150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563568pt;margin-top:221.111176pt;width:13.95pt;height:10.050pt;mso-position-horizontal-relative:page;mso-position-vertical-relative:page;z-index:-5754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200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008942pt;margin-top:245.140396pt;width:96.6pt;height:25.6pt;mso-position-horizontal-relative:page;mso-position-vertical-relative:page;z-index:-5752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1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   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频率谱图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before="84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2   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Frequency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spectra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006798pt;margin-top:288.243317pt;width:69.8pt;height:10.15pt;mso-position-horizontal-relative:page;mso-position-vertical-relative:page;z-index:-5749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99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99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06798pt;margin-top:312.810059pt;width:172pt;height:10.35pt;mso-position-horizontal-relative:page;mso-position-vertical-relative:page;z-index:-57472" type="#_x0000_t202" filled="false" stroked="false">
            <v:textbox inset="0,0,0,0">
              <w:txbxContent>
                <w:p>
                  <w:pPr>
                    <w:tabs>
                      <w:tab w:pos="3419" w:val="left" w:leader="none"/>
                    </w:tabs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 </w:t>
                  </w:r>
                  <w:r>
                    <w:rPr>
                      <w:rFonts w:ascii="Times New Roman"/>
                      <w:color w:val="231F20"/>
                      <w:spacing w:val="-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-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3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13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ab/>
                  </w:r>
                  <w:r>
                    <w:rPr>
                      <w:rFonts w:ascii="Times New Roman"/>
                      <w:color w:val="231F20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579865pt;margin-top:365.447113pt;width:57.55pt;height:10.1pt;mso-position-horizontal-relative:page;mso-position-vertical-relative:page;z-index:-5744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.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瞬时速度云图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882034pt;margin-top:379.158386pt;width:10.95pt;height:108.95pt;mso-position-horizontal-relative:page;mso-position-vertical-relative:page;z-index:-5742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119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8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01"/>
                    <w:ind w:left="119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6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96"/>
                    <w:ind w:left="119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96"/>
                    <w:ind w:left="119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01"/>
                    <w:ind w:left="119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96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0"/>
                      <w:szCs w:val="10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99"/>
                      <w:position w:val="-1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0"/>
                      <w:szCs w:val="10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99"/>
                      <w:position w:val="-1"/>
                      <w:sz w:val="16"/>
                      <w:szCs w:val="16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  <w:p>
                  <w:pPr>
                    <w:spacing w:before="96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0"/>
                      <w:szCs w:val="10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99"/>
                      <w:position w:val="-1"/>
                      <w:sz w:val="16"/>
                      <w:szCs w:val="16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75848pt;margin-top:403.76825pt;width:15.95pt;height:10pt;mso-position-horizontal-relative:page;mso-position-vertical-relative:page;z-index:-5740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0.28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75848pt;margin-top:424.708069pt;width:15.95pt;height:10pt;mso-position-horizontal-relative:page;mso-position-vertical-relative:page;z-index:-5737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0.25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75848pt;margin-top:445.646423pt;width:15.95pt;height:10pt;mso-position-horizontal-relative:page;mso-position-vertical-relative:page;z-index:-5735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0.22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75848pt;margin-top:466.585663pt;width:15.95pt;height:10pt;mso-position-horizontal-relative:page;mso-position-vertical-relative:page;z-index:-5732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0.19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75848pt;margin-top:487.525787pt;width:15.95pt;height:10pt;mso-position-horizontal-relative:page;mso-position-vertical-relative:page;z-index:-5730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0.16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882034pt;margin-top:490.080994pt;width:10.95pt;height:10.050pt;mso-position-horizontal-relative:page;mso-position-vertical-relative:page;z-index:-5728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0"/>
                      <w:szCs w:val="10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99"/>
                      <w:position w:val="-1"/>
                      <w:sz w:val="16"/>
                      <w:szCs w:val="16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391075pt;margin-top:497.395386pt;width:15.95pt;height:10.050pt;mso-position-horizontal-relative:page;mso-position-vertical-relative:page;z-index:-5725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0.42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506805pt;margin-top:497.395386pt;width:15.95pt;height:10.050pt;mso-position-horizontal-relative:page;mso-position-vertical-relative:page;z-index:-5723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0.46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21643pt;margin-top:497.395386pt;width:47.1pt;height:17.9pt;mso-position-horizontal-relative:page;mso-position-vertical-relative:page;z-index:-57208" type="#_x0000_t202" filled="false" stroked="false">
            <v:textbox inset="0,0,0,0">
              <w:txbxContent>
                <w:p>
                  <w:pPr>
                    <w:tabs>
                      <w:tab w:pos="622" w:val="left" w:leader="none"/>
                    </w:tabs>
                    <w:spacing w:line="164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0.50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ab/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0.54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line="171" w:lineRule="exact" w:before="0"/>
                    <w:ind w:left="17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050100"/>
                      <w:spacing w:val="-1"/>
                      <w:w w:val="99"/>
                      <w:sz w:val="16"/>
                    </w:rPr>
                    <w:t>/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852722pt;margin-top:497.395386pt;width:15.95pt;height:10.050pt;mso-position-horizontal-relative:page;mso-position-vertical-relative:page;z-index:-5718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0.58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69147pt;margin-top:497.395386pt;width:15.95pt;height:10.050pt;mso-position-horizontal-relative:page;mso-position-vertical-relative:page;z-index:-5716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0.62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75848pt;margin-top:508.463013pt;width:15.95pt;height:10pt;mso-position-horizontal-relative:page;mso-position-vertical-relative:page;z-index:-5713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0.13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677734pt;margin-top:513.22522pt;width:5.95pt;height:10pt;mso-position-horizontal-relative:page;mso-position-vertical-relative:page;z-index:-5711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4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905334pt;margin-top:513.22522pt;width:5.95pt;height:10pt;mso-position-horizontal-relative:page;mso-position-vertical-relative:page;z-index:-5708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184662pt;margin-top:513.22522pt;width:5.95pt;height:10pt;mso-position-horizontal-relative:page;mso-position-vertical-relative:page;z-index:-5706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462952pt;margin-top:513.22522pt;width:9.950pt;height:10pt;mso-position-horizontal-relative:page;mso-position-vertical-relative:page;z-index:-5704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739532pt;margin-top:513.22522pt;width:9.950pt;height:10pt;mso-position-horizontal-relative:page;mso-position-vertical-relative:page;z-index:-5701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12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01593pt;margin-top:513.22522pt;width:9.950pt;height:10pt;mso-position-horizontal-relative:page;mso-position-vertical-relative:page;z-index:-5699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14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293335pt;margin-top:513.22522pt;width:9.950pt;height:10pt;mso-position-horizontal-relative:page;mso-position-vertical-relative:page;z-index:-5696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569702pt;margin-top:513.22522pt;width:9.950pt;height:10pt;mso-position-horizontal-relative:page;mso-position-vertical-relative:page;z-index:-5694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545959pt;margin-top:519.7771pt;width:125.2pt;height:24.7pt;mso-position-horizontal-relative:page;mso-position-vertical-relative:page;z-index:-56920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39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6"/>
                      <w:szCs w:val="16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6"/>
                      <w:szCs w:val="16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6"/>
                      <w:szCs w:val="16"/>
                    </w:rPr>
                    <w:t>方向速度波动</w:t>
                  </w:r>
                  <w:r>
                    <w:rPr>
                      <w:rFonts w:ascii="宋体" w:hAnsi="宋体" w:cs="宋体" w:eastAsia="宋体"/>
                      <w:sz w:val="16"/>
                      <w:szCs w:val="16"/>
                    </w:rPr>
                  </w:r>
                </w:p>
                <w:p>
                  <w:pPr>
                    <w:spacing w:before="43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瞬时速度云图及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方向速度波动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941498pt;margin-top:521.558655pt;width:26.65pt;height:10.15pt;mso-position-horizontal-relative:page;mso-position-vertical-relative:page;z-index:-56896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050100"/>
                      <w:spacing w:val="-1"/>
                      <w:w w:val="100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921265pt;margin-top:533.43042pt;width:16.6pt;height:11.05pt;mso-position-horizontal-relative:page;mso-position-vertical-relative:page;z-index:-5687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038208pt;margin-top:536.502197pt;width:15.75pt;height:10.1pt;mso-position-horizontal-relative:page;mso-position-vertical-relative:page;z-index:-5684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6"/>
                    </w:rPr>
                    <w:t>St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906860pt;margin-top:547.953308pt;width:204.6pt;height:25.65pt;mso-position-horizontal-relative:page;mso-position-vertical-relative:page;z-index:-56824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3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contour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instantaneous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before="84"/>
                    <w:ind w:left="41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variation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8"/>
                      <w:sz w:val="18"/>
                    </w:rPr>
                    <w:t>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direction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650909pt;margin-top:550.530457pt;width:10pt;height:10pt;mso-position-horizontal-relative:page;mso-position-vertical-relative:page;z-index:-5680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30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650909pt;margin-top:569.387939pt;width:10pt;height:10pt;mso-position-horizontal-relative:page;mso-position-vertical-relative:page;z-index:-5677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25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587.869812pt;width:237.35pt;height:173pt;mso-position-horizontal-relative:page;mso-position-vertical-relative:page;z-index:-56752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231F20"/>
                      <w:spacing w:val="19"/>
                      <w:w w:val="102"/>
                    </w:rPr>
                    <w:t>速旋</w:t>
                  </w:r>
                  <w:r>
                    <w:rPr>
                      <w:color w:val="231F20"/>
                      <w:w w:val="102"/>
                    </w:rPr>
                    <w:t>涡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一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个为低速旋涡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旋涡经过阻流体后</w:t>
                  </w:r>
                  <w:r>
                    <w:rPr>
                      <w:color w:val="231F20"/>
                      <w:w w:val="102"/>
                    </w:rPr>
                    <w:t>分</w:t>
                  </w:r>
                  <w:r>
                    <w:rPr/>
                  </w:r>
                </w:p>
                <w:p>
                  <w:pPr>
                    <w:pStyle w:val="BodyText"/>
                    <w:spacing w:line="295" w:lineRule="auto" w:before="59"/>
                    <w:ind w:right="17"/>
                    <w:jc w:val="left"/>
                  </w:pPr>
                  <w:r>
                    <w:rPr>
                      <w:color w:val="231F20"/>
                      <w:w w:val="102"/>
                    </w:rPr>
                    <w:t>离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-8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在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来流作用下沿来流方向运动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81"/>
                    </w:rPr>
                    <w:t> </w:t>
                  </w:r>
                  <w:r>
                    <w:rPr>
                      <w:color w:val="231F20"/>
                      <w:spacing w:val="19"/>
                      <w:w w:val="102"/>
                    </w:rPr>
                    <w:t>随着旋涡</w:t>
                  </w:r>
                  <w:r>
                    <w:rPr>
                      <w:color w:val="231F20"/>
                      <w:w w:val="102"/>
                    </w:rPr>
                    <w:t>运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动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前后两对旋涡间距不变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高速旋涡的速度降低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低速旋涡的速度升高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旋涡的涡流变得不明显。</w:t>
                  </w:r>
                  <w:r>
                    <w:rPr>
                      <w:color w:val="231F20"/>
                      <w:w w:val="102"/>
                    </w:rPr>
                    <w:t>从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图中还可看出分离后旋涡的速度明显大于进口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度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这说明在稳定流动中加入一个阻流体可起到</w:t>
                  </w:r>
                  <w:r>
                    <w:rPr>
                      <w:color w:val="231F20"/>
                      <w:w w:val="102"/>
                    </w:rPr>
                    <w:t>压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缩能量的作用。这是因为阻流体使管道截面积</w:t>
                  </w:r>
                  <w:r>
                    <w:rPr>
                      <w:color w:val="231F20"/>
                      <w:w w:val="102"/>
                    </w:rPr>
                    <w:t>减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小。该研究流体为低速空气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为不可压缩流体。</w:t>
                  </w:r>
                  <w:r>
                    <w:rPr>
                      <w:color w:val="231F20"/>
                      <w:w w:val="102"/>
                    </w:rPr>
                    <w:t>根</w:t>
                  </w:r>
                  <w:r>
                    <w:rPr>
                      <w:color w:val="231F20"/>
                      <w:w w:val="102"/>
                    </w:rPr>
                    <w:t> 据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连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续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性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方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程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spacing w:val="-7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密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不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变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spacing w:val="-7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截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面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积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减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小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spacing w:val="-76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spacing w:val="-7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增</w:t>
                  </w:r>
                  <w:r>
                    <w:rPr>
                      <w:color w:val="231F20"/>
                      <w:spacing w:val="3"/>
                      <w:w w:val="102"/>
                    </w:rPr>
                    <w:t>大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3"/>
                    <w:ind w:left="44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为三角形阻流体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20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color w:val="231F20"/>
                      <w:spacing w:val="6"/>
                      <w:w w:val="102"/>
                    </w:rPr>
                    <w:t>进口速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650909pt;margin-top:588.236633pt;width:10pt;height:10pt;mso-position-horizontal-relative:page;mso-position-vertical-relative:page;z-index:-5672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20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650909pt;margin-top:607.085388pt;width:10pt;height:10pt;mso-position-horizontal-relative:page;mso-position-vertical-relative:page;z-index:-5670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650909pt;margin-top:625.869629pt;width:10pt;height:10pt;mso-position-horizontal-relative:page;mso-position-vertical-relative:page;z-index:-5668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653717pt;margin-top:644.718628pt;width:6pt;height:10pt;mso-position-horizontal-relative:page;mso-position-vertical-relative:page;z-index:-5665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653717pt;margin-top:663.567749pt;width:6pt;height:10pt;mso-position-horizontal-relative:page;mso-position-vertical-relative:page;z-index:-5663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792389pt;margin-top:668.634216pt;width:6pt;height:10pt;mso-position-horizontal-relative:page;mso-position-vertical-relative:page;z-index:-5660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4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61859pt;margin-top:668.634216pt;width:6pt;height:10pt;mso-position-horizontal-relative:page;mso-position-vertical-relative:page;z-index:-5658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98804pt;margin-top:668.634216pt;width:6pt;height:10pt;mso-position-horizontal-relative:page;mso-position-vertical-relative:page;z-index:-5656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371765pt;margin-top:668.634216pt;width:10pt;height:10pt;mso-position-horizontal-relative:page;mso-position-vertical-relative:page;z-index:-5653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632935pt;margin-top:668.634216pt;width:10pt;height:10pt;mso-position-horizontal-relative:page;mso-position-vertical-relative:page;z-index:-5651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12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91153pt;margin-top:668.634216pt;width:10pt;height:10pt;mso-position-horizontal-relative:page;mso-position-vertical-relative:page;z-index:-5648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14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239166pt;margin-top:668.634216pt;width:10pt;height:10pt;mso-position-horizontal-relative:page;mso-position-vertical-relative:page;z-index:-5646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508728pt;margin-top:668.634216pt;width:10pt;height:10pt;mso-position-horizontal-relative:page;mso-position-vertical-relative:page;z-index:-5644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274384pt;margin-top:676.512573pt;width:26.7pt;height:10.15pt;mso-position-horizontal-relative:page;mso-position-vertical-relative:page;z-index:-5641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050100"/>
                      <w:spacing w:val="-1"/>
                      <w:w w:val="100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346710pt;margin-top:691.462097pt;width:202.85pt;height:69.650pt;mso-position-horizontal-relative:page;mso-position-vertical-relative:page;z-index:-56392" type="#_x0000_t202" filled="false" stroked="false">
            <v:textbox inset="0,0,0,0">
              <w:txbxContent>
                <w:p>
                  <w:pPr>
                    <w:spacing w:before="1"/>
                    <w:ind w:left="1898" w:right="0" w:firstLine="0"/>
                    <w:jc w:val="left"/>
                    <w:rPr>
                      <w:rFonts w:ascii="Times New Roman" w:hAnsi="Times New Roman" w:cs="Times New Roman" w:eastAsia="Times New Roman"/>
                      <w:sz w:val="8"/>
                      <w:szCs w:val="8"/>
                    </w:rPr>
                  </w:pPr>
                  <w:r>
                    <w:rPr>
                      <w:rFonts w:ascii="Times New Roman"/>
                      <w:color w:val="231F20"/>
                      <w:position w:val="1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31F20"/>
                      <w:position w:val="1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position w:val="1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2"/>
                      <w:sz w:val="8"/>
                    </w:rPr>
                    <w:t>m</w:t>
                  </w:r>
                  <w:r>
                    <w:rPr>
                      <w:rFonts w:ascii="Times New Roman"/>
                      <w:sz w:val="8"/>
                    </w:rPr>
                  </w:r>
                </w:p>
                <w:p>
                  <w:pPr>
                    <w:spacing w:line="285" w:lineRule="auto" w:before="48"/>
                    <w:ind w:left="310" w:right="262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4   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不同形状阻流体的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St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方向速度峰值 随来流速度的变化曲线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before="7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4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Variation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Santon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number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pacing w:val="3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y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before="90"/>
                    <w:ind w:left="44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direction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with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inlet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pacing w:val="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0"/>
                      <w:sz w:val="18"/>
                    </w:rPr>
                    <w:t>for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diffe</w:t>
                  </w:r>
                  <w:r>
                    <w:rPr>
                      <w:rFonts w:ascii="Times New Roman"/>
                      <w:color w:val="231F20"/>
                      <w:spacing w:val="1"/>
                      <w:w w:val="94"/>
                      <w:sz w:val="18"/>
                    </w:rPr>
                    <w:t>r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ent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bluff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bodies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6368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65511pt;margin-top:446.327014pt;width:4.95pt;height:8.0500pt;mso-position-horizontal-relative:page;mso-position-vertical-relative:page;z-index:-56344;rotation:267" type="#_x0000_t136" fillcolor="#050100" stroked="f">
            <o:extrusion v:ext="view" autorotationcenter="t"/>
            <v:textpath style="font-family:&amp;quot;Times New Roman&amp;quot;;font-size:8pt;v-text-kern:t;mso-text-shadow:auto;font-style:italic" string="V"/>
            <w10:wrap type="none"/>
          </v:shape>
        </w:pict>
      </w:r>
      <w:r>
        <w:rPr/>
        <w:pict>
          <v:shape style="position:absolute;margin-left:93.298582pt;margin-top:444.17962pt;width:2.4pt;height:4.7pt;mso-position-horizontal-relative:page;mso-position-vertical-relative:page;z-index:-56320;rotation:267" type="#_x0000_t136" fillcolor="#050100" stroked="f">
            <o:extrusion v:ext="view" autorotationcenter="t"/>
            <v:textpath style="font-family:&amp;quot;Times New Roman&amp;quot;;font-size:4pt;v-text-kern:t;mso-text-shadow:auto" string="y"/>
            <w10:wrap type="none"/>
          </v:shape>
        </w:pict>
      </w:r>
      <w:r>
        <w:rPr/>
        <w:pict>
          <v:shape style="position:absolute;margin-left:83.071011pt;margin-top:434.275745pt;width:14.7pt;height:8.0500pt;mso-position-horizontal-relative:page;mso-position-vertical-relative:page;z-index:-56296;rotation:267" type="#_x0000_t136" fillcolor="#050100" stroked="f">
            <o:extrusion v:ext="view" autorotationcenter="t"/>
            <v:textpath style="font-family:&amp;quot;Times New Roman&amp;quot;;font-size:8pt;v-text-kern:t;mso-text-shadow:auto" string="/m·s"/>
            <w10:wrap type="none"/>
          </v:shape>
        </w:pict>
      </w:r>
      <w:r>
        <w:rPr/>
        <w:pict>
          <v:shape style="position:absolute;margin-left:86.63063pt;margin-top:428.18335pt;width:2.95pt;height:2.95pt;mso-position-horizontal-relative:page;mso-position-vertical-relative:page;z-index:-56272;rotation:267" type="#_x0000_t136" fillcolor="#231f20" stroked="f">
            <o:extrusion v:ext="view" autorotationcenter="t"/>
            <v:textpath style="font-family:&amp;quot;宋体&amp;quot;;font-size:3pt;v-text-kern:t;mso-text-shadow:auto" string="—"/>
            <w10:wrap type="none"/>
          </v:shape>
        </w:pict>
      </w:r>
      <w:r>
        <w:rPr/>
        <w:pict>
          <v:shape style="position:absolute;margin-left:86.832274pt;margin-top:424.687677pt;width:2.4pt;height:4.7pt;mso-position-horizontal-relative:page;mso-position-vertical-relative:page;z-index:-56248;rotation:267" type="#_x0000_t136" fillcolor="#231f20" stroked="f">
            <o:extrusion v:ext="view" autorotationcenter="t"/>
            <v:textpath style="font-family:&amp;quot;Times New Roman&amp;quot;;font-size:4pt;v-text-kern:t;mso-text-shadow:auto" string="1"/>
            <w10:wrap type="none"/>
          </v:shape>
        </w:pict>
      </w:r>
      <w:r>
        <w:rPr/>
        <w:pict>
          <v:shape style="position:absolute;margin-left:87.94989pt;margin-top:155.599823pt;width:10pt;height:18pt;mso-position-horizontal-relative:page;mso-position-vertical-relative:page;z-index:-56224" type="#_x0000_t202" filled="false" stroked="false">
            <v:textbox inset="0,0,0,0" style="layout-flow:vertical;mso-layout-flow-alt:bottom-to-top">
              <w:txbxContent>
                <w:p>
                  <w:pPr>
                    <w:spacing w:line="167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100"/>
                      <w:sz w:val="16"/>
                      <w:szCs w:val="16"/>
                    </w:rPr>
                    <w:t>幅值</w:t>
                  </w:r>
                  <w:r>
                    <w:rPr>
                      <w:rFonts w:ascii="宋体" w:hAnsi="宋体" w:cs="宋体" w:eastAsia="宋体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118408pt;margin-top:452.357086pt;width:10pt;height:8.2pt;mso-position-horizontal-relative:page;mso-position-vertical-relative:page;z-index:-56200" type="#_x0000_t202" filled="false" stroked="false">
            <v:textbox inset="0,0,0,0" style="layout-flow:vertical;mso-layout-flow-alt:bottom-to-top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w w:val="99"/>
                      <w:sz w:val="16"/>
                    </w:rPr>
                    <w:t>St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76120pt;margin-top:601.474121pt;width:12.05pt;height:25.05pt;mso-position-horizontal-relative:page;mso-position-vertical-relative:page;z-index:-56176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i/>
                      <w:color w:val="050100"/>
                      <w:spacing w:val="-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050100"/>
                      <w:w w:val="103"/>
                      <w:position w:val="-4"/>
                      <w:sz w:val="9"/>
                    </w:rPr>
                    <w:t>m</w:t>
                  </w:r>
                  <w:r>
                    <w:rPr>
                      <w:rFonts w:ascii="Times New Roman" w:hAnsi="Times New Roman"/>
                      <w:color w:val="050100"/>
                      <w:spacing w:val="-1"/>
                      <w:w w:val="99"/>
                      <w:sz w:val="16"/>
                    </w:rPr>
                    <w:t>/</w:t>
                  </w:r>
                  <w:r>
                    <w:rPr>
                      <w:rFonts w:ascii="Times New Roman" w:hAnsi="Times New Roman"/>
                      <w:color w:val="050100"/>
                      <w:spacing w:val="-50"/>
                      <w:w w:val="99"/>
                      <w:sz w:val="16"/>
                    </w:rPr>
                    <w:t>m</w:t>
                  </w:r>
                  <w:r>
                    <w:rPr>
                      <w:rFonts w:ascii="宋体" w:hAnsi="宋体"/>
                      <w:color w:val="231F20"/>
                      <w:spacing w:val="-50"/>
                      <w:w w:val="99"/>
                      <w:sz w:val="16"/>
                    </w:rPr>
                    <w:t>·</w:t>
                  </w:r>
                  <w:r>
                    <w:rPr>
                      <w:rFonts w:ascii="Times New Roman" w:hAnsi="Times New Roman"/>
                      <w:color w:val="050100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769562pt;margin-top:596.23175pt;width:6.7pt;height:7.2pt;mso-position-horizontal-relative:page;mso-position-vertical-relative:page;z-index:-56152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1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086792pt;margin-top:558.928223pt;width:18.1pt;height:109.3pt;mso-position-horizontal-relative:page;mso-position-vertical-relative:page;z-index:-5612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171448pt;margin-top:558.928223pt;width:137.950pt;height:109.3pt;mso-position-horizontal-relative:page;mso-position-vertical-relative:page;z-index:-56104" type="#_x0000_t202" filled="false" stroked="false">
            <v:textbox inset="0,0,0,0">
              <w:txbxContent>
                <w:p>
                  <w:pPr>
                    <w:tabs>
                      <w:tab w:pos="733" w:val="left" w:leader="none"/>
                      <w:tab w:pos="1446" w:val="left" w:leader="none"/>
                      <w:tab w:pos="2180" w:val="left" w:leader="none"/>
                    </w:tabs>
                    <w:spacing w:line="79" w:lineRule="exact" w:before="0"/>
                    <w:ind w:left="-1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100"/>
                      <w:sz w:val="16"/>
                      <w:szCs w:val="16"/>
                    </w:rPr>
                    <w:t>梯形</w:t>
                  </w:r>
                  <w:r>
                    <w:rPr>
                      <w:rFonts w:ascii="宋体" w:hAnsi="宋体" w:cs="宋体" w:eastAsia="宋体"/>
                      <w:color w:val="050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color w:val="050100"/>
                      <w:w w:val="100"/>
                      <w:sz w:val="16"/>
                      <w:szCs w:val="16"/>
                    </w:rPr>
                    <w:t>圆形</w:t>
                  </w:r>
                  <w:r>
                    <w:rPr>
                      <w:rFonts w:ascii="宋体" w:hAnsi="宋体" w:cs="宋体" w:eastAsia="宋体"/>
                      <w:color w:val="050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color w:val="050100"/>
                      <w:w w:val="100"/>
                      <w:sz w:val="16"/>
                      <w:szCs w:val="16"/>
                    </w:rPr>
                    <w:t>方形</w:t>
                  </w:r>
                  <w:r>
                    <w:rPr>
                      <w:rFonts w:ascii="宋体" w:hAnsi="宋体" w:cs="宋体" w:eastAsia="宋体"/>
                      <w:color w:val="050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color w:val="050100"/>
                      <w:w w:val="100"/>
                      <w:sz w:val="16"/>
                      <w:szCs w:val="16"/>
                    </w:rPr>
                    <w:t>三角形</w:t>
                  </w:r>
                  <w:r>
                    <w:rPr>
                      <w:rFonts w:ascii="宋体" w:hAnsi="宋体" w:cs="宋体" w:eastAsia="宋体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3.648132pt;margin-top:398.19751pt;width:16.4pt;height:115.25pt;mso-position-horizontal-relative:page;mso-position-vertical-relative:page;z-index:-5608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0.032654pt;margin-top:398.19751pt;width:139.3pt;height:115.25pt;mso-position-horizontal-relative:page;mso-position-vertical-relative:page;z-index:-56056" type="#_x0000_t202" filled="false" stroked="false">
            <v:textbox inset="0,0,0,0">
              <w:txbxContent>
                <w:p>
                  <w:pPr>
                    <w:tabs>
                      <w:tab w:pos="773" w:val="left" w:leader="none"/>
                      <w:tab w:pos="1507" w:val="left" w:leader="none"/>
                      <w:tab w:pos="2322" w:val="left" w:leader="none"/>
                    </w:tabs>
                    <w:spacing w:line="80" w:lineRule="exact" w:before="0"/>
                    <w:ind w:left="39" w:right="-17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color w:val="050100"/>
                      <w:w w:val="100"/>
                      <w:sz w:val="16"/>
                      <w:szCs w:val="16"/>
                    </w:rPr>
                    <w:t>梯形</w:t>
                    <w:tab/>
                    <w:t>圆形</w:t>
                    <w:tab/>
                    <w:t>方形</w:t>
                    <w:tab/>
                    <w:t>三角形</w:t>
                  </w:r>
                  <w:r>
                    <w:rPr>
                      <w:rFonts w:ascii="宋体" w:hAnsi="宋体" w:cs="宋体" w:eastAsia="宋体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351807pt;margin-top:453.266907pt;width:.1pt;height:.1pt;mso-position-horizontal-relative:page;mso-position-vertical-relative:page;z-index:-560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4.956207pt;margin-top:449.766724pt;width:.1pt;height:.1pt;mso-position-horizontal-relative:page;mso-position-vertical-relative:page;z-index:-56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1.336502pt;margin-top:383.739777pt;width:.1pt;height:14.15pt;mso-position-horizontal-relative:page;mso-position-vertical-relative:page;z-index:-5598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397.872223pt;width:.1pt;height:14.15pt;mso-position-horizontal-relative:page;mso-position-vertical-relative:page;z-index:-5596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412.003723pt;width:.1pt;height:14.05pt;mso-position-horizontal-relative:page;mso-position-vertical-relative:page;z-index:-5593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426.054138pt;width:.1pt;height:14.15pt;mso-position-horizontal-relative:page;mso-position-vertical-relative:page;z-index:-5591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440.186615pt;width:.1pt;height:14.15pt;mso-position-horizontal-relative:page;mso-position-vertical-relative:page;z-index:-5588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454.318085pt;width:.1pt;height:14.15pt;mso-position-horizontal-relative:page;mso-position-vertical-relative:page;z-index:-5586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468.433533pt;width:.1pt;height:14.1pt;mso-position-horizontal-relative:page;mso-position-vertical-relative:page;z-index:-5584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336502pt;margin-top:482.499969pt;width:.1pt;height:14.15pt;mso-position-horizontal-relative:page;mso-position-vertical-relative:page;z-index:-5581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107.956833pt;width:154.9pt;height:8.1pt;mso-position-horizontal-relative:page;mso-position-vertical-relative:page;z-index:-55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1.988419pt;margin-top:116.056259pt;width:.1pt;height:16.2pt;mso-position-horizontal-relative:page;mso-position-vertical-relative:page;z-index:-5576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132.25412pt;width:.1pt;height:16.2pt;mso-position-horizontal-relative:page;mso-position-vertical-relative:page;z-index:-5574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148.451981pt;width:.1pt;height:16.3pt;mso-position-horizontal-relative:page;mso-position-vertical-relative:page;z-index:-5572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164.716858pt;width:.1pt;height:16.2pt;mso-position-horizontal-relative:page;mso-position-vertical-relative:page;z-index:-5569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180.91571pt;width:.1pt;height:16.2pt;mso-position-horizontal-relative:page;mso-position-vertical-relative:page;z-index:-5567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197.113571pt;width:.1pt;height:16.2pt;mso-position-horizontal-relative:page;mso-position-vertical-relative:page;z-index:-5564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1.988419pt;margin-top:213.311432pt;width:154.9pt;height:8.1pt;mso-position-horizontal-relative:page;mso-position-vertical-relative:page;z-index:-556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5.196899pt;margin-top:85.377777pt;width:481.9pt;height:12pt;mso-position-horizontal-relative:page;mso-position-vertical-relative:page;z-index:-5560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568268pt;margin-top:387.22998pt;width:5.2pt;height:12pt;mso-position-horizontal-relative:page;mso-position-vertical-relative:page;z-index:-5557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1.542603pt;margin-top:387.22998pt;width:5.2pt;height:12pt;mso-position-horizontal-relative:page;mso-position-vertical-relative:page;z-index:-5555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7.262573pt;margin-top:387.22998pt;width:5.2pt;height:12pt;mso-position-horizontal-relative:page;mso-position-vertical-relative:page;z-index:-5552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36877pt;margin-top:387.22998pt;width:5.2pt;height:12pt;mso-position-horizontal-relative:page;mso-position-vertical-relative:page;z-index:-5550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7.99704pt;margin-top:387.22998pt;width:5.2pt;height:12pt;mso-position-horizontal-relative:page;mso-position-vertical-relative:page;z-index:-5548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8.971344pt;margin-top:387.22998pt;width:5.2pt;height:12pt;mso-position-horizontal-relative:page;mso-position-vertical-relative:page;z-index:-5545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3.804993pt;margin-top:448.805664pt;width:26.5pt;height:12pt;mso-position-horizontal-relative:page;mso-position-vertical-relative:page;z-index:-5543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3.804993pt;margin-top:481.298676pt;width:26.5pt;height:12pt;mso-position-horizontal-relative:page;mso-position-vertical-relative:page;z-index:-5540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639771pt;margin-top:547.928223pt;width:16.2pt;height:12pt;mso-position-horizontal-relative:page;mso-position-vertical-relative:page;z-index:-5538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30072pt;margin-top:547.928223pt;width:16.2pt;height:12pt;mso-position-horizontal-relative:page;mso-position-vertical-relative:page;z-index:-5536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6.008392pt;margin-top:547.928223pt;width:16.2pt;height:12pt;mso-position-horizontal-relative:page;mso-position-vertical-relative:page;z-index:-5533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50" w:h="16500"/>
          <w:pgMar w:top="1560" w:bottom="0" w:left="880" w:right="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5.1968pt;margin-top:96.377777pt;width:481.9pt;height:.1pt;mso-position-horizontal-relative:page;mso-position-vertical-relative:page;z-index:-55312" coordorigin="1304,1928" coordsize="9638,2">
            <v:shape style="position:absolute;left:1304;top:1928;width:9638;height:2" coordorigin="1304,1928" coordsize="9638,0" path="m1304,1928l10942,1928e" filled="false" stroked="true" strokeweight=".4252pt" strokecolor="#231f20">
              <v:path arrowok="t"/>
            </v:shape>
            <w10:wrap type="none"/>
          </v:group>
        </w:pict>
      </w:r>
      <w:r>
        <w:rPr/>
        <w:pict>
          <v:shape style="position:absolute;margin-left:93.157272pt;margin-top:518.971375pt;width:174.394409pt;height:53.620223pt;mso-position-horizontal-relative:page;mso-position-vertical-relative:page;z-index:-55288" type="#_x0000_t75" stroked="false">
            <v:imagedata r:id="rId7" o:title=""/>
          </v:shape>
        </w:pict>
      </w:r>
      <w:r>
        <w:rPr/>
        <w:pict>
          <v:shape style="position:absolute;margin-left:93.157272pt;margin-top:604.173035pt;width:174.394409pt;height:53.168112pt;mso-position-horizontal-relative:page;mso-position-vertical-relative:page;z-index:-55264" type="#_x0000_t75" stroked="false">
            <v:imagedata r:id="rId8" o:title=""/>
          </v:shape>
        </w:pict>
      </w:r>
      <w:r>
        <w:rPr/>
        <w:pict>
          <v:shape style="position:absolute;margin-left:94.1567pt;margin-top:690.163391pt;width:172.393364pt;height:52.728095pt;mso-position-horizontal-relative:page;mso-position-vertical-relative:page;z-index:-55240" type="#_x0000_t75" stroked="false">
            <v:imagedata r:id="rId9" o:title=""/>
          </v:shape>
        </w:pict>
      </w:r>
      <w:r>
        <w:rPr/>
        <w:pict>
          <v:shape style="position:absolute;margin-left:344.726715pt;margin-top:119.657227pt;width:174.394878pt;height:53.65915pt;mso-position-horizontal-relative:page;mso-position-vertical-relative:page;z-index:-55216" type="#_x0000_t75" stroked="false">
            <v:imagedata r:id="rId10" o:title=""/>
          </v:shape>
        </w:pict>
      </w:r>
      <w:r>
        <w:rPr/>
        <w:pict>
          <v:shape style="position:absolute;margin-left:345.726715pt;margin-top:202.019623pt;width:172.392756pt;height:53.546758pt;mso-position-horizontal-relative:page;mso-position-vertical-relative:page;z-index:-55192" type="#_x0000_t75" stroked="false">
            <v:imagedata r:id="rId11" o:title=""/>
          </v:shape>
        </w:pict>
      </w:r>
      <w:r>
        <w:rPr/>
        <w:pict>
          <v:shape style="position:absolute;margin-left:345.727173pt;margin-top:284.586578pt;width:172.399631pt;height:55.62989pt;mso-position-horizontal-relative:page;mso-position-vertical-relative:page;z-index:-55168" type="#_x0000_t75" stroked="false">
            <v:imagedata r:id="rId12" o:title=""/>
          </v:shape>
        </w:pict>
      </w:r>
      <w:r>
        <w:rPr/>
        <w:pict>
          <v:shape style="position:absolute;margin-left:346.726807pt;margin-top:466.547546pt;width:170.4pt;height:60.069019pt;mso-position-horizontal-relative:page;mso-position-vertical-relative:page;z-index:-55144" type="#_x0000_t75" stroked="false">
            <v:imagedata r:id="rId13" o:title=""/>
          </v:shape>
        </w:pict>
      </w:r>
      <w:r>
        <w:rPr/>
        <w:pict>
          <v:shape style="position:absolute;margin-left:344.327057pt;margin-top:555.564331pt;width:175.126502pt;height:60.101902pt;mso-position-horizontal-relative:page;mso-position-vertical-relative:page;z-index:-55120" type="#_x0000_t75" stroked="false">
            <v:imagedata r:id="rId14" o:title=""/>
          </v:shape>
        </w:pict>
      </w:r>
      <w:r>
        <w:rPr/>
        <w:pict>
          <v:shape style="position:absolute;margin-left:345.726715pt;margin-top:645.094116pt;width:172.4001pt;height:60.422462pt;mso-position-horizontal-relative:page;mso-position-vertical-relative:page;z-index:-55096" type="#_x0000_t75" stroked="false">
            <v:imagedata r:id="rId15" o:title=""/>
          </v:shape>
        </w:pict>
      </w:r>
      <w:r>
        <w:rPr/>
        <w:pict>
          <v:shape style="position:absolute;margin-left:73.196655pt;margin-top:82.766296pt;width:16.6pt;height:11.05pt;mso-position-horizontal-relative:page;mso-position-vertical-relative:page;z-index:-5507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期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639465pt;margin-top:82.766296pt;width:208.95pt;height:11pt;mso-position-horizontal-relative:page;mso-position-vertical-relative:page;z-index:-55048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周云龙等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卡门涡街风力发电机结构优化的分析计算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586609pt;margin-top:82.801819pt;width:15.5pt;height:11pt;mso-position-horizontal-relative:page;mso-position-vertical-relative:page;z-index:-5502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327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107.371704pt;width:237.45pt;height:411.85pt;mso-position-horizontal-relative:page;mso-position-vertical-relative:page;z-index:-55000" type="#_x0000_t202" filled="false" stroked="false">
            <v:textbox inset="0,0,0,0">
              <w:txbxContent>
                <w:p>
                  <w:pPr>
                    <w:spacing w:line="225" w:lineRule="exact" w:before="0"/>
                    <w:ind w:left="22" w:right="0" w:firstLine="42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2"/>
                      <w:position w:val="2"/>
                      <w:sz w:val="20"/>
                      <w:szCs w:val="20"/>
                    </w:rPr>
                    <w:t>定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义</w:t>
                  </w:r>
                  <w:r>
                    <w:rPr>
                      <w:rFonts w:ascii="宋体" w:hAnsi="宋体" w:cs="宋体" w:eastAsia="宋体"/>
                      <w:color w:val="231F20"/>
                      <w:spacing w:val="-29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7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29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  <w:position w:val="2"/>
                      <w:sz w:val="20"/>
                      <w:szCs w:val="20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9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8"/>
                      <w:w w:val="102"/>
                      <w:position w:val="2"/>
                      <w:sz w:val="20"/>
                      <w:szCs w:val="20"/>
                    </w:rPr>
                    <w:t>方向速度峰值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231F20"/>
                      <w:spacing w:val="-82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29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  <w:sz w:val="20"/>
                      <w:szCs w:val="20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102"/>
                      <w:position w:val="2"/>
                      <w:sz w:val="20"/>
                      <w:szCs w:val="20"/>
                    </w:rPr>
                    <w:t>为</w:t>
                  </w:r>
                  <w:r>
                    <w:rPr>
                      <w:rFonts w:ascii="宋体" w:hAnsi="宋体" w:cs="宋体" w:eastAsia="宋体"/>
                      <w:color w:val="231F20"/>
                      <w:spacing w:val="-29"/>
                      <w:position w:val="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  <w:position w:val="2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  <w:position w:val="2"/>
                      <w:sz w:val="20"/>
                      <w:szCs w:val="20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  <w:p>
                  <w:pPr>
                    <w:pStyle w:val="BodyText"/>
                    <w:spacing w:line="290" w:lineRule="auto" w:before="53"/>
                    <w:ind w:left="22" w:right="18"/>
                    <w:jc w:val="left"/>
                  </w:pPr>
                  <w:r>
                    <w:rPr>
                      <w:color w:val="231F20"/>
                      <w:spacing w:val="14"/>
                      <w:w w:val="102"/>
                    </w:rPr>
                    <w:t>时不同形状阻流体在不同来流速度下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方向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度峰值。由图可知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不同来流速度下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梯形和三</w:t>
                  </w:r>
                  <w:r>
                    <w:rPr>
                      <w:color w:val="231F20"/>
                      <w:w w:val="102"/>
                    </w:rPr>
                    <w:t>角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  <w:position w:val="2"/>
                    </w:rPr>
                    <w:t>形阻流体产生的旋</w:t>
                  </w:r>
                  <w:r>
                    <w:rPr>
                      <w:color w:val="231F20"/>
                      <w:w w:val="102"/>
                      <w:position w:val="2"/>
                    </w:rPr>
                    <w:t>涡</w:t>
                  </w:r>
                  <w:r>
                    <w:rPr>
                      <w:color w:val="231F20"/>
                      <w:spacing w:val="-37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  <w:position w:val="2"/>
                    </w:rPr>
                    <w:t>大于来流速度</w:t>
                  </w:r>
                  <w:r>
                    <w:rPr>
                      <w:color w:val="231F20"/>
                      <w:spacing w:val="-95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spacing w:val="10"/>
                      <w:w w:val="102"/>
                      <w:position w:val="2"/>
                    </w:rPr>
                    <w:t>梯形最大</w:t>
                  </w:r>
                  <w:r>
                    <w:rPr>
                      <w:color w:val="231F20"/>
                      <w:w w:val="102"/>
                      <w:position w:val="2"/>
                    </w:rPr>
                    <w:t>。</w:t>
                  </w:r>
                  <w:r>
                    <w:rPr>
                      <w:color w:val="231F20"/>
                      <w:w w:val="102"/>
                      <w:position w:val="2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  <w:position w:val="2"/>
                    </w:rPr>
                    <w:t>方形和圆形阻流体产生的旋</w:t>
                  </w:r>
                  <w:r>
                    <w:rPr>
                      <w:color w:val="231F20"/>
                      <w:w w:val="102"/>
                      <w:position w:val="2"/>
                    </w:rPr>
                    <w:t>涡</w:t>
                  </w:r>
                  <w:r>
                    <w:rPr>
                      <w:color w:val="231F20"/>
                      <w:spacing w:val="-32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0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  <w:position w:val="2"/>
                    </w:rPr>
                    <w:t>小于来流速</w:t>
                  </w:r>
                  <w:r>
                    <w:rPr>
                      <w:color w:val="231F20"/>
                      <w:spacing w:val="15"/>
                      <w:w w:val="102"/>
                      <w:position w:val="2"/>
                    </w:rPr>
                    <w:t>度</w:t>
                  </w:r>
                  <w:r>
                    <w:rPr>
                      <w:color w:val="231F20"/>
                      <w:w w:val="102"/>
                      <w:position w:val="2"/>
                    </w:rPr>
                    <w:t>。</w:t>
                  </w:r>
                  <w:r>
                    <w:rPr>
                      <w:color w:val="231F20"/>
                      <w:w w:val="102"/>
                      <w:position w:val="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速度与作用在线圈平板上的力成正比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直接影响</w:t>
                  </w:r>
                  <w:r>
                    <w:rPr>
                      <w:color w:val="231F20"/>
                      <w:w w:val="102"/>
                    </w:rPr>
                    <w:t>发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电机输出的电量。因此选择梯形阻流体可获得</w:t>
                  </w:r>
                  <w:r>
                    <w:rPr>
                      <w:color w:val="231F20"/>
                      <w:w w:val="102"/>
                    </w:rPr>
                    <w:t>最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多电</w:t>
                  </w:r>
                  <w:r>
                    <w:rPr>
                      <w:color w:val="231F20"/>
                      <w:spacing w:val="3"/>
                      <w:w w:val="102"/>
                    </w:rPr>
                    <w:t>量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83" w:lineRule="auto" w:before="21"/>
                    <w:ind w:left="22" w:right="17" w:firstLine="420"/>
                    <w:jc w:val="left"/>
                  </w:pPr>
                  <w:r>
                    <w:rPr>
                      <w:color w:val="231F20"/>
                      <w:spacing w:val="14"/>
                      <w:w w:val="102"/>
                    </w:rPr>
                    <w:t>分析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得出</w:t>
                  </w:r>
                  <w:r>
                    <w:rPr>
                      <w:color w:val="231F20"/>
                      <w:spacing w:val="-91"/>
                      <w:w w:val="205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</w:rPr>
                    <w:t>梯形阻流体性能最优。因此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本文选择梯形为优化对象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做进一步的研</w:t>
                  </w:r>
                  <w:r>
                    <w:rPr>
                      <w:color w:val="231F20"/>
                      <w:spacing w:val="3"/>
                      <w:w w:val="102"/>
                    </w:rPr>
                    <w:t>究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tabs>
                      <w:tab w:pos="492" w:val="left" w:leader="none"/>
                    </w:tabs>
                    <w:spacing w:before="95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4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阻流体尺寸比率优化计算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92" w:lineRule="auto" w:before="125"/>
                    <w:ind w:left="22" w:right="17" w:firstLine="420"/>
                    <w:jc w:val="left"/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为不同来流速度下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时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梯形阻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体后形成的卡门涡街稳定后的瞬时速度云图。</w:t>
                  </w:r>
                  <w:r>
                    <w:rPr>
                      <w:color w:val="231F20"/>
                      <w:w w:val="102"/>
                    </w:rPr>
                    <w:t>从</w:t>
                  </w:r>
                  <w:r>
                    <w:rPr>
                      <w:color w:val="231F20"/>
                      <w:w w:val="102"/>
                    </w:rPr>
                    <w:t> 图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中可看出</w:t>
                  </w:r>
                  <w:r>
                    <w:rPr>
                      <w:color w:val="231F20"/>
                      <w:spacing w:val="-95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时</w:t>
                  </w:r>
                  <w:r>
                    <w:rPr>
                      <w:color w:val="231F20"/>
                      <w:spacing w:val="-95"/>
                      <w:w w:val="205"/>
                    </w:rPr>
                    <w:t>,</w:t>
                  </w:r>
                  <w:r>
                    <w:rPr>
                      <w:color w:val="231F20"/>
                      <w:spacing w:val="10"/>
                      <w:w w:val="102"/>
                    </w:rPr>
                    <w:t>在管道中间区域形</w:t>
                  </w:r>
                  <w:r>
                    <w:rPr>
                      <w:color w:val="231F20"/>
                      <w:w w:val="102"/>
                    </w:rPr>
                    <w:t>成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了一个低速带。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93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时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color w:val="231F20"/>
                      <w:spacing w:val="6"/>
                      <w:w w:val="102"/>
                    </w:rPr>
                    <w:t>低速带区域较靠后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距进口</w:t>
                  </w:r>
                  <w:r>
                    <w:rPr>
                      <w:color w:val="231F20"/>
                      <w:w w:val="102"/>
                    </w:rPr>
                    <w:t>约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color w:val="231F20"/>
                      <w:spacing w:val="14"/>
                      <w:w w:val="102"/>
                    </w:rPr>
                    <w:t>。随着来流速度的增加</w:t>
                  </w:r>
                  <w:r>
                    <w:rPr>
                      <w:color w:val="231F20"/>
                      <w:spacing w:val="-91"/>
                      <w:w w:val="205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</w:rPr>
                    <w:t>低速带</w:t>
                  </w:r>
                  <w:r>
                    <w:rPr>
                      <w:color w:val="231F20"/>
                      <w:w w:val="102"/>
                    </w:rPr>
                    <w:t>区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域前端逐渐向阻流体靠</w:t>
                  </w:r>
                  <w:r>
                    <w:rPr>
                      <w:color w:val="231F20"/>
                      <w:spacing w:val="11"/>
                      <w:w w:val="102"/>
                    </w:rPr>
                    <w:t>近</w:t>
                  </w:r>
                  <w:r>
                    <w:rPr>
                      <w:color w:val="231F20"/>
                      <w:spacing w:val="-93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3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达</w:t>
                  </w:r>
                  <w:r>
                    <w:rPr>
                      <w:color w:val="231F20"/>
                      <w:w w:val="102"/>
                    </w:rPr>
                    <w:t>到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时低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带区域范围保持稳定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区域前端延伸到阻流体背</w:t>
                  </w:r>
                  <w:r>
                    <w:rPr>
                      <w:color w:val="231F20"/>
                      <w:w w:val="102"/>
                    </w:rPr>
                    <w:t>风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面。这是因为阻流体尺寸比率太小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来流对脱落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旋涡影响较大。当高速旋涡从阻流体脱落后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直</w:t>
                  </w:r>
                  <w:r>
                    <w:rPr>
                      <w:color w:val="231F20"/>
                      <w:w w:val="102"/>
                    </w:rPr>
                    <w:t>接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在来流速度的作用下向后移动并且迅速靠近壁面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在阻流体后形成一条带状低速区域。本文设计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发电机线圈初始位置在管道的中心线上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该现象</w:t>
                  </w:r>
                  <w:r>
                    <w:rPr>
                      <w:color w:val="231F20"/>
                      <w:w w:val="102"/>
                    </w:rPr>
                    <w:t>不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利于发电机的工作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应增大阻流体形状比</w:t>
                  </w:r>
                  <w:r>
                    <w:rPr>
                      <w:color w:val="231F20"/>
                      <w:spacing w:val="3"/>
                      <w:w w:val="102"/>
                    </w:rPr>
                    <w:t>率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spacing w:before="91"/>
                    <w:ind w:left="13" w:right="0" w:firstLine="0"/>
                    <w:jc w:val="center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900024pt;margin-top:110.676361pt;width:69.8pt;height:10.15pt;mso-position-horizontal-relative:page;mso-position-vertical-relative:page;z-index:-54976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757294pt;margin-top:132.702057pt;width:158.6pt;height:10.35pt;mso-position-horizontal-relative:page;mso-position-vertical-relative:page;z-index:-54952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2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14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16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18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20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22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24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18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8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28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30</w:t>
                  </w:r>
                  <w:r>
                    <w:rPr>
                      <w:rFonts w:ascii="Times New Roman"/>
                      <w:color w:val="231F20"/>
                      <w:spacing w:val="-5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884399pt;margin-top:177.412094pt;width:69.8pt;height:26.45pt;mso-position-horizontal-relative:page;mso-position-vertical-relative:page;z-index:-5492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261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13 </w:t>
                  </w:r>
                  <w:r>
                    <w:rPr>
                      <w:rFonts w:ascii="Times New Roman"/>
                      <w:color w:val="231F20"/>
                      <w:w w:val="95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99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99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710297pt;margin-top:215.106262pt;width:168.15pt;height:10.55pt;mso-position-horizontal-relative:page;mso-position-vertical-relative:page;z-index:-54904" type="#_x0000_t202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4"/>
                      <w:w w:val="99"/>
                      <w:sz w:val="16"/>
                      <w:shd w:fill="FFFFFF" w:color="auto" w:val="clear"/>
                    </w:rPr>
                    <w:t>0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spacing w:val="-11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7"/>
                      <w:w w:val="99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16</w:t>
                  </w:r>
                  <w:r>
                    <w:rPr>
                      <w:rFonts w:ascii="Times New Roman"/>
                      <w:color w:val="231F20"/>
                      <w:spacing w:val="-13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3"/>
                      <w:w w:val="99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20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16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6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11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14"/>
                      <w:w w:val="99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18"/>
                      <w:w w:val="99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28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15"/>
                      <w:w w:val="99"/>
                      <w:sz w:val="16"/>
                      <w:shd w:fill="FFFFFF" w:color="auto" w:val="clear"/>
                    </w:rPr>
                    <w:t>0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32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11"/>
                      <w:w w:val="99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36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38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428833pt;margin-top:259.662109pt;width:69.850pt;height:26.45pt;mso-position-horizontal-relative:page;mso-position-vertical-relative:page;z-index:-54880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254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15 </w:t>
                  </w:r>
                  <w:r>
                    <w:rPr>
                      <w:rFonts w:ascii="Times New Roman"/>
                      <w:color w:val="231F20"/>
                      <w:w w:val="95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0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198425pt;margin-top:298.819458pt;width:168.9pt;height:10.55pt;mso-position-horizontal-relative:page;mso-position-vertical-relative:page;z-index:-54856" type="#_x0000_t202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0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0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0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spacing w:val="9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40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73584pt;margin-top:344.312103pt;width:219.85pt;height:51.35pt;mso-position-horizontal-relative:page;mso-position-vertical-relative:page;z-index:-54832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1862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83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17 </w:t>
                  </w:r>
                  <w:r>
                    <w:rPr>
                      <w:rFonts w:ascii="Times New Roman"/>
                      <w:color w:val="231F20"/>
                      <w:w w:val="95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26"/>
                    <w:ind w:left="50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5  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时不同来流速度下瞬时速度云图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70" w:lineRule="atLeast" w:before="4"/>
                    <w:ind w:left="20" w:right="17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5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contour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instantaneous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0"/>
                      <w:sz w:val="18"/>
                    </w:rPr>
                    <w:t>for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different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inlet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when</w:t>
                  </w:r>
                  <w:r>
                    <w:rPr>
                      <w:rFonts w:ascii="Times New Roman"/>
                      <w:color w:val="231F20"/>
                      <w:spacing w:val="2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R</w:t>
                  </w: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is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0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10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674pt;margin-top:408.996704pt;width:232.15pt;height:59.1pt;mso-position-horizontal-relative:page;mso-position-vertical-relative:page;z-index:-5480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right="0" w:firstLine="42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  <w:spacing w:val="-77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  <w:spacing w:val="-77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阻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体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在</w:t>
                  </w:r>
                  <w:r>
                    <w:rPr>
                      <w:color w:val="231F20"/>
                      <w:spacing w:val="-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93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</w:rPr>
                  </w:r>
                </w:p>
                <w:p>
                  <w:pPr>
                    <w:pStyle w:val="BodyText"/>
                    <w:spacing w:line="240" w:lineRule="auto" w:before="27"/>
                    <w:ind w:left="0" w:right="0"/>
                    <w:jc w:val="center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瞬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云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由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可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知</w:t>
                  </w:r>
                  <w:r>
                    <w:rPr>
                      <w:color w:val="231F20"/>
                      <w:spacing w:val="-6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27"/>
                    <w:ind w:left="0" w:right="36"/>
                    <w:jc w:val="center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2"/>
                    </w:rPr>
                    <w:t>0</w:t>
                  </w:r>
                  <w:r>
                    <w:rPr>
                      <w:color w:val="231F20"/>
                      <w:spacing w:val="-93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102"/>
                    </w:rPr>
                    <w:t>0</w:t>
                  </w:r>
                  <w:r>
                    <w:rPr>
                      <w:color w:val="231F20"/>
                      <w:spacing w:val="-93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时</w:t>
                  </w:r>
                  <w:r>
                    <w:rPr>
                      <w:color w:val="231F20"/>
                      <w:spacing w:val="-93"/>
                      <w:w w:val="205"/>
                    </w:rPr>
                    <w:t>,</w:t>
                  </w:r>
                  <w:r>
                    <w:rPr>
                      <w:color w:val="231F20"/>
                      <w:spacing w:val="12"/>
                      <w:w w:val="102"/>
                    </w:rPr>
                    <w:t>在管道中心线区域都存在高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/>
                  </w:r>
                </w:p>
                <w:p>
                  <w:pPr>
                    <w:spacing w:before="99"/>
                    <w:ind w:left="86" w:right="0" w:firstLine="0"/>
                    <w:jc w:val="center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972565pt;margin-top:481.521851pt;width:161.85pt;height:10.35pt;mso-position-horizontal-relative:page;mso-position-vertical-relative:page;z-index:-54784" type="#_x0000_t202" filled="false" stroked="false">
            <v:textbox inset="0,0,0,0">
              <w:txbxContent>
                <w:p>
                  <w:pPr>
                    <w:tabs>
                      <w:tab w:pos="3217" w:val="left" w:leader="none"/>
                    </w:tabs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  </w:t>
                  </w:r>
                  <w:r>
                    <w:rPr>
                      <w:rFonts w:ascii="Times New Roman"/>
                      <w:color w:val="231F20"/>
                      <w:spacing w:val="1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spacing w:val="-5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-5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13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14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ab/>
                  </w:r>
                  <w:r>
                    <w:rPr>
                      <w:rFonts w:ascii="Times New Roman"/>
                      <w:color w:val="231F20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744263pt;margin-top:530.712219pt;width:69.850pt;height:26.45pt;mso-position-horizontal-relative:page;mso-position-vertical-relative:page;z-index:-54760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0" w:right="147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20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01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80305pt;margin-top:531.570007pt;width:117.95pt;height:10.3pt;mso-position-horizontal-relative:page;mso-position-vertical-relative:page;z-index:-54736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2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5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spacing w:val="2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45526pt;margin-top:571.66333pt;width:172.05pt;height:10.35pt;mso-position-horizontal-relative:page;mso-position-vertical-relative:page;z-index:-54712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8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spacing w:val="-5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-5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13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14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15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16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17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605042pt;margin-top:577.737183pt;width:35.450pt;height:10.1pt;mso-position-horizontal-relative:page;mso-position-vertical-relative:page;z-index:-5468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5 </w:t>
                  </w:r>
                  <w:r>
                    <w:rPr>
                      <w:rFonts w:ascii="Times New Roman"/>
                      <w:color w:val="231F20"/>
                      <w:w w:val="95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330627pt;margin-top:595.062561pt;width:69.8pt;height:10.1pt;mso-position-horizontal-relative:page;mso-position-vertical-relative:page;z-index:-54664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448456pt;margin-top:616.945007pt;width:159pt;height:10.3pt;mso-position-horizontal-relative:page;mso-position-vertical-relative:page;z-index:-54640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3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734985pt;margin-top:619.762207pt;width:69.8pt;height:26.45pt;mso-position-horizontal-relative:page;mso-position-vertical-relative:page;z-index:-54616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0" w:right="106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30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10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24295pt;margin-top:660.876221pt;width:167.65pt;height:10.3pt;mso-position-horizontal-relative:page;mso-position-vertical-relative:page;z-index:-54592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3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6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20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17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19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380539pt;margin-top:662.487122pt;width:35.9pt;height:10.1pt;mso-position-horizontal-relative:page;mso-position-vertical-relative:page;z-index:-5456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7 </w:t>
                  </w:r>
                  <w:r>
                    <w:rPr>
                      <w:rFonts w:ascii="Times New Roman"/>
                      <w:color w:val="231F20"/>
                      <w:w w:val="95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562317pt;margin-top:679.839478pt;width:69.850pt;height:10.15pt;mso-position-horizontal-relative:page;mso-position-vertical-relative:page;z-index:-54544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100"/>
                      <w:sz w:val="16"/>
                      <w:szCs w:val="16"/>
                    </w:rPr>
                    <w:t>流场气流速度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400444pt;margin-top:702.214294pt;width:161.75pt;height:10.35pt;mso-position-horizontal-relative:page;mso-position-vertical-relative:page;z-index:-54520" type="#_x0000_t202" filled="false" stroked="false">
            <v:textbox inset="0,0,0,0">
              <w:txbxContent>
                <w:p>
                  <w:pPr>
                    <w:tabs>
                      <w:tab w:pos="358" w:val="left" w:leader="none"/>
                      <w:tab w:pos="3215" w:val="left" w:leader="none"/>
                    </w:tabs>
                    <w:spacing w:line="18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ab/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spacing w:val="-5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spacing w:val="-8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14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17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7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16</w:t>
                  </w:r>
                  <w:r>
                    <w:rPr>
                      <w:rFonts w:ascii="Times New Roman"/>
                      <w:color w:val="231F20"/>
                      <w:spacing w:val="-1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18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spacing w:val="-18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8"/>
                      <w:w w:val="100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20</w:t>
                  </w:r>
                  <w:r>
                    <w:rPr>
                      <w:rFonts w:ascii="Times New Roman"/>
                      <w:color w:val="231F20"/>
                      <w:spacing w:val="-3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22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24</w:t>
                  </w:r>
                  <w:r>
                    <w:rPr>
                      <w:rFonts w:ascii="Times New Roman"/>
                      <w:color w:val="231F20"/>
                      <w:spacing w:val="-1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26</w:t>
                  </w:r>
                  <w:r>
                    <w:rPr>
                      <w:rFonts w:ascii="Times New Roman"/>
                      <w:color w:val="231F20"/>
                      <w:w w:val="10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ab/>
                  </w:r>
                  <w:r>
                    <w:rPr>
                      <w:rFonts w:ascii="Times New Roman"/>
                      <w:color w:val="231F20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352509pt;margin-top:709.612122pt;width:213.65pt;height:51.85pt;mso-position-horizontal-relative:page;mso-position-vertical-relative:page;z-index:-54496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9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35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26"/>
                    <w:ind w:left="29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6  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取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231F20"/>
                      <w:spacing w:val="-90"/>
                      <w:sz w:val="18"/>
                      <w:szCs w:val="18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231F20"/>
                      <w:spacing w:val="-90"/>
                      <w:sz w:val="18"/>
                      <w:szCs w:val="18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0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5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m/s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时的瞬时速度云图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80" w:lineRule="auto" w:before="67"/>
                    <w:ind w:left="20" w:right="33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6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contour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pacing w:val="1"/>
                      <w:w w:val="99"/>
                      <w:sz w:val="18"/>
                    </w:rPr>
                    <w:t>s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tantaneous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when</w:t>
                  </w:r>
                  <w:r>
                    <w:rPr>
                      <w:rFonts w:ascii="Times New Roman"/>
                      <w:color w:val="231F20"/>
                      <w:spacing w:val="2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R</w:t>
                  </w: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is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20</w:t>
                  </w:r>
                  <w:r>
                    <w:rPr>
                      <w:rFonts w:ascii="宋体"/>
                      <w:color w:val="231F20"/>
                      <w:spacing w:val="-90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30</w:t>
                  </w:r>
                  <w:r>
                    <w:rPr>
                      <w:rFonts w:ascii="宋体"/>
                      <w:color w:val="231F20"/>
                      <w:spacing w:val="-90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35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inlet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is</w:t>
                  </w:r>
                  <w:r>
                    <w:rPr>
                      <w:rFonts w:ascii="Times New Roman"/>
                      <w:color w:val="231F20"/>
                      <w:spacing w:val="2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5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m/s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605225pt;margin-top:748.03717pt;width:39.450pt;height:10.1pt;mso-position-horizontal-relative:page;mso-position-vertical-relative:page;z-index:-54472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. </w:t>
                  </w:r>
                  <w:r>
                    <w:rPr>
                      <w:rFonts w:ascii="Times New Roman"/>
                      <w:i/>
                      <w:color w:val="231F20"/>
                      <w:w w:val="9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31F20"/>
                      <w:w w:val="97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31F20"/>
                      <w:sz w:val="16"/>
                    </w:rPr>
                    <w:t>10 </w:t>
                  </w:r>
                  <w:r>
                    <w:rPr>
                      <w:rFonts w:ascii="Times New Roman"/>
                      <w:color w:val="231F20"/>
                      <w:w w:val="95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4448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1968pt;margin-top:85.377777pt;width:481.9pt;height:12pt;mso-position-horizontal-relative:page;mso-position-vertical-relative:page;z-index:-5442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50" w:h="16500"/>
          <w:pgMar w:top="1560" w:bottom="0" w:left="880" w:right="11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5.196899pt;margin-top:96.377777pt;width:481.9pt;height:.1pt;mso-position-horizontal-relative:page;mso-position-vertical-relative:page;z-index:-54400" coordorigin="1304,1928" coordsize="9638,2">
            <v:shape style="position:absolute;left:1304;top:1928;width:9638;height:2" coordorigin="1304,1928" coordsize="9638,0" path="m1304,1928l10942,1928e" filled="false" stroked="true" strokeweight=".4252pt" strokecolor="#231f20">
              <v:path arrowok="t"/>
            </v:shape>
            <w10:wrap type="none"/>
          </v:group>
        </w:pict>
      </w:r>
      <w:r>
        <w:rPr/>
        <w:pict>
          <v:group style="position:absolute;margin-left:112.754105pt;margin-top:284.424408pt;width:156.450pt;height:113.8pt;mso-position-horizontal-relative:page;mso-position-vertical-relative:page;z-index:-54376" coordorigin="2255,5688" coordsize="3129,2276">
            <v:group style="position:absolute;left:2706;top:7912;width:2;height:47" coordorigin="2706,7912" coordsize="2,47">
              <v:shape style="position:absolute;left:2706;top:7912;width:2;height:47" coordorigin="2706,7912" coordsize="0,47" path="m2706,7912l2706,7959e" filled="false" stroked="true" strokeweight=".5004pt" strokecolor="#050100">
                <v:path arrowok="t"/>
              </v:shape>
            </v:group>
            <v:group style="position:absolute;left:3151;top:7912;width:2;height:47" coordorigin="3151,7912" coordsize="2,47">
              <v:shape style="position:absolute;left:3151;top:7912;width:2;height:47" coordorigin="3151,7912" coordsize="0,47" path="m3151,7912l3151,7959e" filled="false" stroked="true" strokeweight=".5004pt" strokecolor="#050100">
                <v:path arrowok="t"/>
              </v:shape>
            </v:group>
            <v:group style="position:absolute;left:3597;top:7912;width:2;height:47" coordorigin="3597,7912" coordsize="2,47">
              <v:shape style="position:absolute;left:3597;top:7912;width:2;height:47" coordorigin="3597,7912" coordsize="0,47" path="m3597,7912l3597,7959e" filled="false" stroked="true" strokeweight=".5004pt" strokecolor="#050100">
                <v:path arrowok="t"/>
              </v:shape>
            </v:group>
            <v:group style="position:absolute;left:4042;top:7912;width:2;height:47" coordorigin="4042,7912" coordsize="2,47">
              <v:shape style="position:absolute;left:4042;top:7912;width:2;height:47" coordorigin="4042,7912" coordsize="0,47" path="m4042,7912l4042,7959e" filled="false" stroked="true" strokeweight=".5004pt" strokecolor="#050100">
                <v:path arrowok="t"/>
              </v:shape>
            </v:group>
            <v:group style="position:absolute;left:4488;top:7912;width:2;height:47" coordorigin="4488,7912" coordsize="2,47">
              <v:shape style="position:absolute;left:4488;top:7912;width:2;height:47" coordorigin="4488,7912" coordsize="0,47" path="m4488,7912l4488,7959e" filled="false" stroked="true" strokeweight=".5004pt" strokecolor="#050100">
                <v:path arrowok="t"/>
              </v:shape>
            </v:group>
            <v:group style="position:absolute;left:4932;top:7912;width:2;height:47" coordorigin="4932,7912" coordsize="2,47">
              <v:shape style="position:absolute;left:4932;top:7912;width:2;height:47" coordorigin="4932,7912" coordsize="0,47" path="m4932,7912l4932,7959e" filled="false" stroked="true" strokeweight=".5004pt" strokecolor="#050100">
                <v:path arrowok="t"/>
              </v:shape>
            </v:group>
            <v:group style="position:absolute;left:5379;top:7912;width:2;height:47" coordorigin="5379,7912" coordsize="2,47">
              <v:shape style="position:absolute;left:5379;top:7912;width:2;height:47" coordorigin="5379,7912" coordsize="0,47" path="m5379,7912l5379,7959e" filled="false" stroked="true" strokeweight=".5004pt" strokecolor="#050100">
                <v:path arrowok="t"/>
              </v:shape>
            </v:group>
            <v:group style="position:absolute;left:2260;top:7959;width:3119;height:2" coordorigin="2260,7959" coordsize="3119,2">
              <v:shape style="position:absolute;left:2260;top:7959;width:3119;height:2" coordorigin="2260,7959" coordsize="3119,0" path="m2260,7959l5379,7959e" filled="false" stroked="true" strokeweight=".5003pt" strokecolor="#050100">
                <v:path arrowok="t"/>
              </v:shape>
            </v:group>
            <v:group style="position:absolute;left:2260;top:7797;width:46;height:2" coordorigin="2260,7797" coordsize="46,2">
              <v:shape style="position:absolute;left:2260;top:7797;width:46;height:2" coordorigin="2260,7797" coordsize="46,0" path="m2305,7797l2260,7797e" filled="false" stroked="true" strokeweight=".5003pt" strokecolor="#050100">
                <v:path arrowok="t"/>
              </v:shape>
            </v:group>
            <v:group style="position:absolute;left:2260;top:7474;width:46;height:2" coordorigin="2260,7474" coordsize="46,2">
              <v:shape style="position:absolute;left:2260;top:7474;width:46;height:2" coordorigin="2260,7474" coordsize="46,0" path="m2305,7474l2260,7474e" filled="false" stroked="true" strokeweight=".5003pt" strokecolor="#050100">
                <v:path arrowok="t"/>
              </v:shape>
            </v:group>
            <v:group style="position:absolute;left:2260;top:7149;width:46;height:2" coordorigin="2260,7149" coordsize="46,2">
              <v:shape style="position:absolute;left:2260;top:7149;width:46;height:2" coordorigin="2260,7149" coordsize="46,0" path="m2305,7149l2260,7149e" filled="false" stroked="true" strokeweight=".5003pt" strokecolor="#050100">
                <v:path arrowok="t"/>
              </v:shape>
            </v:group>
            <v:group style="position:absolute;left:2260;top:6826;width:46;height:2" coordorigin="2260,6826" coordsize="46,2">
              <v:shape style="position:absolute;left:2260;top:6826;width:46;height:2" coordorigin="2260,6826" coordsize="46,0" path="m2305,6826l2260,6826e" filled="false" stroked="true" strokeweight=".5003pt" strokecolor="#050100">
                <v:path arrowok="t"/>
              </v:shape>
            </v:group>
            <v:group style="position:absolute;left:2260;top:6503;width:46;height:2" coordorigin="2260,6503" coordsize="46,2">
              <v:shape style="position:absolute;left:2260;top:6503;width:46;height:2" coordorigin="2260,6503" coordsize="46,0" path="m2305,6503l2260,6503e" filled="false" stroked="true" strokeweight=".5003pt" strokecolor="#050100">
                <v:path arrowok="t"/>
              </v:shape>
            </v:group>
            <v:group style="position:absolute;left:2260;top:6179;width:46;height:2" coordorigin="2260,6179" coordsize="46,2">
              <v:shape style="position:absolute;left:2260;top:6179;width:46;height:2" coordorigin="2260,6179" coordsize="46,0" path="m2305,6179l2260,6179e" filled="false" stroked="true" strokeweight=".5003pt" strokecolor="#050100">
                <v:path arrowok="t"/>
              </v:shape>
            </v:group>
            <v:group style="position:absolute;left:2260;top:5856;width:46;height:2" coordorigin="2260,5856" coordsize="46,2">
              <v:shape style="position:absolute;left:2260;top:5856;width:46;height:2" coordorigin="2260,5856" coordsize="46,0" path="m2305,5856l2260,5856e" filled="false" stroked="true" strokeweight=".5003pt" strokecolor="#050100">
                <v:path arrowok="t"/>
              </v:shape>
            </v:group>
            <v:group style="position:absolute;left:2260;top:5693;width:2;height:2266" coordorigin="2260,5693" coordsize="2,2266">
              <v:shape style="position:absolute;left:2260;top:5693;width:2;height:2266" coordorigin="2260,5693" coordsize="0,2266" path="m2260,7959l2260,5693e" filled="false" stroked="true" strokeweight=".5004pt" strokecolor="#050100">
                <v:path arrowok="t"/>
              </v:shape>
            </v:group>
            <v:group style="position:absolute;left:2483;top:7487;width:445;height:189" coordorigin="2483,7487" coordsize="445,189">
              <v:shape style="position:absolute;left:2483;top:7487;width:445;height:189" coordorigin="2483,7487" coordsize="445,189" path="m2928,7487l2483,7676e" filled="false" stroked="true" strokeweight=".500315pt" strokecolor="#050100">
                <v:path arrowok="t"/>
              </v:shape>
            </v:group>
            <v:group style="position:absolute;left:2928;top:7171;width:670;height:317" coordorigin="2928,7171" coordsize="670,317">
              <v:shape style="position:absolute;left:2928;top:7171;width:670;height:317" coordorigin="2928,7171" coordsize="670,317" path="m3597,7171l2928,7487e" filled="false" stroked="true" strokeweight=".500318pt" strokecolor="#050100">
                <v:path arrowok="t"/>
              </v:shape>
            </v:group>
            <v:group style="position:absolute;left:3597;top:6849;width:668;height:322" coordorigin="3597,6849" coordsize="668,322">
              <v:shape style="position:absolute;left:3597;top:6849;width:668;height:322" coordorigin="3597,6849" coordsize="668,322" path="m4265,6849l3597,7171e" filled="false" stroked="true" strokeweight=".500319pt" strokecolor="#050100">
                <v:path arrowok="t"/>
              </v:shape>
            </v:group>
            <v:group style="position:absolute;left:4265;top:6637;width:447;height:212" coordorigin="4265,6637" coordsize="447,212">
              <v:shape style="position:absolute;left:4265;top:6637;width:447;height:212" coordorigin="4265,6637" coordsize="447,212" path="m4711,6637l4265,6849e" filled="false" stroked="true" strokeweight=".500318pt" strokecolor="#050100">
                <v:path arrowok="t"/>
              </v:shape>
            </v:group>
            <v:group style="position:absolute;left:4711;top:6431;width:445;height:207" coordorigin="4711,6431" coordsize="445,207">
              <v:shape style="position:absolute;left:4711;top:6431;width:445;height:207" coordorigin="4711,6431" coordsize="445,207" path="m5156,6431l4711,6637e" filled="false" stroked="true" strokeweight=".500318pt" strokecolor="#050100">
                <v:path arrowok="t"/>
              </v:shape>
            </v:group>
            <v:group style="position:absolute;left:2443;top:7675;width:80;height:2" coordorigin="2443,7675" coordsize="80,2">
              <v:shape style="position:absolute;left:2443;top:7675;width:80;height:2" coordorigin="2443,7675" coordsize="80,0" path="m2443,7675l2522,7675e" filled="false" stroked="true" strokeweight="3.921351pt" strokecolor="#050100">
                <v:path arrowok="t"/>
              </v:shape>
            </v:group>
            <v:group style="position:absolute;left:2443;top:7636;width:80;height:79" coordorigin="2443,7636" coordsize="80,79">
              <v:shape style="position:absolute;left:2443;top:7636;width:80;height:79" coordorigin="2443,7636" coordsize="80,79" path="m2443,7714l2522,7714,2522,7636,2443,7636,2443,7714xe" filled="false" stroked="true" strokeweight=".500349pt" strokecolor="#050100">
                <v:path arrowok="t"/>
              </v:shape>
            </v:group>
            <v:group style="position:absolute;left:2888;top:7486;width:80;height:2" coordorigin="2888,7486" coordsize="80,2">
              <v:shape style="position:absolute;left:2888;top:7486;width:80;height:2" coordorigin="2888,7486" coordsize="80,0" path="m2888,7486l2967,7486e" filled="false" stroked="true" strokeweight="3.921351pt" strokecolor="#050100">
                <v:path arrowok="t"/>
              </v:shape>
            </v:group>
            <v:group style="position:absolute;left:2888;top:7447;width:80;height:79" coordorigin="2888,7447" coordsize="80,79">
              <v:shape style="position:absolute;left:2888;top:7447;width:80;height:79" coordorigin="2888,7447" coordsize="80,79" path="m2888,7526l2967,7526,2967,7447,2888,7447,2888,7526xe" filled="false" stroked="true" strokeweight=".500349pt" strokecolor="#050100">
                <v:path arrowok="t"/>
              </v:shape>
            </v:group>
            <v:group style="position:absolute;left:3557;top:7170;width:80;height:2" coordorigin="3557,7170" coordsize="80,2">
              <v:shape style="position:absolute;left:3557;top:7170;width:80;height:2" coordorigin="3557,7170" coordsize="80,0" path="m3557,7170l3636,7170e" filled="false" stroked="true" strokeweight="3.921351pt" strokecolor="#050100">
                <v:path arrowok="t"/>
              </v:shape>
            </v:group>
            <v:group style="position:absolute;left:3557;top:7131;width:80;height:79" coordorigin="3557,7131" coordsize="80,79">
              <v:shape style="position:absolute;left:3557;top:7131;width:80;height:79" coordorigin="3557,7131" coordsize="80,79" path="m3557,7209l3636,7209,3636,7131,3557,7131,3557,7209xe" filled="false" stroked="true" strokeweight=".500349pt" strokecolor="#050100">
                <v:path arrowok="t"/>
              </v:shape>
            </v:group>
            <v:group style="position:absolute;left:4224;top:6848;width:80;height:2" coordorigin="4224,6848" coordsize="80,2">
              <v:shape style="position:absolute;left:4224;top:6848;width:80;height:2" coordorigin="4224,6848" coordsize="80,0" path="m4224,6848l4304,6848e" filled="false" stroked="true" strokeweight="3.922352pt" strokecolor="#050100">
                <v:path arrowok="t"/>
              </v:shape>
            </v:group>
            <v:group style="position:absolute;left:4224;top:6809;width:80;height:79" coordorigin="4224,6809" coordsize="80,79">
              <v:shape style="position:absolute;left:4224;top:6809;width:80;height:79" coordorigin="4224,6809" coordsize="80,79" path="m4224,6887l4304,6887,4304,6809,4224,6809,4224,6887xe" filled="false" stroked="true" strokeweight=".500349pt" strokecolor="#050100">
                <v:path arrowok="t"/>
              </v:shape>
            </v:group>
            <v:group style="position:absolute;left:4670;top:6637;width:80;height:2" coordorigin="4670,6637" coordsize="80,2">
              <v:shape style="position:absolute;left:4670;top:6637;width:80;height:2" coordorigin="4670,6637" coordsize="80,0" path="m4670,6637l4750,6637e" filled="false" stroked="true" strokeweight="3.922352pt" strokecolor="#050100">
                <v:path arrowok="t"/>
              </v:shape>
            </v:group>
            <v:group style="position:absolute;left:4670;top:6598;width:80;height:79" coordorigin="4670,6598" coordsize="80,79">
              <v:shape style="position:absolute;left:4670;top:6598;width:80;height:79" coordorigin="4670,6598" coordsize="80,79" path="m4670,6676l4750,6676,4750,6598,4670,6598,4670,6676xe" filled="false" stroked="true" strokeweight=".500349pt" strokecolor="#050100">
                <v:path arrowok="t"/>
              </v:shape>
            </v:group>
            <v:group style="position:absolute;left:5115;top:6431;width:80;height:2" coordorigin="5115,6431" coordsize="80,2">
              <v:shape style="position:absolute;left:5115;top:6431;width:80;height:2" coordorigin="5115,6431" coordsize="80,0" path="m5115,6431l5194,6431e" filled="false" stroked="true" strokeweight="3.921351pt" strokecolor="#050100">
                <v:path arrowok="t"/>
              </v:shape>
            </v:group>
            <v:group style="position:absolute;left:5115;top:6392;width:80;height:79" coordorigin="5115,6392" coordsize="80,79">
              <v:shape style="position:absolute;left:5115;top:6392;width:80;height:79" coordorigin="5115,6392" coordsize="80,79" path="m5115,6470l5194,6470,5194,6392,5115,6392,5115,6470xe" filled="false" stroked="true" strokeweight=".500349pt" strokecolor="#050100">
                <v:path arrowok="t"/>
              </v:shape>
            </v:group>
            <v:group style="position:absolute;left:2483;top:7393;width:445;height:296" coordorigin="2483,7393" coordsize="445,296">
              <v:shape style="position:absolute;left:2483;top:7393;width:445;height:296" coordorigin="2483,7393" coordsize="445,296" path="m2928,7393l2483,7688e" filled="false" stroked="true" strokeweight=".500331pt" strokecolor="#050100">
                <v:path arrowok="t"/>
              </v:shape>
            </v:group>
            <v:group style="position:absolute;left:2928;top:7097;width:670;height:296" coordorigin="2928,7097" coordsize="670,296">
              <v:shape style="position:absolute;left:2928;top:7097;width:670;height:296" coordorigin="2928,7097" coordsize="670,296" path="m3597,7097l2928,7393e" filled="false" stroked="true" strokeweight=".500316pt" strokecolor="#050100">
                <v:path arrowok="t"/>
              </v:shape>
            </v:group>
            <v:group style="position:absolute;left:3597;top:6641;width:668;height:457" coordorigin="3597,6641" coordsize="668,457">
              <v:shape style="position:absolute;left:3597;top:6641;width:668;height:457" coordorigin="3597,6641" coordsize="668,457" path="m4265,6641l3597,7097e" filled="false" stroked="true" strokeweight=".500332pt" strokecolor="#050100">
                <v:path arrowok="t"/>
              </v:shape>
            </v:group>
            <v:group style="position:absolute;left:4265;top:6449;width:447;height:193" coordorigin="4265,6449" coordsize="447,193">
              <v:shape style="position:absolute;left:4265;top:6449;width:447;height:193" coordorigin="4265,6449" coordsize="447,193" path="m4711,6449l4265,6641e" filled="false" stroked="true" strokeweight=".500316pt" strokecolor="#050100">
                <v:path arrowok="t"/>
              </v:shape>
            </v:group>
            <v:group style="position:absolute;left:4711;top:6070;width:445;height:379" coordorigin="4711,6070" coordsize="445,379">
              <v:shape style="position:absolute;left:4711;top:6070;width:445;height:379" coordorigin="4711,6070" coordsize="445,379" path="m5156,6070l4711,6449e" filled="false" stroked="true" strokeweight=".500342pt" strokecolor="#050100">
                <v:path arrowok="t"/>
              </v:shape>
            </v:group>
            <v:group style="position:absolute;left:2437;top:7643;width:90;height:88" coordorigin="2437,7643" coordsize="90,88">
              <v:shape style="position:absolute;left:2437;top:7643;width:90;height:88" coordorigin="2437,7643" coordsize="90,88" path="m2479,7643l2458,7650,2443,7666,2437,7687,2439,7698,2448,7715,2466,7727,2492,7731,2510,7722,2523,7705,2527,7680,2519,7661,2502,7648,2479,7643xe" filled="true" fillcolor="#050100" stroked="false">
                <v:path arrowok="t"/>
                <v:fill type="solid"/>
              </v:shape>
            </v:group>
            <v:group style="position:absolute;left:2437;top:7643;width:90;height:88" coordorigin="2437,7643" coordsize="90,88">
              <v:shape style="position:absolute;left:2437;top:7643;width:90;height:88" coordorigin="2437,7643" coordsize="90,88" path="m2437,7687l2443,7666,2458,7650,2479,7643,2502,7648,2519,7661,2527,7680,2523,7705,2510,7722,2492,7731,2466,7727,2448,7715,2439,7698,2437,7687xe" filled="false" stroked="true" strokeweight=".500349pt" strokecolor="#050100">
                <v:path arrowok="t"/>
              </v:shape>
            </v:group>
            <v:group style="position:absolute;left:2882;top:7348;width:90;height:88" coordorigin="2882,7348" coordsize="90,88">
              <v:shape style="position:absolute;left:2882;top:7348;width:90;height:88" coordorigin="2882,7348" coordsize="90,88" path="m2923,7348l2902,7355,2888,7370,2882,7392,2884,7403,2893,7420,2911,7432,2936,7436,2955,7427,2967,7410,2972,7385,2963,7366,2947,7352,2923,7348xe" filled="true" fillcolor="#050100" stroked="false">
                <v:path arrowok="t"/>
                <v:fill type="solid"/>
              </v:shape>
            </v:group>
            <v:group style="position:absolute;left:2882;top:7348;width:90;height:88" coordorigin="2882,7348" coordsize="90,88">
              <v:shape style="position:absolute;left:2882;top:7348;width:90;height:88" coordorigin="2882,7348" coordsize="90,88" path="m2882,7392l2888,7370,2902,7355,2923,7348,2947,7352,2963,7366,2972,7385,2967,7410,2955,7427,2936,7436,2911,7432,2893,7420,2884,7403,2882,7392xe" filled="false" stroked="true" strokeweight=".500349pt" strokecolor="#050100">
                <v:path arrowok="t"/>
              </v:shape>
            </v:group>
            <v:group style="position:absolute;left:3551;top:7052;width:90;height:88" coordorigin="3551,7052" coordsize="90,88">
              <v:shape style="position:absolute;left:3551;top:7052;width:90;height:88" coordorigin="3551,7052" coordsize="90,88" path="m3592,7052l3571,7060,3557,7075,3551,7097,3553,7108,3562,7125,3580,7137,3605,7140,3624,7132,3636,7114,3641,7090,3633,7071,3616,7057,3592,7052xe" filled="true" fillcolor="#050100" stroked="false">
                <v:path arrowok="t"/>
                <v:fill type="solid"/>
              </v:shape>
            </v:group>
            <v:group style="position:absolute;left:3551;top:7052;width:90;height:88" coordorigin="3551,7052" coordsize="90,88">
              <v:shape style="position:absolute;left:3551;top:7052;width:90;height:88" coordorigin="3551,7052" coordsize="90,88" path="m3551,7097l3557,7075,3571,7060,3592,7052,3616,7057,3633,7071,3641,7090,3636,7114,3624,7132,3605,7140,3580,7137,3562,7125,3553,7108,3551,7097xe" filled="false" stroked="true" strokeweight=".500349pt" strokecolor="#050100">
                <v:path arrowok="t"/>
              </v:shape>
            </v:group>
            <v:group style="position:absolute;left:4219;top:6596;width:90;height:88" coordorigin="4219,6596" coordsize="90,88">
              <v:shape style="position:absolute;left:4219;top:6596;width:90;height:88" coordorigin="4219,6596" coordsize="90,88" path="m4260,6596l4239,6604,4225,6619,4219,6641,4220,6652,4230,6669,4248,6681,4273,6684,4292,6676,4304,6658,4309,6634,4300,6615,4284,6601,4260,6596xe" filled="true" fillcolor="#050100" stroked="false">
                <v:path arrowok="t"/>
                <v:fill type="solid"/>
              </v:shape>
            </v:group>
            <v:group style="position:absolute;left:4219;top:6596;width:90;height:88" coordorigin="4219,6596" coordsize="90,88">
              <v:shape style="position:absolute;left:4219;top:6596;width:90;height:88" coordorigin="4219,6596" coordsize="90,88" path="m4219,6641l4225,6619,4239,6604,4260,6596,4284,6601,4300,6615,4309,6634,4304,6658,4292,6676,4273,6684,4248,6681,4230,6669,4220,6652,4219,6641xe" filled="false" stroked="true" strokeweight=".500349pt" strokecolor="#050100">
                <v:path arrowok="t"/>
              </v:shape>
            </v:group>
            <v:group style="position:absolute;left:4665;top:6404;width:90;height:88" coordorigin="4665,6404" coordsize="90,88">
              <v:shape style="position:absolute;left:4665;top:6404;width:90;height:88" coordorigin="4665,6404" coordsize="90,88" path="m4706,6404l4685,6411,4671,6426,4665,6448,4666,6459,4676,6476,4694,6488,4719,6492,4738,6483,4750,6466,4755,6441,4746,6422,4730,6409,4706,6404xe" filled="true" fillcolor="#050100" stroked="false">
                <v:path arrowok="t"/>
                <v:fill type="solid"/>
              </v:shape>
            </v:group>
            <v:group style="position:absolute;left:4665;top:6404;width:90;height:88" coordorigin="4665,6404" coordsize="90,88">
              <v:shape style="position:absolute;left:4665;top:6404;width:90;height:88" coordorigin="4665,6404" coordsize="90,88" path="m4665,6448l4671,6426,4685,6411,4706,6404,4730,6409,4746,6422,4755,6441,4750,6466,4738,6483,4719,6492,4694,6488,4676,6476,4666,6459,4665,6448xe" filled="false" stroked="true" strokeweight=".500349pt" strokecolor="#050100">
                <v:path arrowok="t"/>
              </v:shape>
            </v:group>
            <v:group style="position:absolute;left:5110;top:6025;width:90;height:88" coordorigin="5110,6025" coordsize="90,88">
              <v:shape style="position:absolute;left:5110;top:6025;width:90;height:88" coordorigin="5110,6025" coordsize="90,88" path="m5151,6025l5130,6032,5115,6048,5110,6069,5111,6080,5121,6097,5139,6109,5164,6113,5182,6104,5195,6087,5199,6062,5191,6043,5174,6030,5151,6025xe" filled="true" fillcolor="#050100" stroked="false">
                <v:path arrowok="t"/>
                <v:fill type="solid"/>
              </v:shape>
            </v:group>
            <v:group style="position:absolute;left:5110;top:6025;width:90;height:88" coordorigin="5110,6025" coordsize="90,88">
              <v:shape style="position:absolute;left:5110;top:6025;width:90;height:88" coordorigin="5110,6025" coordsize="90,88" path="m5110,6069l5115,6048,5130,6032,5151,6025,5174,6030,5191,6043,5199,6062,5195,6087,5182,6104,5164,6113,5139,6109,5121,6097,5111,6080,5110,6069xe" filled="false" stroked="true" strokeweight=".500349pt" strokecolor="#050100">
                <v:path arrowok="t"/>
              </v:shape>
            </v:group>
            <v:group style="position:absolute;left:2483;top:7320;width:445;height:244" coordorigin="2483,7320" coordsize="445,244">
              <v:shape style="position:absolute;left:2483;top:7320;width:445;height:244" coordorigin="2483,7320" coordsize="445,244" path="m2928,7320l2483,7563e" filled="false" stroked="true" strokeweight=".500323pt" strokecolor="#050100">
                <v:path arrowok="t"/>
              </v:shape>
            </v:group>
            <v:group style="position:absolute;left:2928;top:6915;width:670;height:405" coordorigin="2928,6915" coordsize="670,405">
              <v:shape style="position:absolute;left:2928;top:6915;width:670;height:405" coordorigin="2928,6915" coordsize="670,405" path="m3597,6915l2928,7320e" filled="false" stroked="true" strokeweight=".500327pt" strokecolor="#050100">
                <v:path arrowok="t"/>
              </v:shape>
            </v:group>
            <v:group style="position:absolute;left:3597;top:6446;width:668;height:470" coordorigin="3597,6446" coordsize="668,470">
              <v:shape style="position:absolute;left:3597;top:6446;width:668;height:470" coordorigin="3597,6446" coordsize="668,470" path="m4265,6446l3597,6915e" filled="false" stroked="true" strokeweight=".500333pt" strokecolor="#050100">
                <v:path arrowok="t"/>
              </v:shape>
            </v:group>
            <v:group style="position:absolute;left:4265;top:6143;width:447;height:304" coordorigin="4265,6143" coordsize="447,304">
              <v:shape style="position:absolute;left:4265;top:6143;width:447;height:304" coordorigin="4265,6143" coordsize="447,304" path="m4711,6143l4265,6446e" filled="false" stroked="true" strokeweight=".500332pt" strokecolor="#050100">
                <v:path arrowok="t"/>
              </v:shape>
            </v:group>
            <v:group style="position:absolute;left:4711;top:5860;width:445;height:284" coordorigin="4711,5860" coordsize="445,284">
              <v:shape style="position:absolute;left:4711;top:5860;width:445;height:284" coordorigin="4711,5860" coordsize="445,284" path="m5156,5860l4711,6143e" filled="false" stroked="true" strokeweight=".500329pt" strokecolor="#050100">
                <v:path arrowok="t"/>
              </v:shape>
            </v:group>
            <v:group style="position:absolute;left:2428;top:7500;width:109;height:94" coordorigin="2428,7500" coordsize="109,94">
              <v:shape style="position:absolute;left:2428;top:7500;width:109;height:94" coordorigin="2428,7500" coordsize="109,94" path="m2483,7500l2428,7593,2537,7593,2483,7500xe" filled="true" fillcolor="#050100" stroked="false">
                <v:path arrowok="t"/>
                <v:fill type="solid"/>
              </v:shape>
            </v:group>
            <v:group style="position:absolute;left:2428;top:7500;width:109;height:94" coordorigin="2428,7500" coordsize="109,94">
              <v:shape style="position:absolute;left:2428;top:7500;width:109;height:94" coordorigin="2428,7500" coordsize="109,94" path="m2483,7500l2537,7593,2428,7593,2483,7500xe" filled="false" stroked="true" strokeweight=".500342pt" strokecolor="#050100">
                <v:path arrowok="t"/>
              </v:shape>
            </v:group>
            <v:group style="position:absolute;left:2873;top:7257;width:109;height:94" coordorigin="2873,7257" coordsize="109,94">
              <v:shape style="position:absolute;left:2873;top:7257;width:109;height:94" coordorigin="2873,7257" coordsize="109,94" path="m2928,7257l2873,7350,2982,7350,2928,7257xe" filled="true" fillcolor="#050100" stroked="false">
                <v:path arrowok="t"/>
                <v:fill type="solid"/>
              </v:shape>
            </v:group>
            <v:group style="position:absolute;left:2873;top:7257;width:109;height:94" coordorigin="2873,7257" coordsize="109,94">
              <v:shape style="position:absolute;left:2873;top:7257;width:109;height:94" coordorigin="2873,7257" coordsize="109,94" path="m2928,7257l2982,7350,2873,7350,2928,7257xe" filled="false" stroked="true" strokeweight=".500342pt" strokecolor="#050100">
                <v:path arrowok="t"/>
              </v:shape>
            </v:group>
            <v:group style="position:absolute;left:3542;top:6853;width:109;height:94" coordorigin="3542,6853" coordsize="109,94">
              <v:shape style="position:absolute;left:3542;top:6853;width:109;height:94" coordorigin="3542,6853" coordsize="109,94" path="m3597,6853l3542,6946,3651,6946,3597,6853xe" filled="true" fillcolor="#050100" stroked="false">
                <v:path arrowok="t"/>
                <v:fill type="solid"/>
              </v:shape>
            </v:group>
            <v:group style="position:absolute;left:3542;top:6853;width:109;height:94" coordorigin="3542,6853" coordsize="109,94">
              <v:shape style="position:absolute;left:3542;top:6853;width:109;height:94" coordorigin="3542,6853" coordsize="109,94" path="m3597,6853l3651,6946,3542,6946,3597,6853xe" filled="false" stroked="true" strokeweight=".500342pt" strokecolor="#050100">
                <v:path arrowok="t"/>
              </v:shape>
            </v:group>
            <v:group style="position:absolute;left:4210;top:6384;width:109;height:94" coordorigin="4210,6384" coordsize="109,94">
              <v:shape style="position:absolute;left:4210;top:6384;width:109;height:94" coordorigin="4210,6384" coordsize="109,94" path="m4265,6384l4210,6477,4318,6477,4265,6384xe" filled="true" fillcolor="#050100" stroked="false">
                <v:path arrowok="t"/>
                <v:fill type="solid"/>
              </v:shape>
            </v:group>
            <v:group style="position:absolute;left:4210;top:6384;width:109;height:94" coordorigin="4210,6384" coordsize="109,94">
              <v:shape style="position:absolute;left:4210;top:6384;width:109;height:94" coordorigin="4210,6384" coordsize="109,94" path="m4265,6384l4318,6477,4210,6477,4265,6384xe" filled="false" stroked="true" strokeweight=".500342pt" strokecolor="#050100">
                <v:path arrowok="t"/>
              </v:shape>
            </v:group>
            <v:group style="position:absolute;left:4656;top:6080;width:109;height:94" coordorigin="4656,6080" coordsize="109,94">
              <v:shape style="position:absolute;left:4656;top:6080;width:109;height:94" coordorigin="4656,6080" coordsize="109,94" path="m4711,6080l4656,6173,4765,6173,4711,6080xe" filled="true" fillcolor="#050100" stroked="false">
                <v:path arrowok="t"/>
                <v:fill type="solid"/>
              </v:shape>
            </v:group>
            <v:group style="position:absolute;left:4656;top:6080;width:109;height:94" coordorigin="4656,6080" coordsize="109,94">
              <v:shape style="position:absolute;left:4656;top:6080;width:109;height:94" coordorigin="4656,6080" coordsize="109,94" path="m4711,6080l4765,6173,4656,6173,4711,6080xe" filled="false" stroked="true" strokeweight=".500342pt" strokecolor="#050100">
                <v:path arrowok="t"/>
              </v:shape>
            </v:group>
            <v:group style="position:absolute;left:5100;top:5797;width:109;height:94" coordorigin="5100,5797" coordsize="109,94">
              <v:shape style="position:absolute;left:5100;top:5797;width:109;height:94" coordorigin="5100,5797" coordsize="109,94" path="m5156,5797l5100,5890,5209,5890,5156,5797xe" filled="true" fillcolor="#050100" stroked="false">
                <v:path arrowok="t"/>
                <v:fill type="solid"/>
              </v:shape>
            </v:group>
            <v:group style="position:absolute;left:5100;top:5797;width:109;height:94" coordorigin="5100,5797" coordsize="109,94">
              <v:shape style="position:absolute;left:5100;top:5797;width:109;height:94" coordorigin="5100,5797" coordsize="109,94" path="m5156,5797l5209,5890,5100,5890,5156,5797xe" filled="false" stroked="true" strokeweight=".500342pt" strokecolor="#050100">
                <v:path arrowok="t"/>
              </v:shape>
            </v:group>
            <v:group style="position:absolute;left:2294;top:5799;width:366;height:2" coordorigin="2294,5799" coordsize="366,2">
              <v:shape style="position:absolute;left:2294;top:5799;width:366;height:2" coordorigin="2294,5799" coordsize="366,0" path="m2294,5799l2660,5799e" filled="false" stroked="true" strokeweight=".5003pt" strokecolor="#050100">
                <v:path arrowok="t"/>
              </v:shape>
            </v:group>
            <v:group style="position:absolute;left:2437;top:5798;width:80;height:2" coordorigin="2437,5798" coordsize="80,2">
              <v:shape style="position:absolute;left:2437;top:5798;width:80;height:2" coordorigin="2437,5798" coordsize="80,0" path="m2437,5798l2516,5798e" filled="false" stroked="true" strokeweight="3.921351pt" strokecolor="#050100">
                <v:path arrowok="t"/>
              </v:shape>
            </v:group>
            <v:group style="position:absolute;left:2437;top:5759;width:80;height:79" coordorigin="2437,5759" coordsize="80,79">
              <v:shape style="position:absolute;left:2437;top:5759;width:80;height:79" coordorigin="2437,5759" coordsize="80,79" path="m2437,5837l2516,5837,2516,5759,2437,5759,2437,5837xe" filled="false" stroked="true" strokeweight=".500349pt" strokecolor="#050100">
                <v:path arrowok="t"/>
              </v:shape>
            </v:group>
            <v:group style="position:absolute;left:3248;top:5799;width:366;height:2" coordorigin="3248,5799" coordsize="366,2">
              <v:shape style="position:absolute;left:3248;top:5799;width:366;height:2" coordorigin="3248,5799" coordsize="366,0" path="m3248,5799l3613,5799e" filled="false" stroked="true" strokeweight=".5003pt" strokecolor="#050100">
                <v:path arrowok="t"/>
              </v:shape>
            </v:group>
            <v:group style="position:absolute;left:3385;top:5753;width:90;height:88" coordorigin="3385,5753" coordsize="90,88">
              <v:shape style="position:absolute;left:3385;top:5753;width:90;height:88" coordorigin="3385,5753" coordsize="90,88" path="m3426,5753l3405,5761,3390,5776,3385,5798,3386,5809,3396,5826,3413,5838,3439,5841,3457,5833,3470,5815,3474,5791,3466,5772,3449,5758,3426,5753xe" filled="true" fillcolor="#050100" stroked="false">
                <v:path arrowok="t"/>
                <v:fill type="solid"/>
              </v:shape>
            </v:group>
            <v:group style="position:absolute;left:3385;top:5753;width:90;height:88" coordorigin="3385,5753" coordsize="90,88">
              <v:shape style="position:absolute;left:3385;top:5753;width:90;height:88" coordorigin="3385,5753" coordsize="90,88" path="m3385,5798l3390,5776,3405,5761,3426,5753,3449,5758,3466,5772,3474,5791,3470,5815,3457,5833,3439,5841,3413,5838,3396,5826,3386,5809,3385,5798xe" filled="false" stroked="true" strokeweight=".500349pt" strokecolor="#050100">
                <v:path arrowok="t"/>
              </v:shape>
            </v:group>
            <v:group style="position:absolute;left:4221;top:5799;width:366;height:2" coordorigin="4221,5799" coordsize="366,2">
              <v:shape style="position:absolute;left:4221;top:5799;width:366;height:2" coordorigin="4221,5799" coordsize="366,0" path="m4221,5799l4587,5799e" filled="false" stroked="true" strokeweight=".5003pt" strokecolor="#050100">
                <v:path arrowok="t"/>
              </v:shape>
            </v:group>
            <v:group style="position:absolute;left:4349;top:5736;width:109;height:94" coordorigin="4349,5736" coordsize="109,94">
              <v:shape style="position:absolute;left:4349;top:5736;width:109;height:94" coordorigin="4349,5736" coordsize="109,94" path="m4404,5736l4349,5829,4458,5829,4404,5736xe" filled="true" fillcolor="#050100" stroked="false">
                <v:path arrowok="t"/>
                <v:fill type="solid"/>
              </v:shape>
            </v:group>
            <v:group style="position:absolute;left:4349;top:5736;width:109;height:94" coordorigin="4349,5736" coordsize="109,94">
              <v:shape style="position:absolute;left:4349;top:5736;width:109;height:94" coordorigin="4349,5736" coordsize="109,94" path="m4404,5736l4458,5829,4349,5829,4404,5736xe" filled="false" stroked="true" strokeweight=".500342pt" strokecolor="#0501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93.956802pt;margin-top:534.078247pt;width:172.798955pt;height:61.108228pt;mso-position-horizontal-relative:page;mso-position-vertical-relative:page;z-index:-54352" type="#_x0000_t75" stroked="false">
            <v:imagedata r:id="rId16" o:title=""/>
          </v:shape>
        </w:pict>
      </w:r>
      <w:r>
        <w:rPr/>
        <w:pict>
          <v:group style="position:absolute;margin-left:363.677429pt;margin-top:275.556732pt;width:156.950pt;height:113.75pt;mso-position-horizontal-relative:page;mso-position-vertical-relative:page;z-index:-54328" coordorigin="7274,5511" coordsize="3139,2275">
            <v:group style="position:absolute;left:7904;top:7718;width:2;height:61" coordorigin="7904,7718" coordsize="2,61">
              <v:shape style="position:absolute;left:7904;top:7718;width:2;height:61" coordorigin="7904,7718" coordsize="0,61" path="m7904,7718l7904,7779e" filled="false" stroked="true" strokeweight=".5003pt" strokecolor="#050100">
                <v:path arrowok="t"/>
              </v:shape>
            </v:group>
            <v:group style="position:absolute;left:8530;top:7718;width:2;height:61" coordorigin="8530,7718" coordsize="2,61">
              <v:shape style="position:absolute;left:8530;top:7718;width:2;height:61" coordorigin="8530,7718" coordsize="0,61" path="m8530,7718l8530,7779e" filled="false" stroked="true" strokeweight=".5003pt" strokecolor="#050100">
                <v:path arrowok="t"/>
              </v:shape>
            </v:group>
            <v:group style="position:absolute;left:9156;top:7718;width:2;height:61" coordorigin="9156,7718" coordsize="2,61">
              <v:shape style="position:absolute;left:9156;top:7718;width:2;height:61" coordorigin="9156,7718" coordsize="0,61" path="m9156,7718l9156,7779e" filled="false" stroked="true" strokeweight=".5003pt" strokecolor="#050100">
                <v:path arrowok="t"/>
              </v:shape>
            </v:group>
            <v:group style="position:absolute;left:9782;top:7718;width:2;height:61" coordorigin="9782,7718" coordsize="2,61">
              <v:shape style="position:absolute;left:9782;top:7718;width:2;height:61" coordorigin="9782,7718" coordsize="0,61" path="m9782,7718l9782,7779e" filled="false" stroked="true" strokeweight=".5003pt" strokecolor="#050100">
                <v:path arrowok="t"/>
              </v:shape>
            </v:group>
            <v:group style="position:absolute;left:10407;top:5516;width:2;height:2263" coordorigin="10407,5516" coordsize="2,2263">
              <v:shape style="position:absolute;left:10407;top:5516;width:2;height:2263" coordorigin="10407,5516" coordsize="0,2263" path="m10407,5516l10407,7779e" filled="false" stroked="true" strokeweight=".5003pt" strokecolor="#050100">
                <v:path arrowok="t"/>
              </v:shape>
            </v:group>
            <v:group style="position:absolute;left:7279;top:7781;width:3129;height:2" coordorigin="7279,7781" coordsize="3129,2">
              <v:shape style="position:absolute;left:7279;top:7781;width:3129;height:2" coordorigin="7279,7781" coordsize="3129,0" path="m7279,7781l10407,7781e" filled="false" stroked="true" strokeweight=".50015pt" strokecolor="#050100">
                <v:path arrowok="t"/>
              </v:shape>
            </v:group>
            <v:group style="position:absolute;left:7283;top:7555;width:58;height:2" coordorigin="7283,7555" coordsize="58,2">
              <v:shape style="position:absolute;left:7283;top:7555;width:58;height:2" coordorigin="7283,7555" coordsize="58,0" path="m7283,7555l7341,7555e" filled="false" stroked="true" strokeweight=".50015pt" strokecolor="#050100">
                <v:path arrowok="t"/>
              </v:shape>
            </v:group>
            <v:group style="position:absolute;left:7283;top:7101;width:58;height:2" coordorigin="7283,7101" coordsize="58,2">
              <v:shape style="position:absolute;left:7283;top:7101;width:58;height:2" coordorigin="7283,7101" coordsize="58,0" path="m7283,7101l7341,7101e" filled="false" stroked="true" strokeweight=".50015pt" strokecolor="#050100">
                <v:path arrowok="t"/>
              </v:shape>
            </v:group>
            <v:group style="position:absolute;left:7283;top:6649;width:58;height:2" coordorigin="7283,6649" coordsize="58,2">
              <v:shape style="position:absolute;left:7283;top:6649;width:58;height:2" coordorigin="7283,6649" coordsize="58,0" path="m7283,6649l7341,6649e" filled="false" stroked="true" strokeweight=".50015pt" strokecolor="#050100">
                <v:path arrowok="t"/>
              </v:shape>
            </v:group>
            <v:group style="position:absolute;left:7283;top:6197;width:58;height:2" coordorigin="7283,6197" coordsize="58,2">
              <v:shape style="position:absolute;left:7283;top:6197;width:58;height:2" coordorigin="7283,6197" coordsize="58,0" path="m7283,6197l7341,6197e" filled="false" stroked="true" strokeweight=".50015pt" strokecolor="#050100">
                <v:path arrowok="t"/>
              </v:shape>
            </v:group>
            <v:group style="position:absolute;left:7283;top:5744;width:58;height:2" coordorigin="7283,5744" coordsize="58,2">
              <v:shape style="position:absolute;left:7283;top:5744;width:58;height:2" coordorigin="7283,5744" coordsize="58,0" path="m7283,5744l7341,5744e" filled="false" stroked="true" strokeweight=".50015pt" strokecolor="#050100">
                <v:path arrowok="t"/>
              </v:shape>
            </v:group>
            <v:group style="position:absolute;left:7279;top:5518;width:2;height:2263" coordorigin="7279,5518" coordsize="2,2263">
              <v:shape style="position:absolute;left:7279;top:5518;width:2;height:2263" coordorigin="7279,5518" coordsize="0,2263" path="m7279,7781l7279,5518e" filled="false" stroked="true" strokeweight=".5003pt" strokecolor="#050100">
                <v:path arrowok="t"/>
              </v:shape>
            </v:group>
            <v:group style="position:absolute;left:7644;top:6128;width:208;height:154" coordorigin="7644,6128" coordsize="208,154">
              <v:shape style="position:absolute;left:7644;top:6128;width:208;height:154" coordorigin="7644,6128" coordsize="208,154" path="m7852,6128l7644,6282e" filled="false" stroked="true" strokeweight=".500203pt" strokecolor="#050100">
                <v:path arrowok="t"/>
              </v:shape>
            </v:group>
            <v:group style="position:absolute;left:7955;top:6131;width:212;height:176" coordorigin="7955,6131" coordsize="212,176">
              <v:shape style="position:absolute;left:7955;top:6131;width:212;height:176" coordorigin="7955,6131" coordsize="212,176" path="m8167,6306l7955,6131e" filled="false" stroked="true" strokeweight=".500211pt" strokecolor="#050100">
                <v:path arrowok="t"/>
              </v:shape>
            </v:group>
            <v:group style="position:absolute;left:8277;top:6227;width:194;height:92" coordorigin="8277,6227" coordsize="194,92">
              <v:shape style="position:absolute;left:8277;top:6227;width:194;height:92" coordorigin="8277,6227" coordsize="194,92" path="m8470,6227l8277,6319e" filled="false" stroked="true" strokeweight=".500178pt" strokecolor="#050100">
                <v:path arrowok="t"/>
              </v:shape>
            </v:group>
            <v:group style="position:absolute;left:8569;top:5833;width:235;height:314" coordorigin="8569,5833" coordsize="235,314">
              <v:shape style="position:absolute;left:8569;top:5833;width:235;height:314" coordorigin="8569,5833" coordsize="235,314" path="m8803,5833l8569,6146e" filled="false" stroked="true" strokeweight=".500246pt" strokecolor="#050100">
                <v:path arrowok="t"/>
              </v:shape>
            </v:group>
            <v:group style="position:absolute;left:8854;top:5844;width:291;height:1648" coordorigin="8854,5844" coordsize="291,1648">
              <v:shape style="position:absolute;left:8854;top:5844;width:291;height:1648" coordorigin="8854,5844" coordsize="291,1648" path="m9145,7491l8854,5844e" filled="false" stroked="true" strokeweight=".500295pt" strokecolor="#050100">
                <v:path arrowok="t"/>
              </v:shape>
            </v:group>
            <v:group style="position:absolute;left:9221;top:7555;width:183;height:2" coordorigin="9221,7555" coordsize="183,2">
              <v:shape style="position:absolute;left:9221;top:7555;width:183;height:2" coordorigin="9221,7555" coordsize="183,0" path="m9404,7555l9221,7555e" filled="false" stroked="true" strokeweight=".50015pt" strokecolor="#050100">
                <v:path arrowok="t"/>
              </v:shape>
            </v:group>
            <v:group style="position:absolute;left:9533;top:7555;width:184;height:2" coordorigin="9533,7555" coordsize="184,2">
              <v:shape style="position:absolute;left:9533;top:7555;width:184;height:2" coordorigin="9533,7555" coordsize="184,0" path="m9717,7555l9533,7555e" filled="false" stroked="true" strokeweight=".50015pt" strokecolor="#050100">
                <v:path arrowok="t"/>
              </v:shape>
            </v:group>
            <v:group style="position:absolute;left:9847;top:7555;width:183;height:2" coordorigin="9847,7555" coordsize="183,2">
              <v:shape style="position:absolute;left:9847;top:7555;width:183;height:2" coordorigin="9847,7555" coordsize="183,0" path="m10029,7555l9847,7555e" filled="false" stroked="true" strokeweight=".50015pt" strokecolor="#050100">
                <v:path arrowok="t"/>
              </v:shape>
            </v:group>
            <v:group style="position:absolute;left:7540;top:6261;width:104;height:89" coordorigin="7540,6261" coordsize="104,89">
              <v:shape style="position:absolute;left:7540;top:6261;width:104;height:89" coordorigin="7540,6261" coordsize="104,89" path="m7592,6261l7540,6350,7643,6350,7592,6261xe" filled="true" fillcolor="#050100" stroked="false">
                <v:path arrowok="t"/>
                <v:fill type="solid"/>
              </v:shape>
            </v:group>
            <v:group style="position:absolute;left:7540;top:6261;width:104;height:89" coordorigin="7540,6261" coordsize="104,89">
              <v:shape style="position:absolute;left:7540;top:6261;width:104;height:89" coordorigin="7540,6261" coordsize="104,89" path="m7592,6261l7643,6350,7540,6350,7592,6261xe" filled="false" stroked="true" strokeweight=".500214pt" strokecolor="#050100">
                <v:path arrowok="t"/>
              </v:shape>
            </v:group>
            <v:group style="position:absolute;left:7852;top:6031;width:104;height:89" coordorigin="7852,6031" coordsize="104,89">
              <v:shape style="position:absolute;left:7852;top:6031;width:104;height:89" coordorigin="7852,6031" coordsize="104,89" path="m7904,6031l7852,6120,7955,6120,7904,6031xe" filled="true" fillcolor="#050100" stroked="false">
                <v:path arrowok="t"/>
                <v:fill type="solid"/>
              </v:shape>
            </v:group>
            <v:group style="position:absolute;left:7852;top:6031;width:104;height:89" coordorigin="7852,6031" coordsize="104,89">
              <v:shape style="position:absolute;left:7852;top:6031;width:104;height:89" coordorigin="7852,6031" coordsize="104,89" path="m7904,6031l7955,6120,7852,6120,7904,6031xe" filled="false" stroked="true" strokeweight=".500214pt" strokecolor="#050100">
                <v:path arrowok="t"/>
              </v:shape>
            </v:group>
            <v:group style="position:absolute;left:8165;top:6288;width:104;height:89" coordorigin="8165,6288" coordsize="104,89">
              <v:shape style="position:absolute;left:8165;top:6288;width:104;height:89" coordorigin="8165,6288" coordsize="104,89" path="m8218,6288l8165,6377,8268,6377,8218,6288xe" filled="true" fillcolor="#050100" stroked="false">
                <v:path arrowok="t"/>
                <v:fill type="solid"/>
              </v:shape>
            </v:group>
            <v:group style="position:absolute;left:8165;top:6288;width:104;height:89" coordorigin="8165,6288" coordsize="104,89">
              <v:shape style="position:absolute;left:8165;top:6288;width:104;height:89" coordorigin="8165,6288" coordsize="104,89" path="m8218,6288l8268,6377,8165,6377,8218,6288xe" filled="false" stroked="true" strokeweight=".500214pt" strokecolor="#050100">
                <v:path arrowok="t"/>
              </v:shape>
            </v:group>
            <v:group style="position:absolute;left:8477;top:6139;width:104;height:89" coordorigin="8477,6139" coordsize="104,89">
              <v:shape style="position:absolute;left:8477;top:6139;width:104;height:89" coordorigin="8477,6139" coordsize="104,89" path="m8530,6139l8477,6228,8580,6228,8530,6139xe" filled="true" fillcolor="#050100" stroked="false">
                <v:path arrowok="t"/>
                <v:fill type="solid"/>
              </v:shape>
            </v:group>
            <v:group style="position:absolute;left:8477;top:6139;width:104;height:89" coordorigin="8477,6139" coordsize="104,89">
              <v:shape style="position:absolute;left:8477;top:6139;width:104;height:89" coordorigin="8477,6139" coordsize="104,89" path="m8530,6139l8580,6228,8477,6228,8530,6139xe" filled="false" stroked="true" strokeweight=".500214pt" strokecolor="#050100">
                <v:path arrowok="t"/>
              </v:shape>
            </v:group>
            <v:group style="position:absolute;left:8791;top:5721;width:104;height:89" coordorigin="8791,5721" coordsize="104,89">
              <v:shape style="position:absolute;left:8791;top:5721;width:104;height:89" coordorigin="8791,5721" coordsize="104,89" path="m8843,5721l8791,5810,8894,5810,8843,5721xe" filled="true" fillcolor="#050100" stroked="false">
                <v:path arrowok="t"/>
                <v:fill type="solid"/>
              </v:shape>
            </v:group>
            <v:group style="position:absolute;left:8791;top:5721;width:104;height:89" coordorigin="8791,5721" coordsize="104,89">
              <v:shape style="position:absolute;left:8791;top:5721;width:104;height:89" coordorigin="8791,5721" coordsize="104,89" path="m8843,5721l8894,5810,8791,5810,8843,5721xe" filled="false" stroked="true" strokeweight=".500214pt" strokecolor="#050100">
                <v:path arrowok="t"/>
              </v:shape>
            </v:group>
            <v:group style="position:absolute;left:9104;top:7496;width:104;height:89" coordorigin="9104,7496" coordsize="104,89">
              <v:shape style="position:absolute;left:9104;top:7496;width:104;height:89" coordorigin="9104,7496" coordsize="104,89" path="m9156,7496l9104,7584,9207,7584,9156,7496xe" filled="true" fillcolor="#050100" stroked="false">
                <v:path arrowok="t"/>
                <v:fill type="solid"/>
              </v:shape>
            </v:group>
            <v:group style="position:absolute;left:9104;top:7496;width:104;height:89" coordorigin="9104,7496" coordsize="104,89">
              <v:shape style="position:absolute;left:9104;top:7496;width:104;height:89" coordorigin="9104,7496" coordsize="104,89" path="m9156,7496l9207,7584,9104,7584,9156,7496xe" filled="false" stroked="true" strokeweight=".500214pt" strokecolor="#050100">
                <v:path arrowok="t"/>
              </v:shape>
            </v:group>
            <v:group style="position:absolute;left:9416;top:7496;width:104;height:89" coordorigin="9416,7496" coordsize="104,89">
              <v:shape style="position:absolute;left:9416;top:7496;width:104;height:89" coordorigin="9416,7496" coordsize="104,89" path="m9469,7496l9416,7584,9519,7584,9469,7496xe" filled="true" fillcolor="#050100" stroked="false">
                <v:path arrowok="t"/>
                <v:fill type="solid"/>
              </v:shape>
            </v:group>
            <v:group style="position:absolute;left:9416;top:7496;width:104;height:89" coordorigin="9416,7496" coordsize="104,89">
              <v:shape style="position:absolute;left:9416;top:7496;width:104;height:89" coordorigin="9416,7496" coordsize="104,89" path="m9469,7496l9519,7584,9416,7584,9469,7496xe" filled="false" stroked="true" strokeweight=".500214pt" strokecolor="#050100">
                <v:path arrowok="t"/>
              </v:shape>
            </v:group>
            <v:group style="position:absolute;left:9730;top:7496;width:104;height:89" coordorigin="9730,7496" coordsize="104,89">
              <v:shape style="position:absolute;left:9730;top:7496;width:104;height:89" coordorigin="9730,7496" coordsize="104,89" path="m9782,7496l9730,7584,9833,7584,9782,7496xe" filled="true" fillcolor="#050100" stroked="false">
                <v:path arrowok="t"/>
                <v:fill type="solid"/>
              </v:shape>
            </v:group>
            <v:group style="position:absolute;left:9730;top:7496;width:104;height:89" coordorigin="9730,7496" coordsize="104,89">
              <v:shape style="position:absolute;left:9730;top:7496;width:104;height:89" coordorigin="9730,7496" coordsize="104,89" path="m9782,7496l9833,7584,9730,7584,9782,7496xe" filled="false" stroked="true" strokeweight=".500214pt" strokecolor="#050100">
                <v:path arrowok="t"/>
              </v:shape>
            </v:group>
            <v:group style="position:absolute;left:10042;top:7496;width:104;height:89" coordorigin="10042,7496" coordsize="104,89">
              <v:shape style="position:absolute;left:10042;top:7496;width:104;height:89" coordorigin="10042,7496" coordsize="104,89" path="m10094,7496l10042,7584,10145,7584,10094,7496xe" filled="true" fillcolor="#050100" stroked="false">
                <v:path arrowok="t"/>
                <v:fill type="solid"/>
              </v:shape>
            </v:group>
            <v:group style="position:absolute;left:10042;top:7496;width:104;height:89" coordorigin="10042,7496" coordsize="104,89">
              <v:shape style="position:absolute;left:10042;top:7496;width:104;height:89" coordorigin="10042,7496" coordsize="104,89" path="m10094,7496l10145,7584,10042,7584,10094,7496xe" filled="false" stroked="true" strokeweight=".500214pt" strokecolor="#050100">
                <v:path arrowok="t"/>
              </v:shape>
            </v:group>
            <v:group style="position:absolute;left:7691;top:7555;width:218;height:2" coordorigin="7691,7555" coordsize="218,2">
              <v:shape style="position:absolute;left:7691;top:7555;width:218;height:2" coordorigin="7691,7555" coordsize="218,0" path="m7908,7555l7691,7555e" filled="false" stroked="true" strokeweight=".50015pt" strokecolor="#050100">
                <v:path arrowok="t"/>
              </v:shape>
            </v:group>
            <v:group style="position:absolute;left:8038;top:7555;width:219;height:2" coordorigin="8038,7555" coordsize="219,2">
              <v:shape style="position:absolute;left:8038;top:7555;width:219;height:2" coordorigin="8038,7555" coordsize="219,0" path="m8257,7555l8038,7555e" filled="false" stroked="true" strokeweight=".50015pt" strokecolor="#050100">
                <v:path arrowok="t"/>
              </v:shape>
            </v:group>
            <v:group style="position:absolute;left:8387;top:7555;width:218;height:2" coordorigin="8387,7555" coordsize="218,2">
              <v:shape style="position:absolute;left:8387;top:7555;width:218;height:2" coordorigin="8387,7555" coordsize="218,0" path="m8604,7555l8387,7555e" filled="false" stroked="true" strokeweight=".50015pt" strokecolor="#050100">
                <v:path arrowok="t"/>
              </v:shape>
            </v:group>
            <v:group style="position:absolute;left:8734;top:7555;width:218;height:2" coordorigin="8734,7555" coordsize="218,2">
              <v:shape style="position:absolute;left:8734;top:7555;width:218;height:2" coordorigin="8734,7555" coordsize="218,0" path="m8952,7555l8734,7555e" filled="false" stroked="true" strokeweight=".50015pt" strokecolor="#050100">
                <v:path arrowok="t"/>
              </v:shape>
            </v:group>
            <v:group style="position:absolute;left:9029;top:5844;width:322;height:1648" coordorigin="9029,5844" coordsize="322,1648">
              <v:shape style="position:absolute;left:9029;top:5844;width:322;height:1648" coordorigin="9029,5844" coordsize="322,1648" path="m9351,5844l9029,7491e" filled="false" stroked="true" strokeweight=".500294pt" strokecolor="#050100">
                <v:path arrowok="t"/>
              </v:shape>
            </v:group>
            <v:group style="position:absolute;left:9416;top:5819;width:245;height:177" coordorigin="9416,5819" coordsize="245,177">
              <v:shape style="position:absolute;left:9416;top:5819;width:245;height:177" coordorigin="9416,5819" coordsize="245,177" path="m9661,5995l9416,5819e" filled="false" stroked="true" strokeweight=".500201pt" strokecolor="#050100">
                <v:path arrowok="t"/>
              </v:shape>
            </v:group>
            <v:group style="position:absolute;left:9761;top:6077;width:252;height:231" coordorigin="9761,6077" coordsize="252,231">
              <v:shape style="position:absolute;left:9761;top:6077;width:252;height:231" coordorigin="9761,6077" coordsize="252,231" path="m10012,6307l9761,6077e" filled="false" stroked="true" strokeweight=".500218pt" strokecolor="#050100">
                <v:path arrowok="t"/>
              </v:shape>
            </v:group>
            <v:group style="position:absolute;left:7588;top:7554;width:75;height:2" coordorigin="7588,7554" coordsize="75,2">
              <v:shape style="position:absolute;left:7588;top:7554;width:75;height:2" coordorigin="7588,7554" coordsize="75,0" path="m7588,7554l7663,7554e" filled="false" stroked="true" strokeweight="3.743123pt" strokecolor="#050100">
                <v:path arrowok="t"/>
              </v:shape>
            </v:group>
            <v:group style="position:absolute;left:7588;top:7517;width:75;height:75" coordorigin="7588,7517" coordsize="75,75">
              <v:shape style="position:absolute;left:7588;top:7517;width:75;height:75" coordorigin="7588,7517" coordsize="75,75" path="m7588,7592l7663,7592,7663,7517,7588,7517,7588,7592xe" filled="false" stroked="true" strokeweight=".500225pt" strokecolor="#050100">
                <v:path arrowok="t"/>
              </v:shape>
            </v:group>
            <v:group style="position:absolute;left:7935;top:7554;width:75;height:2" coordorigin="7935,7554" coordsize="75,2">
              <v:shape style="position:absolute;left:7935;top:7554;width:75;height:2" coordorigin="7935,7554" coordsize="75,0" path="m7935,7554l8010,7554e" filled="false" stroked="true" strokeweight="3.743123pt" strokecolor="#050100">
                <v:path arrowok="t"/>
              </v:shape>
            </v:group>
            <v:group style="position:absolute;left:7935;top:7517;width:75;height:75" coordorigin="7935,7517" coordsize="75,75">
              <v:shape style="position:absolute;left:7935;top:7517;width:75;height:75" coordorigin="7935,7517" coordsize="75,75" path="m7935,7592l8010,7592,8010,7517,7935,7517,7935,7592xe" filled="false" stroked="true" strokeweight=".500225pt" strokecolor="#050100">
                <v:path arrowok="t"/>
              </v:shape>
            </v:group>
            <v:group style="position:absolute;left:8284;top:7554;width:75;height:2" coordorigin="8284,7554" coordsize="75,2">
              <v:shape style="position:absolute;left:8284;top:7554;width:75;height:2" coordorigin="8284,7554" coordsize="75,0" path="m8284,7554l8359,7554e" filled="false" stroked="true" strokeweight="3.743123pt" strokecolor="#050100">
                <v:path arrowok="t"/>
              </v:shape>
            </v:group>
            <v:group style="position:absolute;left:8284;top:7517;width:75;height:75" coordorigin="8284,7517" coordsize="75,75">
              <v:shape style="position:absolute;left:8284;top:7517;width:75;height:75" coordorigin="8284,7517" coordsize="75,75" path="m8284,7592l8359,7592,8359,7517,8284,7517,8284,7592xe" filled="false" stroked="true" strokeweight=".500225pt" strokecolor="#050100">
                <v:path arrowok="t"/>
              </v:shape>
            </v:group>
            <v:group style="position:absolute;left:8631;top:7554;width:75;height:2" coordorigin="8631,7554" coordsize="75,2">
              <v:shape style="position:absolute;left:8631;top:7554;width:75;height:2" coordorigin="8631,7554" coordsize="75,0" path="m8631,7554l8706,7554e" filled="false" stroked="true" strokeweight="3.743123pt" strokecolor="#050100">
                <v:path arrowok="t"/>
              </v:shape>
            </v:group>
            <v:group style="position:absolute;left:8631;top:7517;width:75;height:75" coordorigin="8631,7517" coordsize="75,75">
              <v:shape style="position:absolute;left:8631;top:7517;width:75;height:75" coordorigin="8631,7517" coordsize="75,75" path="m8631,7592l8706,7592,8706,7517,8631,7517,8631,7592xe" filled="false" stroked="true" strokeweight=".500225pt" strokecolor="#050100">
                <v:path arrowok="t"/>
              </v:shape>
            </v:group>
            <v:group style="position:absolute;left:8979;top:7554;width:75;height:2" coordorigin="8979,7554" coordsize="75,2">
              <v:shape style="position:absolute;left:8979;top:7554;width:75;height:2" coordorigin="8979,7554" coordsize="75,0" path="m8979,7554l9053,7554e" filled="false" stroked="true" strokeweight="3.743123pt" strokecolor="#050100">
                <v:path arrowok="t"/>
              </v:shape>
            </v:group>
            <v:group style="position:absolute;left:8979;top:7517;width:75;height:75" coordorigin="8979,7517" coordsize="75,75">
              <v:shape style="position:absolute;left:8979;top:7517;width:75;height:75" coordorigin="8979,7517" coordsize="75,75" path="m8979,7592l9053,7592,9053,7517,8979,7517,8979,7592xe" filled="false" stroked="true" strokeweight=".500225pt" strokecolor="#050100">
                <v:path arrowok="t"/>
              </v:shape>
            </v:group>
            <v:group style="position:absolute;left:9326;top:5780;width:75;height:2" coordorigin="9326,5780" coordsize="75,2">
              <v:shape style="position:absolute;left:9326;top:5780;width:75;height:2" coordorigin="9326,5780" coordsize="75,0" path="m9326,5780l9401,5780e" filled="false" stroked="true" strokeweight="3.744123pt" strokecolor="#050100">
                <v:path arrowok="t"/>
              </v:shape>
            </v:group>
            <v:group style="position:absolute;left:9326;top:5742;width:75;height:75" coordorigin="9326,5742" coordsize="75,75">
              <v:shape style="position:absolute;left:9326;top:5742;width:75;height:75" coordorigin="9326,5742" coordsize="75,75" path="m9326,5817l9401,5817,9401,5742,9326,5742,9326,5817xe" filled="false" stroked="true" strokeweight=".500225pt" strokecolor="#050100">
                <v:path arrowok="t"/>
              </v:shape>
            </v:group>
            <v:group style="position:absolute;left:9675;top:6033;width:75;height:2" coordorigin="9675,6033" coordsize="75,2">
              <v:shape style="position:absolute;left:9675;top:6033;width:75;height:2" coordorigin="9675,6033" coordsize="75,0" path="m9675,6033l9749,6033e" filled="false" stroked="true" strokeweight="3.744123pt" strokecolor="#050100">
                <v:path arrowok="t"/>
              </v:shape>
            </v:group>
            <v:group style="position:absolute;left:9675;top:5995;width:75;height:75" coordorigin="9675,5995" coordsize="75,75">
              <v:shape style="position:absolute;left:9675;top:5995;width:75;height:75" coordorigin="9675,5995" coordsize="75,75" path="m9675,6070l9749,6070,9749,5995,9675,5995,9675,6070xe" filled="false" stroked="true" strokeweight=".500225pt" strokecolor="#050100">
                <v:path arrowok="t"/>
              </v:shape>
            </v:group>
            <v:group style="position:absolute;left:10022;top:6351;width:75;height:2" coordorigin="10022,6351" coordsize="75,2">
              <v:shape style="position:absolute;left:10022;top:6351;width:75;height:2" coordorigin="10022,6351" coordsize="75,0" path="m10022,6351l10097,6351e" filled="false" stroked="true" strokeweight="3.743123pt" strokecolor="#050100">
                <v:path arrowok="t"/>
              </v:shape>
            </v:group>
            <v:group style="position:absolute;left:10022;top:6313;width:75;height:75" coordorigin="10022,6313" coordsize="75,75">
              <v:shape style="position:absolute;left:10022;top:6313;width:75;height:75" coordorigin="10022,6313" coordsize="75,75" path="m10022,6388l10097,6388,10097,6313,10022,6313,10022,6388xe" filled="false" stroked="true" strokeweight=".500225pt" strokecolor="#050100">
                <v:path arrowok="t"/>
              </v:shape>
            </v:group>
            <v:group style="position:absolute;left:7459;top:5730;width:112;height:2" coordorigin="7459,5730" coordsize="112,2">
              <v:shape style="position:absolute;left:7459;top:5730;width:112;height:2" coordorigin="7459,5730" coordsize="112,0" path="m7459,5730l7571,5730e" filled="false" stroked="true" strokeweight=".50015pt" strokecolor="#050100">
                <v:path arrowok="t"/>
              </v:shape>
            </v:group>
            <v:group style="position:absolute;left:7675;top:5730;width:112;height:2" coordorigin="7675,5730" coordsize="112,2">
              <v:shape style="position:absolute;left:7675;top:5730;width:112;height:2" coordorigin="7675,5730" coordsize="112,0" path="m7675,5730l7787,5730e" filled="false" stroked="true" strokeweight=".50015pt" strokecolor="#050100">
                <v:path arrowok="t"/>
              </v:shape>
            </v:group>
            <v:group style="position:absolute;left:7565;top:5663;width:115;height:99" coordorigin="7565,5663" coordsize="115,99">
              <v:shape style="position:absolute;left:7565;top:5663;width:115;height:99" coordorigin="7565,5663" coordsize="115,99" path="m7623,5663l7565,5762,7680,5762,7623,5663xe" filled="true" fillcolor="#050100" stroked="false">
                <v:path arrowok="t"/>
                <v:fill type="solid"/>
              </v:shape>
            </v:group>
            <v:group style="position:absolute;left:7565;top:5663;width:115;height:99" coordorigin="7565,5663" coordsize="115,99">
              <v:shape style="position:absolute;left:7565;top:5663;width:115;height:99" coordorigin="7565,5663" coordsize="115,99" path="m7623,5663l7680,5762,7565,5762,7623,5663xe" filled="false" stroked="true" strokeweight=".500214pt" strokecolor="#050100">
                <v:path arrowok="t"/>
              </v:shape>
            </v:group>
            <v:group style="position:absolute;left:7459;top:5916;width:112;height:2" coordorigin="7459,5916" coordsize="112,2">
              <v:shape style="position:absolute;left:7459;top:5916;width:112;height:2" coordorigin="7459,5916" coordsize="112,0" path="m7459,5916l7571,5916e" filled="false" stroked="true" strokeweight=".50015pt" strokecolor="#050100">
                <v:path arrowok="t"/>
              </v:shape>
            </v:group>
            <v:group style="position:absolute;left:7675;top:5916;width:112;height:2" coordorigin="7675,5916" coordsize="112,2">
              <v:shape style="position:absolute;left:7675;top:5916;width:112;height:2" coordorigin="7675,5916" coordsize="112,0" path="m7675,5916l7787,5916e" filled="false" stroked="true" strokeweight=".50015pt" strokecolor="#050100">
                <v:path arrowok="t"/>
              </v:shape>
            </v:group>
            <v:group style="position:absolute;left:7581;top:5915;width:84;height:2" coordorigin="7581,5915" coordsize="84,2">
              <v:shape style="position:absolute;left:7581;top:5915;width:84;height:2" coordorigin="7581,5915" coordsize="84,0" path="m7581,5915l7664,5915e" filled="false" stroked="true" strokeweight="4.16725pt" strokecolor="#050100">
                <v:path arrowok="t"/>
              </v:shape>
            </v:group>
            <v:group style="position:absolute;left:7581;top:5874;width:84;height:84" coordorigin="7581,5874" coordsize="84,84">
              <v:shape style="position:absolute;left:7581;top:5874;width:84;height:84" coordorigin="7581,5874" coordsize="84,84" path="m7581,5957l7664,5957,7664,5874,7581,5874,7581,5957xe" filled="false" stroked="true" strokeweight=".500225pt" strokecolor="#050100">
                <v:path arrowok="t"/>
              </v:shape>
            </v:group>
            <v:group style="position:absolute;left:7279;top:5518;width:2;height:44" coordorigin="7279,5518" coordsize="2,44">
              <v:shape style="position:absolute;left:7279;top:5518;width:2;height:44" coordorigin="7279,5518" coordsize="0,44" path="m7279,5518l7279,5562e" filled="false" stroked="true" strokeweight=".5003pt" strokecolor="#050100">
                <v:path arrowok="t"/>
              </v:shape>
            </v:group>
            <v:group style="position:absolute;left:7626;top:5518;width:2;height:44" coordorigin="7626,5518" coordsize="2,44">
              <v:shape style="position:absolute;left:7626;top:5518;width:2;height:44" coordorigin="7626,5518" coordsize="0,44" path="m7626,5518l7626,5562e" filled="false" stroked="true" strokeweight=".5003pt" strokecolor="#050100">
                <v:path arrowok="t"/>
              </v:shape>
            </v:group>
            <v:group style="position:absolute;left:7973;top:5518;width:2;height:44" coordorigin="7973,5518" coordsize="2,44">
              <v:shape style="position:absolute;left:7973;top:5518;width:2;height:44" coordorigin="7973,5518" coordsize="0,44" path="m7973,5518l7973,5562e" filled="false" stroked="true" strokeweight=".5003pt" strokecolor="#050100">
                <v:path arrowok="t"/>
              </v:shape>
            </v:group>
            <v:group style="position:absolute;left:8322;top:5518;width:2;height:44" coordorigin="8322,5518" coordsize="2,44">
              <v:shape style="position:absolute;left:8322;top:5518;width:2;height:44" coordorigin="8322,5518" coordsize="0,44" path="m8322,5518l8322,5562e" filled="false" stroked="true" strokeweight=".5003pt" strokecolor="#050100">
                <v:path arrowok="t"/>
              </v:shape>
            </v:group>
            <v:group style="position:absolute;left:8669;top:5518;width:2;height:44" coordorigin="8669,5518" coordsize="2,44">
              <v:shape style="position:absolute;left:8669;top:5518;width:2;height:44" coordorigin="8669,5518" coordsize="0,44" path="m8669,5518l8669,5562e" filled="false" stroked="true" strokeweight=".5003pt" strokecolor="#050100">
                <v:path arrowok="t"/>
              </v:shape>
            </v:group>
            <v:group style="position:absolute;left:9017;top:5518;width:2;height:44" coordorigin="9017,5518" coordsize="2,44">
              <v:shape style="position:absolute;left:9017;top:5518;width:2;height:44" coordorigin="9017,5518" coordsize="0,44" path="m9017,5518l9017,5562e" filled="false" stroked="true" strokeweight=".5003pt" strokecolor="#050100">
                <v:path arrowok="t"/>
              </v:shape>
            </v:group>
            <v:group style="position:absolute;left:9364;top:5518;width:2;height:44" coordorigin="9364,5518" coordsize="2,44">
              <v:shape style="position:absolute;left:9364;top:5518;width:2;height:44" coordorigin="9364,5518" coordsize="0,44" path="m9364,5518l9364,5562e" filled="false" stroked="true" strokeweight=".5003pt" strokecolor="#050100">
                <v:path arrowok="t"/>
              </v:shape>
            </v:group>
            <v:group style="position:absolute;left:9713;top:5518;width:2;height:44" coordorigin="9713,5518" coordsize="2,44">
              <v:shape style="position:absolute;left:9713;top:5518;width:2;height:44" coordorigin="9713,5518" coordsize="0,44" path="m9713,5518l9713,5562e" filled="false" stroked="true" strokeweight=".5003pt" strokecolor="#050100">
                <v:path arrowok="t"/>
              </v:shape>
            </v:group>
            <v:group style="position:absolute;left:10060;top:5518;width:2;height:44" coordorigin="10060,5518" coordsize="2,44">
              <v:shape style="position:absolute;left:10060;top:5518;width:2;height:44" coordorigin="10060,5518" coordsize="0,44" path="m10060,5518l10060,5562e" filled="false" stroked="true" strokeweight=".5003pt" strokecolor="#050100">
                <v:path arrowok="t"/>
              </v:shape>
            </v:group>
            <v:group style="position:absolute;left:10407;top:5518;width:2;height:44" coordorigin="10407,5518" coordsize="2,44">
              <v:shape style="position:absolute;left:10407;top:5518;width:2;height:44" coordorigin="10407,5518" coordsize="0,44" path="m10407,5518l10407,5562e" filled="false" stroked="true" strokeweight=".5003pt" strokecolor="#050100">
                <v:path arrowok="t"/>
              </v:shape>
            </v:group>
            <v:group style="position:absolute;left:7279;top:5518;width:3129;height:2" coordorigin="7279,5518" coordsize="3129,2">
              <v:shape style="position:absolute;left:7279;top:5518;width:3129;height:2" coordorigin="7279,5518" coordsize="3129,0" path="m7279,5518l10407,5518e" filled="false" stroked="true" strokeweight=".50015pt" strokecolor="#0501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3.196899pt;margin-top:83.668724pt;width:15.5pt;height:11pt;mso-position-horizontal-relative:page;mso-position-vertical-relative:page;z-index:-543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328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640137pt;margin-top:83.633194pt;width:11pt;height:11pt;mso-position-horizontal-relative:page;mso-position-vertical-relative:page;z-index:-54280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太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639709pt;margin-top:83.633194pt;width:11pt;height:11pt;mso-position-horizontal-relative:page;mso-position-vertical-relative:page;z-index:-54256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阳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39282pt;margin-top:83.633194pt;width:11pt;height:11pt;mso-position-horizontal-relative:page;mso-position-vertical-relative:page;z-index:-54232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能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638824pt;margin-top:83.633194pt;width:11pt;height:11pt;mso-position-horizontal-relative:page;mso-position-vertical-relative:page;z-index:-54208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学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638397pt;margin-top:83.633194pt;width:11pt;height:11pt;mso-position-horizontal-relative:page;mso-position-vertical-relative:page;z-index:-54184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报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60693pt;margin-top:83.633194pt;width:21.1pt;height:11.05pt;mso-position-horizontal-relative:page;mso-position-vertical-relative:page;z-index:-5416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39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卷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107.419792pt;width:237.35pt;height:172.95pt;mso-position-horizontal-relative:page;mso-position-vertical-relative:page;z-index:-54136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both"/>
                  </w:pPr>
                  <w:r>
                    <w:rPr>
                      <w:color w:val="231F20"/>
                      <w:spacing w:val="13"/>
                      <w:w w:val="102"/>
                    </w:rPr>
                    <w:t>旋涡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7"/>
                      <w:w w:val="102"/>
                    </w:rPr>
                    <w:t>这种流场能够推动笔者设计的卡门涡街风</w:t>
                  </w:r>
                  <w:r>
                    <w:rPr>
                      <w:color w:val="231F20"/>
                      <w:w w:val="102"/>
                    </w:rPr>
                    <w:t>力</w:t>
                  </w:r>
                  <w:r>
                    <w:rPr/>
                  </w:r>
                </w:p>
                <w:p>
                  <w:pPr>
                    <w:pStyle w:val="BodyText"/>
                    <w:spacing w:line="283" w:lineRule="auto" w:before="59"/>
                    <w:ind w:right="122"/>
                    <w:jc w:val="both"/>
                  </w:pPr>
                  <w:r>
                    <w:rPr>
                      <w:color w:val="231F20"/>
                      <w:spacing w:val="12"/>
                      <w:w w:val="102"/>
                    </w:rPr>
                    <w:t>发电机发电。</w:t>
                  </w:r>
                  <w:r>
                    <w:rPr>
                      <w:color w:val="231F20"/>
                      <w:w w:val="102"/>
                    </w:rPr>
                    <w:t>随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3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增大</w:t>
                  </w:r>
                  <w:r>
                    <w:rPr>
                      <w:color w:val="231F20"/>
                      <w:spacing w:val="-93"/>
                      <w:w w:val="205"/>
                    </w:rPr>
                    <w:t>,</w:t>
                  </w:r>
                  <w:r>
                    <w:rPr>
                      <w:color w:val="231F20"/>
                      <w:spacing w:val="12"/>
                      <w:w w:val="102"/>
                    </w:rPr>
                    <w:t>旋涡大小逐渐增大</w:t>
                  </w:r>
                  <w:r>
                    <w:rPr>
                      <w:color w:val="231F20"/>
                      <w:spacing w:val="-93"/>
                      <w:w w:val="205"/>
                    </w:rPr>
                    <w:t>,</w:t>
                  </w:r>
                  <w:r>
                    <w:rPr>
                      <w:color w:val="231F20"/>
                      <w:spacing w:val="12"/>
                      <w:w w:val="102"/>
                    </w:rPr>
                    <w:t>旋</w:t>
                  </w:r>
                  <w:r>
                    <w:rPr>
                      <w:color w:val="231F20"/>
                      <w:w w:val="102"/>
                    </w:rPr>
                    <w:t>涡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个数逐渐减</w:t>
                  </w:r>
                  <w:r>
                    <w:rPr>
                      <w:color w:val="231F20"/>
                      <w:spacing w:val="4"/>
                      <w:w w:val="102"/>
                    </w:rPr>
                    <w:t>小。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时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spacing w:val="5"/>
                      <w:w w:val="102"/>
                    </w:rPr>
                    <w:t>仅在靠近阻流体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区域存在旋涡和加速作用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离阻流体较远区域则</w:t>
                  </w:r>
                  <w:r>
                    <w:rPr>
                      <w:color w:val="231F20"/>
                      <w:w w:val="102"/>
                    </w:rPr>
                    <w:t>不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太明</w:t>
                  </w:r>
                  <w:r>
                    <w:rPr>
                      <w:color w:val="231F20"/>
                      <w:spacing w:val="3"/>
                      <w:w w:val="102"/>
                    </w:rPr>
                    <w:t>显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85" w:lineRule="auto" w:before="23"/>
                    <w:ind w:right="17" w:firstLine="420"/>
                    <w:jc w:val="left"/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0</w:t>
                  </w:r>
                  <w:r>
                    <w:rPr>
                      <w:color w:val="231F20"/>
                      <w:spacing w:val="-100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0</w:t>
                  </w:r>
                  <w:r>
                    <w:rPr>
                      <w:color w:val="231F20"/>
                      <w:spacing w:val="-100"/>
                      <w:w w:val="102"/>
                    </w:rPr>
                    <w:t>、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时阻流体在不同</w:t>
                  </w:r>
                  <w:r>
                    <w:rPr>
                      <w:color w:val="231F20"/>
                      <w:w w:val="102"/>
                    </w:rPr>
                    <w:t>来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7"/>
                      <w:w w:val="102"/>
                    </w:rPr>
                    <w:t>流速度下管道中心线距进</w:t>
                  </w:r>
                  <w:r>
                    <w:rPr>
                      <w:color w:val="231F20"/>
                      <w:w w:val="102"/>
                    </w:rPr>
                    <w:t>口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处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7"/>
                    </w:rPr>
                    <w:t> </w:t>
                  </w:r>
                  <w:r>
                    <w:rPr>
                      <w:color w:val="231F20"/>
                      <w:spacing w:val="7"/>
                      <w:w w:val="102"/>
                    </w:rPr>
                    <w:t>方向速度</w:t>
                  </w:r>
                  <w:r>
                    <w:rPr>
                      <w:color w:val="231F20"/>
                      <w:w w:val="102"/>
                    </w:rPr>
                    <w:t>峰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值。由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可知随</w:t>
                  </w:r>
                  <w:r>
                    <w:rPr>
                      <w:color w:val="231F20"/>
                      <w:w w:val="102"/>
                    </w:rPr>
                    <w:t>着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3"/>
                    </w:rPr>
                    <w:t> </w:t>
                  </w:r>
                  <w:r>
                    <w:rPr>
                      <w:color w:val="231F20"/>
                      <w:spacing w:val="12"/>
                      <w:w w:val="102"/>
                    </w:rPr>
                    <w:t>增大</w:t>
                  </w:r>
                  <w:r>
                    <w:rPr>
                      <w:color w:val="231F20"/>
                      <w:spacing w:val="-93"/>
                      <w:w w:val="205"/>
                    </w:rPr>
                    <w:t>,</w:t>
                  </w:r>
                  <w:r>
                    <w:rPr>
                      <w:color w:val="231F20"/>
                      <w:spacing w:val="12"/>
                      <w:w w:val="102"/>
                    </w:rPr>
                    <w:t>该点速度峰值增大</w:t>
                  </w:r>
                  <w:r>
                    <w:rPr>
                      <w:color w:val="231F20"/>
                      <w:w w:val="205"/>
                    </w:rPr>
                    <w:t>,</w:t>
                  </w:r>
                  <w:r>
                    <w:rPr>
                      <w:color w:val="231F20"/>
                      <w:w w:val="205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且均大于对应的来流速度。这说明在稳定流动</w:t>
                  </w:r>
                  <w:r>
                    <w:rPr>
                      <w:color w:val="231F20"/>
                      <w:w w:val="102"/>
                    </w:rPr>
                    <w:t>中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加入一个阻流体可起到加速作用。这个加速作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不但可减小启动风速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还可增加电能的输</w:t>
                  </w:r>
                  <w:r>
                    <w:rPr>
                      <w:color w:val="231F20"/>
                      <w:spacing w:val="3"/>
                      <w:w w:val="102"/>
                    </w:rPr>
                    <w:t>出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693pt;margin-top:111.14019pt;width:232.3pt;height:63.75pt;mso-position-horizontal-relative:page;mso-position-vertical-relative:page;z-index:-54112" type="#_x0000_t202" filled="false" stroked="false">
            <v:textbox inset="0,0,0,0">
              <w:txbxContent>
                <w:p>
                  <w:pPr>
                    <w:tabs>
                      <w:tab w:pos="492" w:val="left" w:leader="none"/>
                    </w:tabs>
                    <w:spacing w:line="23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5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阻流体几何尺寸优化计算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78" w:lineRule="auto" w:before="114"/>
                    <w:ind w:left="22" w:right="17" w:firstLine="420"/>
                    <w:jc w:val="both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w w:val="102"/>
                    </w:rPr>
                    <w:t>阻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体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几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何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尺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寸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对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旋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涡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形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成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有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重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要</w:t>
                  </w:r>
                  <w:r>
                    <w:rPr>
                      <w:color w:val="231F20"/>
                      <w:spacing w:val="-72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影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</w:rPr>
                    <w:t>响。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9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</w:rPr>
                    <w:t>为进口速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</w:rPr>
                    <w:t>时距进</w:t>
                  </w:r>
                  <w:r>
                    <w:rPr>
                      <w:color w:val="231F20"/>
                      <w:w w:val="102"/>
                    </w:rPr>
                    <w:t>口</w:t>
                  </w:r>
                  <w:r>
                    <w:rPr>
                      <w:color w:val="231F20"/>
                      <w:spacing w:val="-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</w:rPr>
                    <w:t>处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  <w:position w:val="2"/>
                    </w:rPr>
                    <w:t>随梯形底角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6"/>
                      <w:w w:val="103"/>
                      <w:position w:val="2"/>
                    </w:rPr>
                    <w:t>β</w:t>
                  </w:r>
                  <w:r>
                    <w:rPr>
                      <w:color w:val="231F20"/>
                      <w:spacing w:val="8"/>
                      <w:w w:val="102"/>
                      <w:position w:val="2"/>
                    </w:rPr>
                    <w:t>和等效高</w:t>
                  </w:r>
                  <w:r>
                    <w:rPr>
                      <w:color w:val="231F20"/>
                      <w:w w:val="102"/>
                      <w:position w:val="2"/>
                    </w:rPr>
                    <w:t>度</w:t>
                  </w:r>
                  <w:r>
                    <w:rPr>
                      <w:color w:val="231F20"/>
                      <w:spacing w:val="-39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4"/>
                      <w:position w:val="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0"/>
                      <w:position w:val="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  <w:position w:val="2"/>
                    </w:rPr>
                    <w:t>的变化曲线。由</w:t>
                  </w:r>
                  <w:r>
                    <w:rPr>
                      <w:color w:val="231F20"/>
                      <w:w w:val="102"/>
                      <w:position w:val="2"/>
                    </w:rPr>
                    <w:t>图</w:t>
                  </w:r>
                  <w:r>
                    <w:rPr>
                      <w:color w:val="231F20"/>
                      <w:spacing w:val="-39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</w:rPr>
                    <w:t>9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178.2948pt;width:232.1pt;height:12.35pt;mso-position-horizontal-relative:page;mso-position-vertical-relative:page;z-index:-54088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可知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当底角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4"/>
                    </w:rPr>
                    <w:t>~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50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°</w:t>
                  </w:r>
                  <w:r>
                    <w:rPr>
                      <w:color w:val="231F20"/>
                      <w:spacing w:val="4"/>
                      <w:w w:val="102"/>
                    </w:rPr>
                    <w:t>时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该处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3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几乎为零。</w:t>
                  </w:r>
                  <w:r>
                    <w:rPr>
                      <w:color w:val="231F20"/>
                      <w:w w:val="102"/>
                    </w:rPr>
                    <w:t>这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896179pt;margin-top:183.213516pt;width:5.7pt;height:7.15pt;mso-position-horizontal-relative:page;mso-position-vertical-relative:page;z-index:-54064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0"/>
                    </w:rPr>
                    <w:t>m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194.0448pt;width:232.1pt;height:12.35pt;mso-position-horizontal-relative:page;mso-position-vertical-relative:page;z-index:-5404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</w:pPr>
                  <w:r>
                    <w:rPr>
                      <w:color w:val="231F20"/>
                      <w:spacing w:val="5"/>
                      <w:w w:val="102"/>
                    </w:rPr>
                    <w:t>是因为底角太小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个旋涡之间相互作用弱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color w:val="231F20"/>
                      <w:spacing w:val="5"/>
                      <w:w w:val="102"/>
                    </w:rPr>
                    <w:t>不能</w:t>
                  </w:r>
                  <w:r>
                    <w:rPr>
                      <w:color w:val="231F20"/>
                      <w:w w:val="102"/>
                    </w:rPr>
                    <w:t>产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209.7948pt;width:232.1pt;height:12.35pt;mso-position-horizontal-relative:page;mso-position-vertical-relative:page;z-index:-54016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</w:pPr>
                  <w:r>
                    <w:rPr>
                      <w:color w:val="231F20"/>
                      <w:spacing w:val="9"/>
                      <w:w w:val="102"/>
                    </w:rPr>
                    <w:t>生涡街。当底角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60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w w:val="102"/>
                    </w:rPr>
                    <w:t>°</w:t>
                  </w:r>
                  <w:r>
                    <w:rPr>
                      <w:color w:val="231F20"/>
                      <w:spacing w:val="9"/>
                      <w:w w:val="102"/>
                    </w:rPr>
                    <w:t>时</w:t>
                  </w:r>
                  <w:r>
                    <w:rPr>
                      <w:color w:val="231F20"/>
                      <w:spacing w:val="-96"/>
                      <w:w w:val="205"/>
                    </w:rPr>
                    <w:t>,</w:t>
                  </w:r>
                  <w:r>
                    <w:rPr>
                      <w:color w:val="231F20"/>
                      <w:spacing w:val="9"/>
                      <w:w w:val="102"/>
                    </w:rPr>
                    <w:t>流场中存在涡街</w:t>
                  </w:r>
                  <w:r>
                    <w:rPr>
                      <w:color w:val="231F20"/>
                      <w:w w:val="102"/>
                    </w:rPr>
                    <w:t>且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3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9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达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275085pt;margin-top:214.713516pt;width:5.7pt;height:7.15pt;mso-position-horizontal-relative:page;mso-position-vertical-relative:page;z-index:-53992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0"/>
                    </w:rPr>
                    <w:t>m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225.496704pt;width:232.1pt;height:12.4pt;mso-position-horizontal-relative:page;mso-position-vertical-relative:page;z-index:-5396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right="0"/>
                    <w:jc w:val="left"/>
                  </w:pPr>
                  <w:r>
                    <w:rPr>
                      <w:color w:val="231F20"/>
                      <w:spacing w:val="18"/>
                      <w:w w:val="102"/>
                    </w:rPr>
                    <w:t>到最</w:t>
                  </w:r>
                  <w:r>
                    <w:rPr>
                      <w:color w:val="231F20"/>
                      <w:w w:val="102"/>
                    </w:rPr>
                    <w:t>大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-87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19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s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18"/>
                      <w:w w:val="102"/>
                    </w:rPr>
                    <w:t>随着底角的增</w:t>
                  </w:r>
                  <w:r>
                    <w:rPr>
                      <w:color w:val="231F20"/>
                      <w:w w:val="102"/>
                    </w:rPr>
                    <w:t>大</w:t>
                  </w:r>
                  <w:r>
                    <w:rPr>
                      <w:color w:val="231F20"/>
                      <w:spacing w:val="-82"/>
                    </w:rPr>
                    <w:t> </w:t>
                  </w:r>
                  <w:r>
                    <w:rPr>
                      <w:color w:val="231F20"/>
                      <w:spacing w:val="-87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3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9"/>
                    </w:rPr>
                    <w:t> </w:t>
                  </w:r>
                  <w:r>
                    <w:rPr>
                      <w:color w:val="231F20"/>
                      <w:spacing w:val="18"/>
                      <w:w w:val="102"/>
                    </w:rPr>
                    <w:t>逐渐</w:t>
                  </w:r>
                  <w:r>
                    <w:rPr>
                      <w:color w:val="231F20"/>
                      <w:w w:val="102"/>
                    </w:rPr>
                    <w:t>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.337463pt;margin-top:230.463516pt;width:5.7pt;height:7.15pt;mso-position-horizontal-relative:page;mso-position-vertical-relative:page;z-index:-53944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0"/>
                    </w:rPr>
                    <w:t>m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241.2948pt;width:213.3pt;height:35.35pt;mso-position-horizontal-relative:page;mso-position-vertical-relative:page;z-index:-5392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小。因此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当梯形阻流体两底角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60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°</w:t>
                  </w:r>
                  <w:r>
                    <w:rPr>
                      <w:color w:val="231F20"/>
                      <w:spacing w:val="4"/>
                      <w:w w:val="102"/>
                    </w:rPr>
                    <w:t>时最</w:t>
                  </w:r>
                  <w:r>
                    <w:rPr>
                      <w:color w:val="231F20"/>
                      <w:spacing w:val="3"/>
                      <w:w w:val="102"/>
                    </w:rPr>
                    <w:t>佳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spacing w:before="83"/>
                    <w:ind w:left="839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0"/>
                      <w:sz w:val="16"/>
                      <w:szCs w:val="16"/>
                    </w:rPr>
                    <w:t>β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050000"/>
                      <w:w w:val="100"/>
                      <w:sz w:val="16"/>
                      <w:szCs w:val="16"/>
                    </w:rPr>
                    <w:t>°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6"/>
                      <w:szCs w:val="16"/>
                    </w:rPr>
                  </w:r>
                </w:p>
                <w:p>
                  <w:pPr>
                    <w:tabs>
                      <w:tab w:pos="1120" w:val="left" w:leader="none"/>
                    </w:tabs>
                    <w:spacing w:before="3"/>
                    <w:ind w:left="815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ab/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3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20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2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30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3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40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3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50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3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60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2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70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3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80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>    </w:t>
                  </w:r>
                  <w:r>
                    <w:rPr>
                      <w:rFonts w:ascii="Times New Roman"/>
                      <w:color w:val="050100"/>
                      <w:spacing w:val="-13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90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949799pt;margin-top:282.468872pt;width:10pt;height:10.050pt;mso-position-horizontal-relative:page;mso-position-vertical-relative:page;z-index:-5389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20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000885pt;margin-top:285.566315pt;width:25.95pt;height:10.050pt;mso-position-horizontal-relative:page;mso-position-vertical-relative:page;z-index:-5387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11"/>
                      <w:w w:val="10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=0.20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677109pt;margin-top:285.566315pt;width:25.95pt;height:10.050pt;mso-position-horizontal-relative:page;mso-position-vertical-relative:page;z-index:-5384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11"/>
                      <w:w w:val="10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=0.30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355911pt;margin-top:285.566315pt;width:25.95pt;height:10.050pt;mso-position-horizontal-relative:page;mso-position-vertical-relative:page;z-index:-5382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10"/>
                      <w:w w:val="10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=0.35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522522pt;margin-top:288.354614pt;width:10pt;height:10.050pt;mso-position-horizontal-relative:page;mso-position-vertical-relative:page;z-index:-5380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35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522522pt;margin-top:304.50882pt;width:10pt;height:74.75pt;mso-position-horizontal-relative:page;mso-position-vertical-relative:page;z-index:-5377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30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before="14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25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before="139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20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before="139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before="14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949799pt;margin-top:305.125153pt;width:10pt;height:10.050pt;mso-position-horizontal-relative:page;mso-position-vertical-relative:page;z-index:-5375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949799pt;margin-top:327.739349pt;width:10pt;height:10.050pt;mso-position-horizontal-relative:page;mso-position-vertical-relative:page;z-index:-5372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952209pt;margin-top:350.344635pt;width:6pt;height:10.050pt;mso-position-horizontal-relative:page;mso-position-vertical-relative:page;z-index:-5370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952209pt;margin-top:373.002411pt;width:6pt;height:10.050pt;mso-position-horizontal-relative:page;mso-position-vertical-relative:page;z-index:-5368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525726pt;margin-top:385.413727pt;width:6pt;height:10.050pt;mso-position-horizontal-relative:page;mso-position-vertical-relative:page;z-index:-5365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5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491028pt;margin-top:388.728149pt;width:12pt;height:10.050pt;mso-position-horizontal-relative:page;mso-position-vertical-relative:page;z-index:-5363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65686pt;margin-top:388.728149pt;width:12pt;height:10.050pt;mso-position-horizontal-relative:page;mso-position-vertical-relative:page;z-index:-5360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0.2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39825pt;margin-top:388.728149pt;width:43.35pt;height:15.85pt;mso-position-horizontal-relative:page;mso-position-vertical-relative:page;z-index:-53584" type="#_x0000_t202" filled="false" stroked="false">
            <v:textbox inset="0,0,0,0">
              <w:txbxContent>
                <w:p>
                  <w:pPr>
                    <w:tabs>
                      <w:tab w:pos="627" w:val="left" w:leader="none"/>
                    </w:tabs>
                    <w:spacing w:line="144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0.4</w:t>
                  </w:r>
                  <w:r>
                    <w:rPr>
                      <w:rFonts w:ascii="Times New Roman"/>
                      <w:color w:val="050100"/>
                      <w:sz w:val="16"/>
                    </w:rPr>
                    <w:tab/>
                  </w: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150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00"/>
                      <w:sz w:val="16"/>
                    </w:rPr>
                    <w:t>H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664398pt;margin-top:388.728149pt;width:12pt;height:10.050pt;mso-position-horizontal-relative:page;mso-position-vertical-relative:page;z-index:-5356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0.8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939148pt;margin-top:388.728149pt;width:12pt;height:10.050pt;mso-position-horizontal-relative:page;mso-position-vertical-relative:page;z-index:-5353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1.0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734894pt;margin-top:398.455536pt;width:6pt;height:10.050pt;mso-position-horizontal-relative:page;mso-position-vertical-relative:page;z-index:-5351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4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112183pt;margin-top:398.455536pt;width:6pt;height:10.050pt;mso-position-horizontal-relative:page;mso-position-vertical-relative:page;z-index:-5348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489365pt;margin-top:398.455536pt;width:6pt;height:10.050pt;mso-position-horizontal-relative:page;mso-position-vertical-relative:page;z-index:-5346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865051pt;margin-top:398.455536pt;width:10pt;height:10.050pt;mso-position-horizontal-relative:page;mso-position-vertical-relative:page;z-index:-5344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10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242432pt;margin-top:398.455536pt;width:10pt;height:10.050pt;mso-position-horizontal-relative:page;mso-position-vertical-relative:page;z-index:-5341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12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619339pt;margin-top:398.455536pt;width:10pt;height:10.050pt;mso-position-horizontal-relative:page;mso-position-vertical-relative:page;z-index:-5339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14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997223pt;margin-top:398.455536pt;width:10pt;height:10.050pt;mso-position-horizontal-relative:page;mso-position-vertical-relative:page;z-index:-5336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16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374115pt;margin-top:398.455536pt;width:10pt;height:10.050pt;mso-position-horizontal-relative:page;mso-position-vertical-relative:page;z-index:-5334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100"/>
                      <w:sz w:val="16"/>
                    </w:rPr>
                    <w:t>18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402084pt;margin-top:406.326385pt;width:26.7pt;height:10.15pt;mso-position-horizontal-relative:page;mso-position-vertical-relative:page;z-index:-53320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050100"/>
                      <w:spacing w:val="-1"/>
                      <w:w w:val="100"/>
                      <w:sz w:val="16"/>
                      <w:szCs w:val="16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1"/>
                      <w:w w:val="100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spacing w:val="-50"/>
                      <w:w w:val="100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100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050100"/>
                      <w:w w:val="100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854523pt;margin-top:408.850311pt;width:219.8pt;height:53.8pt;mso-position-horizontal-relative:page;mso-position-vertical-relative:page;z-index:-53296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46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9  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方向速度峰值随梯形底角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0"/>
                      <w:sz w:val="18"/>
                      <w:szCs w:val="18"/>
                    </w:rPr>
                    <w:t>β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及等效高度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before="36"/>
                    <w:ind w:left="46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2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的变化曲线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80" w:lineRule="atLeast" w:before="5"/>
                    <w:ind w:left="20" w:right="17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9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Variation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maximum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pacing w:val="3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y</w:t>
                  </w: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direction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with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base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angle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equivalent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height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trapezoidal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284622pt;margin-top:421.055389pt;width:221.5pt;height:40.2pt;mso-position-horizontal-relative:page;mso-position-vertical-relative:page;z-index:-5327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12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7   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不同尺寸比率下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方向的速度峰值随时间变化曲线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90" w:lineRule="atLeast" w:before="1"/>
                    <w:ind w:left="1247" w:right="51" w:hanging="1227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7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Variation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maximum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pacing w:val="3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y</w:t>
                  </w: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direction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with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inlet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pacing w:val="1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0"/>
                      <w:sz w:val="18"/>
                    </w:rPr>
                    <w:t>for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different</w:t>
                  </w:r>
                  <w:r>
                    <w:rPr>
                      <w:rFonts w:ascii="Times New Roman"/>
                      <w:color w:val="231F20"/>
                      <w:spacing w:val="1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R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475.446716pt;width:232.1pt;height:61.65pt;mso-position-horizontal-relative:page;mso-position-vertical-relative:page;z-index:-5324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right="0" w:firstLine="420"/>
                    <w:jc w:val="left"/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流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动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稳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定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瞬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7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云</w:t>
                  </w:r>
                  <w:r>
                    <w:rPr/>
                  </w:r>
                </w:p>
                <w:p>
                  <w:pPr>
                    <w:pStyle w:val="BodyText"/>
                    <w:spacing w:line="278" w:lineRule="auto" w:before="44"/>
                    <w:ind w:right="17"/>
                    <w:jc w:val="left"/>
                  </w:pPr>
                  <w:r>
                    <w:rPr>
                      <w:color w:val="231F20"/>
                      <w:spacing w:val="10"/>
                      <w:w w:val="102"/>
                    </w:rPr>
                    <w:t>图。结果表明</w:t>
                  </w:r>
                  <w:r>
                    <w:rPr>
                      <w:color w:val="231F20"/>
                      <w:spacing w:val="-95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及以上时</w:t>
                  </w:r>
                  <w:r>
                    <w:rPr>
                      <w:color w:val="231F20"/>
                      <w:spacing w:val="-95"/>
                      <w:w w:val="205"/>
                    </w:rPr>
                    <w:t>,</w:t>
                  </w:r>
                  <w:r>
                    <w:rPr>
                      <w:color w:val="231F20"/>
                      <w:spacing w:val="10"/>
                      <w:w w:val="102"/>
                    </w:rPr>
                    <w:t>涡街效应</w:t>
                  </w:r>
                  <w:r>
                    <w:rPr>
                      <w:color w:val="231F20"/>
                      <w:w w:val="102"/>
                    </w:rPr>
                    <w:t>急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剧减弱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阻流体后形成很大的低速区</w:t>
                  </w:r>
                  <w:r>
                    <w:rPr>
                      <w:color w:val="231F20"/>
                      <w:spacing w:val="3"/>
                      <w:w w:val="102"/>
                    </w:rPr>
                    <w:t>域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spacing w:before="99"/>
                    <w:ind w:left="168" w:right="0" w:firstLine="0"/>
                    <w:jc w:val="center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9"/>
                      <w:sz w:val="16"/>
                      <w:szCs w:val="16"/>
                    </w:rPr>
                    <w:t>速度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sz w:val="16"/>
                      <w:szCs w:val="16"/>
                    </w:rPr>
                    <w:t>/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0"/>
                      <w:w w:val="99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50"/>
                      <w:w w:val="99"/>
                      <w:sz w:val="16"/>
                      <w:szCs w:val="16"/>
                    </w:rPr>
                    <w:t>·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6"/>
                      <w:szCs w:val="16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6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position w:val="5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871582pt;margin-top:476.594696pt;width:189.9pt;height:12.35pt;mso-position-horizontal-relative:page;mso-position-vertical-relative:page;z-index:-53224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定义梯形的等效高度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3"/>
                      <w:w w:val="94"/>
                    </w:rPr>
                    <w:t>H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用</w:t>
                  </w:r>
                  <w:r>
                    <w:rPr>
                      <w:color w:val="231F20"/>
                      <w:spacing w:val="-69"/>
                      <w:w w:val="102"/>
                    </w:rPr>
                    <w:t>式</w:t>
                  </w:r>
                  <w:r>
                    <w:rPr>
                      <w:color w:val="231F20"/>
                      <w:spacing w:val="-28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5</w:t>
                  </w:r>
                  <w:r>
                    <w:rPr>
                      <w:color w:val="231F20"/>
                      <w:spacing w:val="-69"/>
                      <w:w w:val="205"/>
                    </w:rPr>
                    <w:t>)</w:t>
                  </w:r>
                  <w:r>
                    <w:rPr>
                      <w:color w:val="231F20"/>
                      <w:spacing w:val="4"/>
                      <w:w w:val="102"/>
                    </w:rPr>
                    <w:t>表示</w:t>
                  </w:r>
                  <w:r>
                    <w:rPr>
                      <w:color w:val="231F20"/>
                      <w:w w:val="205"/>
                    </w:rPr>
                    <w:t>: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549927pt;margin-top:490.558014pt;width:25.25pt;height:17.1pt;mso-position-horizontal-relative:page;mso-position-vertical-relative:page;z-index:-53200" type="#_x0000_t202" filled="false" stroked="false">
            <v:textbox inset="0,0,0,0">
              <w:txbxContent>
                <w:p>
                  <w:pPr>
                    <w:spacing w:line="3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2"/>
                      <w:sz w:val="21"/>
                    </w:rPr>
                    <w:t>H</w:t>
                  </w:r>
                  <w:r>
                    <w:rPr>
                      <w:rFonts w:ascii="Times New Roman"/>
                      <w:i/>
                      <w:color w:val="231F20"/>
                      <w:spacing w:val="-17"/>
                      <w:sz w:val="21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21"/>
                    </w:rPr>
                    <w:t>=</w:t>
                  </w:r>
                  <w:r>
                    <w:rPr>
                      <w:rFonts w:ascii="Times New Roman"/>
                      <w:color w:val="231F20"/>
                      <w:spacing w:val="17"/>
                      <w:sz w:val="21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spacing w:val="17"/>
                      <w:w w:val="99"/>
                      <w:position w:val="9"/>
                      <w:sz w:val="21"/>
                    </w:rPr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position w:val="9"/>
                      <w:sz w:val="21"/>
                      <w:u w:val="single" w:color="231F20"/>
                    </w:rPr>
                    <w:t>h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position w:val="9"/>
                      <w:sz w:val="21"/>
                    </w:rPr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969299pt;margin-top:495.073914pt;width:25pt;height:12.55pt;mso-position-horizontal-relative:page;mso-position-vertical-relative:page;z-index:-5317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/>
                      <w:color w:val="231F20"/>
                      <w:spacing w:val="-32"/>
                      <w:w w:val="200"/>
                      <w:sz w:val="21"/>
                    </w:rPr>
                    <w:t>(</w:t>
                  </w:r>
                  <w:r>
                    <w:rPr>
                      <w:rFonts w:ascii="Times New Roman"/>
                      <w:color w:val="231F20"/>
                      <w:spacing w:val="-33"/>
                      <w:sz w:val="21"/>
                    </w:rPr>
                    <w:t>5</w:t>
                  </w:r>
                  <w:r>
                    <w:rPr>
                      <w:rFonts w:ascii="宋体"/>
                      <w:color w:val="231F20"/>
                      <w:w w:val="200"/>
                      <w:sz w:val="21"/>
                    </w:rPr>
                    <w:t>)</w:t>
                  </w:r>
                  <w:r>
                    <w:rPr>
                      <w:rFonts w:ascii="宋体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501.603058pt;width:145.4pt;height:26.8pt;mso-position-horizontal-relative:page;mso-position-vertical-relative:page;z-index:-53152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370" w:firstLine="0"/>
                    <w:jc w:val="righ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  <w:t>d</w:t>
                  </w:r>
                  <w:r>
                    <w:rPr>
                      <w:rFonts w:ascii="Times New Roman"/>
                      <w:sz w:val="21"/>
                    </w:rPr>
                  </w:r>
                </w:p>
                <w:p>
                  <w:pPr>
                    <w:pStyle w:val="BodyText"/>
                    <w:spacing w:line="240" w:lineRule="auto" w:before="7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式中</w:t>
                  </w:r>
                  <w:r>
                    <w:rPr>
                      <w:color w:val="231F20"/>
                      <w:spacing w:val="-53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5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spacing w:val="4"/>
                      <w:w w:val="205"/>
                    </w:rPr>
                    <w:t>-</w:t>
                  </w:r>
                  <w:r>
                    <w:rPr>
                      <w:color w:val="231F20"/>
                      <w:spacing w:val="4"/>
                      <w:w w:val="102"/>
                    </w:rPr>
                    <w:t>梯形短边长度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5"/>
                    </w:rPr>
                    <w:t>m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766693pt;margin-top:531.651733pt;width:237.45pt;height:146.4pt;mso-position-horizontal-relative:page;mso-position-vertical-relative:page;z-index:-53128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  <w:ind w:left="22" w:right="0" w:firstLine="420"/>
                    <w:jc w:val="both"/>
                  </w:pP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2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3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4"/>
                    </w:rPr>
                    <w:t>~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7"/>
                    </w:rPr>
                    <w:t> </w:t>
                  </w:r>
                  <w:r>
                    <w:rPr>
                      <w:color w:val="231F20"/>
                      <w:spacing w:val="16"/>
                      <w:w w:val="102"/>
                    </w:rPr>
                    <w:t>时</w:t>
                  </w:r>
                  <w:r>
                    <w:rPr>
                      <w:color w:val="231F20"/>
                      <w:spacing w:val="-89"/>
                      <w:w w:val="205"/>
                    </w:rPr>
                    <w:t>,</w:t>
                  </w:r>
                  <w:r>
                    <w:rPr>
                      <w:color w:val="231F20"/>
                      <w:spacing w:val="16"/>
                      <w:w w:val="102"/>
                    </w:rPr>
                    <w:t>流场中存在涡街</w:t>
                  </w:r>
                  <w:r>
                    <w:rPr>
                      <w:color w:val="231F20"/>
                      <w:spacing w:val="-89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2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3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/>
                  </w:r>
                </w:p>
                <w:p>
                  <w:pPr>
                    <w:pStyle w:val="BodyText"/>
                    <w:spacing w:line="273" w:lineRule="auto" w:before="31"/>
                    <w:ind w:left="22" w:right="17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  <w:position w:val="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position w:val="2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  <w:position w:val="2"/>
                    </w:rPr>
                    <w:t>时</w:t>
                  </w:r>
                  <w:r>
                    <w:rPr>
                      <w:color w:val="231F20"/>
                      <w:spacing w:val="-95"/>
                      <w:w w:val="205"/>
                      <w:position w:val="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  <w:position w:val="2"/>
                    </w:rPr>
                    <w:t>取得最大值。继续增</w:t>
                  </w:r>
                  <w:r>
                    <w:rPr>
                      <w:color w:val="231F20"/>
                      <w:w w:val="102"/>
                      <w:position w:val="2"/>
                    </w:rPr>
                    <w:t>大</w:t>
                  </w:r>
                  <w:r>
                    <w:rPr>
                      <w:color w:val="231F20"/>
                      <w:spacing w:val="-38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2"/>
                      <w:position w:val="2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7"/>
                      <w:position w:val="2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95"/>
                      <w:w w:val="205"/>
                      <w:position w:val="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  <w:position w:val="2"/>
                    </w:rPr>
                    <w:t>急剧降低</w:t>
                  </w:r>
                  <w:r>
                    <w:rPr>
                      <w:color w:val="231F20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w w:val="205"/>
                      <w:position w:val="2"/>
                    </w:rPr>
                    <w:t> </w:t>
                  </w:r>
                  <w:r>
                    <w:rPr>
                      <w:color w:val="231F20"/>
                      <w:w w:val="102"/>
                      <w:position w:val="2"/>
                    </w:rPr>
                    <w:t>当</w:t>
                  </w:r>
                  <w:r>
                    <w:rPr>
                      <w:color w:val="231F20"/>
                      <w:spacing w:val="-34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4"/>
                      <w:position w:val="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5"/>
                      <w:position w:val="2"/>
                    </w:rPr>
                    <w:t> </w:t>
                  </w:r>
                  <w:r>
                    <w:rPr>
                      <w:color w:val="231F20"/>
                      <w:w w:val="102"/>
                      <w:position w:val="2"/>
                    </w:rPr>
                    <w:t>取</w:t>
                  </w:r>
                  <w:r>
                    <w:rPr>
                      <w:color w:val="231F20"/>
                      <w:spacing w:val="-34"/>
                      <w:position w:val="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  <w:position w:val="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  <w:position w:val="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  <w:position w:val="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  <w:position w:val="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以上时</w:t>
                  </w:r>
                  <w:r>
                    <w:rPr>
                      <w:color w:val="231F20"/>
                      <w:spacing w:val="-91"/>
                      <w:w w:val="205"/>
                      <w:position w:val="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"/>
                      <w:w w:val="93"/>
                      <w:position w:val="2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0"/>
                      <w:szCs w:val="10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1"/>
                      <w:sz w:val="10"/>
                      <w:szCs w:val="10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几乎为零</w:t>
                  </w:r>
                  <w:r>
                    <w:rPr>
                      <w:color w:val="231F20"/>
                      <w:spacing w:val="-91"/>
                      <w:w w:val="205"/>
                      <w:position w:val="2"/>
                    </w:rPr>
                    <w:t>,</w:t>
                  </w:r>
                  <w:r>
                    <w:rPr>
                      <w:color w:val="231F20"/>
                      <w:spacing w:val="14"/>
                      <w:w w:val="102"/>
                      <w:position w:val="2"/>
                    </w:rPr>
                    <w:t>此时流场中的</w:t>
                  </w:r>
                  <w:r>
                    <w:rPr>
                      <w:color w:val="231F20"/>
                      <w:w w:val="102"/>
                      <w:position w:val="2"/>
                    </w:rPr>
                    <w:t>涡</w:t>
                  </w:r>
                  <w:r>
                    <w:rPr>
                      <w:color w:val="231F20"/>
                      <w:w w:val="102"/>
                      <w:position w:val="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街消失。因此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2"/>
                      <w:sz w:val="21"/>
                      <w:szCs w:val="21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1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时最</w:t>
                  </w:r>
                  <w:r>
                    <w:rPr>
                      <w:color w:val="231F20"/>
                      <w:spacing w:val="3"/>
                      <w:w w:val="102"/>
                    </w:rPr>
                    <w:t>佳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tabs>
                      <w:tab w:pos="492" w:val="left" w:leader="none"/>
                    </w:tabs>
                    <w:spacing w:before="7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color w:val="231F20"/>
                      <w:sz w:val="21"/>
                      <w:szCs w:val="21"/>
                    </w:rPr>
                    <w:t>6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线圈平板位置优化计算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88" w:lineRule="auto" w:before="114"/>
                    <w:ind w:left="22" w:right="122" w:firstLine="420"/>
                    <w:jc w:val="both"/>
                  </w:pPr>
                  <w:r>
                    <w:rPr>
                      <w:color w:val="231F20"/>
                      <w:spacing w:val="9"/>
                      <w:w w:val="102"/>
                    </w:rPr>
                    <w:t>在相同工况下</w:t>
                  </w:r>
                  <w:r>
                    <w:rPr>
                      <w:color w:val="231F20"/>
                      <w:spacing w:val="-96"/>
                      <w:w w:val="205"/>
                    </w:rPr>
                    <w:t>,</w:t>
                  </w:r>
                  <w:r>
                    <w:rPr>
                      <w:color w:val="231F20"/>
                      <w:spacing w:val="9"/>
                      <w:w w:val="102"/>
                    </w:rPr>
                    <w:t>发电机输出电能的大小和发</w:t>
                  </w:r>
                  <w:r>
                    <w:rPr>
                      <w:color w:val="231F20"/>
                      <w:w w:val="102"/>
                    </w:rPr>
                    <w:t>电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机所在位置的流体速度大小成正比。线圈的最</w:t>
                  </w:r>
                  <w:r>
                    <w:rPr>
                      <w:color w:val="231F20"/>
                      <w:w w:val="102"/>
                    </w:rPr>
                    <w:t>佳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位置应使旋转轴处于最大速度</w:t>
                  </w:r>
                  <w:r>
                    <w:rPr>
                      <w:color w:val="231F20"/>
                      <w:spacing w:val="3"/>
                      <w:w w:val="102"/>
                    </w:rPr>
                    <w:t>处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13"/>
                    <w:ind w:left="442"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定义旋转轴的无因次位</w:t>
                  </w:r>
                  <w:r>
                    <w:rPr>
                      <w:color w:val="231F20"/>
                      <w:w w:val="102"/>
                    </w:rPr>
                    <w:t>置</w:t>
                  </w:r>
                  <w:r>
                    <w:rPr>
                      <w:color w:val="231F20"/>
                      <w:spacing w:val="-5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84"/>
                      <w:sz w:val="21"/>
                      <w:szCs w:val="2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用</w:t>
                  </w:r>
                  <w:r>
                    <w:rPr>
                      <w:color w:val="231F20"/>
                      <w:spacing w:val="-69"/>
                      <w:w w:val="102"/>
                    </w:rPr>
                    <w:t>式</w:t>
                  </w:r>
                  <w:r>
                    <w:rPr>
                      <w:color w:val="231F20"/>
                      <w:spacing w:val="-28"/>
                      <w:w w:val="205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6</w:t>
                  </w:r>
                  <w:r>
                    <w:rPr>
                      <w:color w:val="231F20"/>
                      <w:spacing w:val="-69"/>
                      <w:w w:val="205"/>
                    </w:rPr>
                    <w:t>)</w:t>
                  </w:r>
                  <w:r>
                    <w:rPr>
                      <w:color w:val="231F20"/>
                      <w:spacing w:val="4"/>
                      <w:w w:val="102"/>
                    </w:rPr>
                    <w:t>表示</w:t>
                  </w:r>
                  <w:r>
                    <w:rPr>
                      <w:color w:val="231F20"/>
                      <w:w w:val="205"/>
                    </w:rPr>
                    <w:t>: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190735pt;margin-top:550.833679pt;width:157.6pt;height:10.35pt;mso-position-horizontal-relative:page;mso-position-vertical-relative:page;z-index:-53104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2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3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4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5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6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7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8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9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10</w:t>
                  </w:r>
                  <w:r>
                    <w:rPr>
                      <w:rFonts w:ascii="Times New Roman"/>
                      <w:color w:val="231F20"/>
                      <w:spacing w:val="-4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6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-4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12</w:t>
                  </w:r>
                  <w:r>
                    <w:rPr>
                      <w:rFonts w:ascii="Times New Roman"/>
                      <w:color w:val="231F20"/>
                      <w:spacing w:val="-7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13</w:t>
                  </w:r>
                  <w:r>
                    <w:rPr>
                      <w:rFonts w:ascii="Times New Roman"/>
                      <w:color w:val="231F20"/>
                      <w:spacing w:val="-7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14</w:t>
                  </w:r>
                  <w:r>
                    <w:rPr>
                      <w:rFonts w:ascii="Times New Roman"/>
                      <w:color w:val="231F20"/>
                      <w:spacing w:val="-7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15</w:t>
                  </w:r>
                  <w:r>
                    <w:rPr>
                      <w:rFonts w:ascii="Times New Roman"/>
                      <w:color w:val="231F20"/>
                      <w:spacing w:val="-7"/>
                      <w:w w:val="99"/>
                      <w:sz w:val="16"/>
                      <w:shd w:fill="FFFFFF" w:color="auto" w:val="clear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  <w:shd w:fill="FFFFFF" w:color="auto" w:val="clear"/>
                    </w:rPr>
                    <w:t>16</w:t>
                  </w:r>
                  <w:r>
                    <w:rPr>
                      <w:rFonts w:ascii="Times New Roman"/>
                      <w:color w:val="231F20"/>
                      <w:w w:val="99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782516pt;margin-top:600.168457pt;width:212.85pt;height:40.25pt;mso-position-horizontal-relative:page;mso-position-vertical-relative:page;z-index:-53080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45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8   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和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0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5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m/s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时的瞬时速度云图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before="84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8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contour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instantaneous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when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R</w:t>
                  </w: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is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before="84"/>
                    <w:ind w:left="1064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0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36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inlet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is</w:t>
                  </w:r>
                  <w:r>
                    <w:rPr>
                      <w:rFonts w:ascii="Times New Roman"/>
                      <w:color w:val="231F20"/>
                      <w:spacing w:val="2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5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m/s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654.601685pt;width:232.15pt;height:108.75pt;mso-position-horizontal-relative:page;mso-position-vertical-relative:page;z-index:-5305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right="0" w:firstLine="42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spacing w:val="5"/>
                      <w:w w:val="102"/>
                    </w:rPr>
                    <w:t>综合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4"/>
                    </w:rPr>
                    <w:t>~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可得</w:t>
                  </w:r>
                  <w:r>
                    <w:rPr>
                      <w:color w:val="231F20"/>
                      <w:spacing w:val="-100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5"/>
                      <w:w w:val="102"/>
                    </w:rPr>
                    <w:t>为最佳尺寸。</w:t>
                  </w:r>
                  <w:r>
                    <w:rPr>
                      <w:color w:val="231F20"/>
                      <w:w w:val="102"/>
                    </w:rPr>
                    <w:t>随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  <w:p>
                  <w:pPr>
                    <w:pStyle w:val="BodyText"/>
                    <w:spacing w:line="288" w:lineRule="auto" w:before="44"/>
                    <w:ind w:right="18"/>
                    <w:jc w:val="both"/>
                  </w:pPr>
                  <w:r>
                    <w:rPr>
                      <w:color w:val="231F20"/>
                      <w:spacing w:val="8"/>
                      <w:w w:val="102"/>
                    </w:rPr>
                    <w:t>继续增大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流体能量损失过多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旋涡效应减弱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在</w:t>
                  </w:r>
                  <w:r>
                    <w:rPr>
                      <w:color w:val="231F20"/>
                      <w:w w:val="102"/>
                    </w:rPr>
                    <w:t>来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8"/>
                      <w:w w:val="102"/>
                    </w:rPr>
                    <w:t>流作用下漩涡直接向下游移动</w:t>
                  </w:r>
                  <w:r>
                    <w:rPr>
                      <w:color w:val="231F20"/>
                      <w:spacing w:val="-97"/>
                      <w:w w:val="205"/>
                    </w:rPr>
                    <w:t>,</w:t>
                  </w:r>
                  <w:r>
                    <w:rPr>
                      <w:color w:val="231F20"/>
                      <w:spacing w:val="8"/>
                      <w:w w:val="102"/>
                    </w:rPr>
                    <w:t>上下两个旋涡之</w:t>
                  </w:r>
                  <w:r>
                    <w:rPr>
                      <w:color w:val="231F20"/>
                      <w:w w:val="102"/>
                    </w:rPr>
                    <w:t>间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3"/>
                      <w:w w:val="102"/>
                    </w:rPr>
                    <w:t>相互作用减弱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spacing w:val="13"/>
                      <w:w w:val="102"/>
                    </w:rPr>
                    <w:t>不能形成涡街。综合以上因素</w:t>
                  </w:r>
                  <w:r>
                    <w:rPr>
                      <w:color w:val="231F20"/>
                      <w:spacing w:val="-92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  <w:spacing w:val="11"/>
                      <w:w w:val="102"/>
                    </w:rPr>
                    <w:t>时最佳。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w w:val="102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9"/>
                      <w:w w:val="10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3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4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1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3"/>
                    </w:rPr>
                    <w:t> </w:t>
                  </w:r>
                  <w:r>
                    <w:rPr>
                      <w:color w:val="231F20"/>
                      <w:spacing w:val="-26"/>
                      <w:w w:val="102"/>
                    </w:rPr>
                    <w:t>等</w:t>
                  </w:r>
                  <w:r>
                    <w:rPr>
                      <w:color w:val="231F20"/>
                      <w:spacing w:val="-14"/>
                      <w:w w:val="205"/>
                      <w:position w:val="9"/>
                      <w:sz w:val="10"/>
                      <w:szCs w:val="10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  <w:position w:val="9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5"/>
                      <w:w w:val="102"/>
                      <w:position w:val="9"/>
                      <w:sz w:val="10"/>
                      <w:szCs w:val="10"/>
                    </w:rPr>
                    <w:t>1</w:t>
                  </w:r>
                  <w:r>
                    <w:rPr>
                      <w:color w:val="231F20"/>
                      <w:spacing w:val="-26"/>
                      <w:w w:val="205"/>
                      <w:position w:val="9"/>
                      <w:sz w:val="10"/>
                      <w:szCs w:val="10"/>
                    </w:rPr>
                    <w:t>]</w:t>
                  </w:r>
                  <w:r>
                    <w:rPr>
                      <w:color w:val="231F20"/>
                      <w:spacing w:val="11"/>
                      <w:w w:val="102"/>
                    </w:rPr>
                    <w:t>以双</w:t>
                  </w:r>
                  <w:r>
                    <w:rPr>
                      <w:color w:val="231F20"/>
                      <w:w w:val="102"/>
                    </w:rPr>
                    <w:t>三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角形阻流体为研究对象得出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1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</w:rPr>
                    <w:t> </w:t>
                  </w:r>
                  <w:r>
                    <w:rPr>
                      <w:color w:val="231F20"/>
                      <w:spacing w:val="10"/>
                      <w:w w:val="102"/>
                    </w:rPr>
                    <w:t>时产生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压力波动幅度最大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本文研究结果与之相</w:t>
                  </w:r>
                  <w:r>
                    <w:rPr>
                      <w:color w:val="231F20"/>
                      <w:spacing w:val="3"/>
                      <w:w w:val="102"/>
                    </w:rPr>
                    <w:t>近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351593pt;margin-top:679.5979pt;width:24.75pt;height:17.1pt;mso-position-horizontal-relative:page;mso-position-vertical-relative:page;z-index:-53032" type="#_x0000_t202" filled="false" stroked="false">
            <v:textbox inset="0,0,0,0">
              <w:txbxContent>
                <w:p>
                  <w:pPr>
                    <w:spacing w:line="3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84"/>
                      <w:sz w:val="21"/>
                    </w:rPr>
                    <w:t>G</w:t>
                  </w:r>
                  <w:r>
                    <w:rPr>
                      <w:rFonts w:ascii="Times New Roman"/>
                      <w:i/>
                      <w:color w:val="231F20"/>
                      <w:spacing w:val="-17"/>
                      <w:sz w:val="21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21"/>
                    </w:rPr>
                    <w:t>=</w:t>
                  </w:r>
                  <w:r>
                    <w:rPr>
                      <w:rFonts w:ascii="Times New Roman"/>
                      <w:color w:val="231F20"/>
                      <w:spacing w:val="18"/>
                      <w:sz w:val="21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spacing w:val="18"/>
                      <w:w w:val="89"/>
                      <w:position w:val="9"/>
                      <w:sz w:val="21"/>
                    </w:rPr>
                  </w:r>
                  <w:r>
                    <w:rPr>
                      <w:rFonts w:ascii="Times New Roman"/>
                      <w:i/>
                      <w:color w:val="231F20"/>
                      <w:w w:val="89"/>
                      <w:position w:val="9"/>
                      <w:sz w:val="21"/>
                      <w:u w:val="single" w:color="231F20"/>
                    </w:rPr>
                    <w:t>L</w:t>
                  </w:r>
                  <w:r>
                    <w:rPr>
                      <w:rFonts w:ascii="Times New Roman"/>
                      <w:i/>
                      <w:color w:val="231F20"/>
                      <w:w w:val="89"/>
                      <w:position w:val="9"/>
                      <w:sz w:val="21"/>
                    </w:rPr>
                  </w:r>
                  <w:r>
                    <w:rPr>
                      <w:rFonts w:ascii="Times New Roman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969299pt;margin-top:684.113831pt;width:25pt;height:12.55pt;mso-position-horizontal-relative:page;mso-position-vertical-relative:page;z-index:-53008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/>
                      <w:color w:val="231F20"/>
                      <w:spacing w:val="-32"/>
                      <w:w w:val="200"/>
                      <w:sz w:val="21"/>
                    </w:rPr>
                    <w:t>(</w:t>
                  </w:r>
                  <w:r>
                    <w:rPr>
                      <w:rFonts w:ascii="Times New Roman"/>
                      <w:color w:val="231F20"/>
                      <w:spacing w:val="-33"/>
                      <w:sz w:val="21"/>
                    </w:rPr>
                    <w:t>6</w:t>
                  </w:r>
                  <w:r>
                    <w:rPr>
                      <w:rFonts w:ascii="宋体"/>
                      <w:color w:val="231F20"/>
                      <w:w w:val="200"/>
                      <w:sz w:val="21"/>
                    </w:rPr>
                    <w:t>)</w:t>
                  </w:r>
                  <w:r>
                    <w:rPr>
                      <w:rFonts w:ascii="宋体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690.642944pt;width:187.95pt;height:26.8pt;mso-position-horizontal-relative:page;mso-position-vertical-relative:page;z-index:-52984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2417" w:right="0" w:firstLine="0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sz w:val="21"/>
                    </w:rPr>
                    <w:t>d</w:t>
                  </w:r>
                  <w:r>
                    <w:rPr>
                      <w:rFonts w:ascii="Times New Roman"/>
                      <w:sz w:val="21"/>
                    </w:rPr>
                  </w:r>
                </w:p>
                <w:p>
                  <w:pPr>
                    <w:pStyle w:val="BodyText"/>
                    <w:spacing w:line="240" w:lineRule="auto" w:before="7"/>
                    <w:ind w:right="0"/>
                    <w:jc w:val="left"/>
                  </w:pPr>
                  <w:r>
                    <w:rPr>
                      <w:color w:val="231F20"/>
                      <w:spacing w:val="4"/>
                      <w:w w:val="102"/>
                    </w:rPr>
                    <w:t>式中</w:t>
                  </w:r>
                  <w:r>
                    <w:rPr>
                      <w:color w:val="231F20"/>
                      <w:spacing w:val="-49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89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sz w:val="21"/>
                      <w:szCs w:val="21"/>
                    </w:rPr>
                    <w:t> </w:t>
                  </w:r>
                  <w:r>
                    <w:rPr>
                      <w:color w:val="231F20"/>
                      <w:spacing w:val="-25"/>
                      <w:w w:val="234"/>
                    </w:rPr>
                    <w:t>-</w:t>
                  </w:r>
                  <w:r>
                    <w:rPr>
                      <w:color w:val="231F20"/>
                      <w:spacing w:val="4"/>
                      <w:w w:val="205"/>
                    </w:rPr>
                    <w:t>-</w:t>
                  </w:r>
                  <w:r>
                    <w:rPr>
                      <w:color w:val="231F20"/>
                      <w:spacing w:val="4"/>
                      <w:w w:val="102"/>
                    </w:rPr>
                    <w:t>旋转轴和阻流体的距离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5"/>
                    </w:rPr>
                    <w:t>m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71582pt;margin-top:720.751709pt;width:232.1pt;height:43.9pt;mso-position-horizontal-relative:page;mso-position-vertical-relative:page;z-index:-5296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right="0" w:firstLine="420"/>
                    <w:jc w:val="left"/>
                  </w:pP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时管道中心线上不同位置处</w:t>
                  </w:r>
                  <w:r>
                    <w:rPr>
                      <w:color w:val="231F20"/>
                      <w:w w:val="102"/>
                    </w:rPr>
                    <w:t>的</w:t>
                  </w:r>
                  <w:r>
                    <w:rPr/>
                  </w:r>
                </w:p>
                <w:p>
                  <w:pPr>
                    <w:pStyle w:val="BodyText"/>
                    <w:spacing w:line="273" w:lineRule="auto" w:before="38"/>
                    <w:ind w:right="17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方向分速度幅值图。从</w:t>
                  </w:r>
                  <w:r>
                    <w:rPr>
                      <w:color w:val="231F20"/>
                      <w:w w:val="102"/>
                    </w:rPr>
                    <w:t>图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</w:rPr>
                    <w:t> </w:t>
                  </w:r>
                  <w:r>
                    <w:rPr>
                      <w:color w:val="231F20"/>
                      <w:spacing w:val="6"/>
                      <w:w w:val="102"/>
                    </w:rPr>
                    <w:t>可看出</w:t>
                  </w:r>
                  <w:r>
                    <w:rPr>
                      <w:color w:val="231F20"/>
                      <w:spacing w:val="-99"/>
                      <w:w w:val="205"/>
                    </w:rPr>
                    <w:t>,</w:t>
                  </w:r>
                  <w:r>
                    <w:rPr>
                      <w:color w:val="231F20"/>
                      <w:spacing w:val="6"/>
                      <w:w w:val="102"/>
                    </w:rPr>
                    <w:t>在来流速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相同时</w:t>
                  </w:r>
                  <w:r>
                    <w:rPr>
                      <w:color w:val="231F20"/>
                      <w:spacing w:val="-90"/>
                      <w:w w:val="205"/>
                    </w:rPr>
                    <w:t>,</w:t>
                  </w:r>
                  <w:r>
                    <w:rPr>
                      <w:color w:val="231F20"/>
                      <w:spacing w:val="15"/>
                      <w:w w:val="102"/>
                    </w:rPr>
                    <w:t>随</w:t>
                  </w:r>
                  <w:r>
                    <w:rPr>
                      <w:color w:val="231F20"/>
                      <w:w w:val="102"/>
                    </w:rPr>
                    <w:t>着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86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6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逐渐增大</w:t>
                  </w:r>
                  <w:r>
                    <w:rPr>
                      <w:color w:val="231F20"/>
                      <w:spacing w:val="-90"/>
                      <w:w w:val="205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15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方向的速度幅值先</w:t>
                  </w:r>
                  <w:r>
                    <w:rPr>
                      <w:color w:val="231F20"/>
                      <w:w w:val="102"/>
                    </w:rPr>
                    <w:t>增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293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317902pt;margin-top:331.548462pt;width:12.05pt;height:25.1pt;mso-position-horizontal-relative:page;mso-position-vertical-relative:page;z-index:-52912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i/>
                      <w:color w:val="050100"/>
                      <w:spacing w:val="-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050100"/>
                      <w:w w:val="103"/>
                      <w:position w:val="-4"/>
                      <w:sz w:val="9"/>
                    </w:rPr>
                    <w:t>m</w:t>
                  </w:r>
                  <w:r>
                    <w:rPr>
                      <w:rFonts w:ascii="Times New Roman" w:hAnsi="Times New Roman"/>
                      <w:color w:val="050100"/>
                      <w:spacing w:val="-1"/>
                      <w:w w:val="99"/>
                      <w:sz w:val="16"/>
                    </w:rPr>
                    <w:t>/</w:t>
                  </w:r>
                  <w:r>
                    <w:rPr>
                      <w:rFonts w:ascii="Times New Roman" w:hAnsi="Times New Roman"/>
                      <w:color w:val="050100"/>
                      <w:spacing w:val="-50"/>
                      <w:w w:val="99"/>
                      <w:sz w:val="16"/>
                    </w:rPr>
                    <w:t>m</w:t>
                  </w:r>
                  <w:r>
                    <w:rPr>
                      <w:rFonts w:ascii="宋体" w:hAnsi="宋体"/>
                      <w:color w:val="231F20"/>
                      <w:spacing w:val="-50"/>
                      <w:w w:val="99"/>
                      <w:sz w:val="16"/>
                    </w:rPr>
                    <w:t>·</w:t>
                  </w:r>
                  <w:r>
                    <w:rPr>
                      <w:rFonts w:ascii="Times New Roman" w:hAnsi="Times New Roman"/>
                      <w:color w:val="050100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326324pt;margin-top:326.289917pt;width:6.7pt;height:7.25pt;mso-position-horizontal-relative:page;mso-position-vertical-relative:page;z-index:-52888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1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887299pt;margin-top:322.659454pt;width:12.05pt;height:25.1pt;mso-position-horizontal-relative:page;mso-position-vertical-relative:page;z-index:-5286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i/>
                      <w:color w:val="050100"/>
                      <w:spacing w:val="-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050100"/>
                      <w:w w:val="103"/>
                      <w:position w:val="-4"/>
                      <w:sz w:val="9"/>
                    </w:rPr>
                    <w:t>m</w:t>
                  </w:r>
                  <w:r>
                    <w:rPr>
                      <w:rFonts w:ascii="Times New Roman" w:hAnsi="Times New Roman"/>
                      <w:color w:val="050100"/>
                      <w:spacing w:val="-1"/>
                      <w:w w:val="99"/>
                      <w:sz w:val="16"/>
                    </w:rPr>
                    <w:t>/</w:t>
                  </w:r>
                  <w:r>
                    <w:rPr>
                      <w:rFonts w:ascii="Times New Roman" w:hAnsi="Times New Roman"/>
                      <w:color w:val="050100"/>
                      <w:spacing w:val="-50"/>
                      <w:w w:val="99"/>
                      <w:sz w:val="16"/>
                    </w:rPr>
                    <w:t>m</w:t>
                  </w:r>
                  <w:r>
                    <w:rPr>
                      <w:rFonts w:ascii="宋体" w:hAnsi="宋体"/>
                      <w:color w:val="231F20"/>
                      <w:spacing w:val="-50"/>
                      <w:w w:val="99"/>
                      <w:sz w:val="16"/>
                    </w:rPr>
                    <w:t>·</w:t>
                  </w:r>
                  <w:r>
                    <w:rPr>
                      <w:rFonts w:ascii="Times New Roman" w:hAnsi="Times New Roman"/>
                      <w:color w:val="050100"/>
                      <w:w w:val="99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895691pt;margin-top:317.457733pt;width:6.7pt;height:7.2pt;mso-position-horizontal-relative:page;mso-position-vertical-relative:page;z-index:-52840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1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004303pt;margin-top:289.925751pt;width:155.950pt;height:108.05pt;mso-position-horizontal-relative:page;mso-position-vertical-relative:page;z-index:-5281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5.78952pt;margin-top:289.925751pt;width:143.15pt;height:.1pt;mso-position-horizontal-relative:page;mso-position-vertical-relative:page;z-index:-52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3.927582pt;margin-top:275.891907pt;width:156.450pt;height:113.15pt;mso-position-horizontal-relative:page;mso-position-vertical-relative:page;z-index:-52768" type="#_x0000_t202" filled="false" stroked="false">
            <v:textbox inset="0,0,0,0">
              <w:txbxContent>
                <w:p>
                  <w:pPr>
                    <w:spacing w:line="180" w:lineRule="exact" w:before="109"/>
                    <w:ind w:left="544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00"/>
                      <w:sz w:val="16"/>
                    </w:rPr>
                    <w:t>H</w:t>
                  </w:r>
                  <w:r>
                    <w:rPr>
                      <w:rFonts w:ascii="Times New Roman"/>
                      <w:w w:val="100"/>
                      <w:sz w:val="16"/>
                    </w:rPr>
                  </w:r>
                </w:p>
                <w:p>
                  <w:pPr>
                    <w:spacing w:line="190" w:lineRule="exact" w:before="0"/>
                    <w:ind w:left="544" w:right="0" w:firstLine="0"/>
                    <w:jc w:val="left"/>
                    <w:rPr>
                      <w:rFonts w:ascii="Verdana" w:hAnsi="Verdana" w:cs="Verdana" w:eastAsia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i/>
                      <w:color w:val="050100"/>
                      <w:w w:val="88"/>
                      <w:sz w:val="16"/>
                    </w:rPr>
                    <w:t>β</w:t>
                  </w:r>
                  <w:r>
                    <w:rPr>
                      <w:rFonts w:ascii="Verdana" w:hAnsi="Verdana"/>
                      <w:sz w:val="16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1.10083pt;margin-top:317.528381pt;width:.1pt;height:.1pt;mso-position-horizontal-relative:page;mso-position-vertical-relative:page;z-index:-52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5.196899pt;margin-top:85.377777pt;width:481.9pt;height:12pt;mso-position-horizontal-relative:page;mso-position-vertical-relative:page;z-index:-5272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2.964996pt;margin-top:275.486084pt;width:5.6pt;height:12pt;mso-position-horizontal-relative:page;mso-position-vertical-relative:page;z-index:-5269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765472pt;margin-top:275.486084pt;width:5.6pt;height:12pt;mso-position-horizontal-relative:page;mso-position-vertical-relative:page;z-index:-5267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2.381775pt;margin-top:278.925751pt;width:18.3pt;height:12pt;mso-position-horizontal-relative:page;mso-position-vertical-relative:page;z-index:-5264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59692pt;margin-top:278.925751pt;width:18.3pt;height:12pt;mso-position-horizontal-relative:page;mso-position-vertical-relative:page;z-index:-5262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1.069855pt;margin-top:366.740448pt;width:9.15pt;height:12pt;mso-position-horizontal-relative:page;mso-position-vertical-relative:page;z-index:-5260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6.673187pt;margin-top:366.740448pt;width:9.2pt;height:12pt;mso-position-horizontal-relative:page;mso-position-vertical-relative:page;z-index:-5257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2.345581pt;margin-top:366.740448pt;width:9.15pt;height:12pt;mso-position-horizontal-relative:page;mso-position-vertical-relative:page;z-index:-5255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50" w:h="16500"/>
          <w:pgMar w:top="1560" w:bottom="0" w:left="880" w:right="10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5.1968pt;margin-top:96.377777pt;width:481.9pt;height:.1pt;mso-position-horizontal-relative:page;mso-position-vertical-relative:page;z-index:-52528" coordorigin="1304,1928" coordsize="9638,2">
            <v:shape style="position:absolute;left:1304;top:1928;width:9638;height:2" coordorigin="1304,1928" coordsize="9638,0" path="m1304,1928l10942,1928e" filled="false" stroked="true" strokeweight=".4252pt" strokecolor="#231f20">
              <v:path arrowok="t"/>
            </v:shape>
            <w10:wrap type="none"/>
          </v:group>
        </w:pict>
      </w:r>
      <w:r>
        <w:rPr/>
        <w:pict>
          <v:group style="position:absolute;margin-left:115.373711pt;margin-top:155.843079pt;width:155.6pt;height:113.9pt;mso-position-horizontal-relative:page;mso-position-vertical-relative:page;z-index:-52504" coordorigin="2307,3117" coordsize="3112,2278">
            <v:group style="position:absolute;left:2876;top:5341;width:2;height:40" coordorigin="2876,5341" coordsize="2,40">
              <v:shape style="position:absolute;left:2876;top:5341;width:2;height:40" coordorigin="2876,5341" coordsize="0,40" path="m2876,5341l2876,5381e" filled="false" stroked="true" strokeweight=".4996pt" strokecolor="#050100">
                <v:path arrowok="t"/>
              </v:shape>
            </v:group>
            <v:group style="position:absolute;left:3441;top:5341;width:2;height:40" coordorigin="3441,5341" coordsize="2,40">
              <v:shape style="position:absolute;left:3441;top:5341;width:2;height:40" coordorigin="3441,5341" coordsize="0,40" path="m3441,5341l3441,5381e" filled="false" stroked="true" strokeweight=".4996pt" strokecolor="#050100">
                <v:path arrowok="t"/>
              </v:shape>
            </v:group>
            <v:group style="position:absolute;left:4004;top:5341;width:2;height:40" coordorigin="4004,5341" coordsize="2,40">
              <v:shape style="position:absolute;left:4004;top:5341;width:2;height:40" coordorigin="4004,5341" coordsize="0,40" path="m4004,5341l4004,5381e" filled="false" stroked="true" strokeweight=".4996pt" strokecolor="#050100">
                <v:path arrowok="t"/>
              </v:shape>
            </v:group>
            <v:group style="position:absolute;left:4568;top:5341;width:2;height:40" coordorigin="4568,5341" coordsize="2,40">
              <v:shape style="position:absolute;left:4568;top:5341;width:2;height:40" coordorigin="4568,5341" coordsize="0,40" path="m4568,5341l4568,5381e" filled="false" stroked="true" strokeweight=".4996pt" strokecolor="#050100">
                <v:path arrowok="t"/>
              </v:shape>
            </v:group>
            <v:group style="position:absolute;left:5133;top:5341;width:2;height:40" coordorigin="5133,5341" coordsize="2,40">
              <v:shape style="position:absolute;left:5133;top:5341;width:2;height:40" coordorigin="5133,5341" coordsize="0,40" path="m5133,5341l5133,5381e" filled="false" stroked="true" strokeweight=".4996pt" strokecolor="#050100">
                <v:path arrowok="t"/>
              </v:shape>
            </v:group>
            <v:group style="position:absolute;left:2312;top:5389;width:3102;height:2" coordorigin="2312,5389" coordsize="3102,2">
              <v:shape style="position:absolute;left:2312;top:5389;width:3102;height:2" coordorigin="2312,5389" coordsize="3102,0" path="m2312,5389l5414,5389e" filled="false" stroked="true" strokeweight=".500550pt" strokecolor="#050100">
                <v:path arrowok="t"/>
              </v:shape>
            </v:group>
            <v:group style="position:absolute;left:2312;top:5151;width:44;height:2" coordorigin="2312,5151" coordsize="44,2">
              <v:shape style="position:absolute;left:2312;top:5151;width:44;height:2" coordorigin="2312,5151" coordsize="44,0" path="m2356,5151l2312,5151e" filled="false" stroked="true" strokeweight=".500550pt" strokecolor="#050100">
                <v:path arrowok="t"/>
              </v:shape>
            </v:group>
            <v:group style="position:absolute;left:2312;top:4912;width:44;height:2" coordorigin="2312,4912" coordsize="44,2">
              <v:shape style="position:absolute;left:2312;top:4912;width:44;height:2" coordorigin="2312,4912" coordsize="44,0" path="m2356,4912l2312,4912e" filled="false" stroked="true" strokeweight=".500550pt" strokecolor="#050100">
                <v:path arrowok="t"/>
              </v:shape>
            </v:group>
            <v:group style="position:absolute;left:2312;top:4673;width:44;height:2" coordorigin="2312,4673" coordsize="44,2">
              <v:shape style="position:absolute;left:2312;top:4673;width:44;height:2" coordorigin="2312,4673" coordsize="44,0" path="m2356,4673l2312,4673e" filled="false" stroked="true" strokeweight=".500550pt" strokecolor="#050100">
                <v:path arrowok="t"/>
              </v:shape>
            </v:group>
            <v:group style="position:absolute;left:2312;top:4434;width:44;height:2" coordorigin="2312,4434" coordsize="44,2">
              <v:shape style="position:absolute;left:2312;top:4434;width:44;height:2" coordorigin="2312,4434" coordsize="44,0" path="m2356,4434l2312,4434e" filled="false" stroked="true" strokeweight=".500550pt" strokecolor="#050100">
                <v:path arrowok="t"/>
              </v:shape>
            </v:group>
            <v:group style="position:absolute;left:2312;top:4197;width:44;height:2" coordorigin="2312,4197" coordsize="44,2">
              <v:shape style="position:absolute;left:2312;top:4197;width:44;height:2" coordorigin="2312,4197" coordsize="44,0" path="m2356,4197l2312,4197e" filled="false" stroked="true" strokeweight=".500550pt" strokecolor="#050100">
                <v:path arrowok="t"/>
              </v:shape>
            </v:group>
            <v:group style="position:absolute;left:2312;top:3958;width:44;height:2" coordorigin="2312,3958" coordsize="44,2">
              <v:shape style="position:absolute;left:2312;top:3958;width:44;height:2" coordorigin="2312,3958" coordsize="44,0" path="m2356,3958l2312,3958e" filled="false" stroked="true" strokeweight=".500550pt" strokecolor="#050100">
                <v:path arrowok="t"/>
              </v:shape>
            </v:group>
            <v:group style="position:absolute;left:2312;top:3719;width:44;height:2" coordorigin="2312,3719" coordsize="44,2">
              <v:shape style="position:absolute;left:2312;top:3719;width:44;height:2" coordorigin="2312,3719" coordsize="44,0" path="m2356,3719l2312,3719e" filled="false" stroked="true" strokeweight=".500550pt" strokecolor="#050100">
                <v:path arrowok="t"/>
              </v:shape>
            </v:group>
            <v:group style="position:absolute;left:2312;top:3480;width:44;height:2" coordorigin="2312,3480" coordsize="44,2">
              <v:shape style="position:absolute;left:2312;top:3480;width:44;height:2" coordorigin="2312,3480" coordsize="44,0" path="m2356,3480l2312,3480e" filled="false" stroked="true" strokeweight=".500550pt" strokecolor="#050100">
                <v:path arrowok="t"/>
              </v:shape>
            </v:group>
            <v:group style="position:absolute;left:2312;top:3241;width:44;height:2" coordorigin="2312,3241" coordsize="44,2">
              <v:shape style="position:absolute;left:2312;top:3241;width:44;height:2" coordorigin="2312,3241" coordsize="44,0" path="m2356,3241l2312,3241e" filled="false" stroked="true" strokeweight=".500550pt" strokecolor="#050100">
                <v:path arrowok="t"/>
              </v:shape>
            </v:group>
            <v:group style="position:absolute;left:2312;top:3122;width:2;height:2268" coordorigin="2312,3122" coordsize="2,2268">
              <v:shape style="position:absolute;left:2312;top:3122;width:2;height:2268" coordorigin="2312,3122" coordsize="0,2268" path="m2312,5389l2312,3122e" filled="false" stroked="true" strokeweight=".4996pt" strokecolor="#050100">
                <v:path arrowok="t"/>
              </v:shape>
            </v:group>
            <v:group style="position:absolute;left:2594;top:4936;width:282;height:81" coordorigin="2594,4936" coordsize="282,81">
              <v:shape style="position:absolute;left:2594;top:4936;width:282;height:81" coordorigin="2594,4936" coordsize="282,81" path="m2876,5017l2594,4936e" filled="false" stroked="true" strokeweight=".500478pt" strokecolor="#050100">
                <v:path arrowok="t"/>
              </v:shape>
            </v:group>
            <v:group style="position:absolute;left:2876;top:4857;width:284;height:160" coordorigin="2876,4857" coordsize="284,160">
              <v:shape style="position:absolute;left:2876;top:4857;width:284;height:160" coordorigin="2876,4857" coordsize="284,160" path="m3159,4857l2876,5017e" filled="false" stroked="true" strokeweight=".500322pt" strokecolor="#050100">
                <v:path arrowok="t"/>
              </v:shape>
            </v:group>
            <v:group style="position:absolute;left:3159;top:4857;width:282;height:24" coordorigin="3159,4857" coordsize="282,24">
              <v:shape style="position:absolute;left:3159;top:4857;width:282;height:24" coordorigin="3159,4857" coordsize="282,24" path="m3441,4881l3159,4857e" filled="false" stroked="true" strokeweight=".500543pt" strokecolor="#050100">
                <v:path arrowok="t"/>
              </v:shape>
            </v:group>
            <v:group style="position:absolute;left:3441;top:4881;width:282;height:95" coordorigin="3441,4881" coordsize="282,95">
              <v:shape style="position:absolute;left:3441;top:4881;width:282;height:95" coordorigin="3441,4881" coordsize="282,95" path="m3723,4976l3441,4881e" filled="false" stroked="true" strokeweight=".500454pt" strokecolor="#050100">
                <v:path arrowok="t"/>
              </v:shape>
            </v:group>
            <v:group style="position:absolute;left:3723;top:4976;width:282;height:103" coordorigin="3723,4976" coordsize="282,103">
              <v:shape style="position:absolute;left:3723;top:4976;width:282;height:103" coordorigin="3723,4976" coordsize="282,103" path="m4004,5078l3723,4976e" filled="false" stroked="true" strokeweight=".50044pt" strokecolor="#050100">
                <v:path arrowok="t"/>
              </v:shape>
            </v:group>
            <v:group style="position:absolute;left:4004;top:5067;width:282;height:11" coordorigin="4004,5067" coordsize="282,11">
              <v:shape style="position:absolute;left:4004;top:5067;width:282;height:11" coordorigin="4004,5067" coordsize="282,11" path="m4286,5067l4004,5078e" filled="false" stroked="true" strokeweight=".500549pt" strokecolor="#050100">
                <v:path arrowok="t"/>
              </v:shape>
            </v:group>
            <v:group style="position:absolute;left:4286;top:5067;width:282;height:16" coordorigin="4286,5067" coordsize="282,16">
              <v:shape style="position:absolute;left:4286;top:5067;width:282;height:16" coordorigin="4286,5067" coordsize="282,16" path="m4568,5083l4286,5067e" filled="false" stroked="true" strokeweight=".500547pt" strokecolor="#050100">
                <v:path arrowok="t"/>
              </v:shape>
            </v:group>
            <v:group style="position:absolute;left:4568;top:5083;width:284;height:20" coordorigin="4568,5083" coordsize="284,20">
              <v:shape style="position:absolute;left:4568;top:5083;width:284;height:20" coordorigin="4568,5083" coordsize="284,20" path="m4851,5103l4568,5083e" filled="false" stroked="true" strokeweight=".500545pt" strokecolor="#050100">
                <v:path arrowok="t"/>
              </v:shape>
            </v:group>
            <v:group style="position:absolute;left:4851;top:5103;width:282;height:22" coordorigin="4851,5103" coordsize="282,22">
              <v:shape style="position:absolute;left:4851;top:5103;width:282;height:22" coordorigin="4851,5103" coordsize="282,22" path="m5133,5124l4851,5103e" filled="false" stroked="true" strokeweight=".500545pt" strokecolor="#050100">
                <v:path arrowok="t"/>
              </v:shape>
            </v:group>
            <v:group style="position:absolute;left:2554;top:4935;width:80;height:2" coordorigin="2554,4935" coordsize="80,2">
              <v:shape style="position:absolute;left:2554;top:4935;width:80;height:2" coordorigin="2554,4935" coordsize="80,0" path="m2554,4935l2633,4935e" filled="false" stroked="true" strokeweight="3.915302pt" strokecolor="#050100">
                <v:path arrowok="t"/>
              </v:shape>
            </v:group>
            <v:group style="position:absolute;left:2554;top:4896;width:80;height:79" coordorigin="2554,4896" coordsize="80,79">
              <v:shape style="position:absolute;left:2554;top:4896;width:80;height:79" coordorigin="2554,4896" coordsize="80,79" path="m2554,4974l2633,4974,2633,4896,2554,4896,2554,4974xe" filled="false" stroked="true" strokeweight=".50008pt" strokecolor="#050100">
                <v:path arrowok="t"/>
              </v:shape>
            </v:group>
            <v:group style="position:absolute;left:2836;top:5016;width:80;height:2" coordorigin="2836,5016" coordsize="80,2">
              <v:shape style="position:absolute;left:2836;top:5016;width:80;height:2" coordorigin="2836,5016" coordsize="80,0" path="m2836,5016l2915,5016e" filled="false" stroked="true" strokeweight="3.915302pt" strokecolor="#050100">
                <v:path arrowok="t"/>
              </v:shape>
            </v:group>
            <v:group style="position:absolute;left:2836;top:4977;width:80;height:79" coordorigin="2836,4977" coordsize="80,79">
              <v:shape style="position:absolute;left:2836;top:4977;width:80;height:79" coordorigin="2836,4977" coordsize="80,79" path="m2836,5055l2915,5055,2915,4977,2836,4977,2836,5055xe" filled="false" stroked="true" strokeweight=".50008pt" strokecolor="#050100">
                <v:path arrowok="t"/>
              </v:shape>
            </v:group>
            <v:group style="position:absolute;left:3119;top:4857;width:80;height:2" coordorigin="3119,4857" coordsize="80,2">
              <v:shape style="position:absolute;left:3119;top:4857;width:80;height:2" coordorigin="3119,4857" coordsize="80,0" path="m3119,4857l3198,4857e" filled="false" stroked="true" strokeweight="3.9133pt" strokecolor="#050100">
                <v:path arrowok="t"/>
              </v:shape>
            </v:group>
            <v:group style="position:absolute;left:3119;top:4818;width:80;height:79" coordorigin="3119,4818" coordsize="80,79">
              <v:shape style="position:absolute;left:3119;top:4818;width:80;height:79" coordorigin="3119,4818" coordsize="80,79" path="m3119,4896l3198,4896,3198,4818,3119,4818,3119,4896xe" filled="false" stroked="true" strokeweight=".50008pt" strokecolor="#050100">
                <v:path arrowok="t"/>
              </v:shape>
            </v:group>
            <v:group style="position:absolute;left:3401;top:4881;width:80;height:2" coordorigin="3401,4881" coordsize="80,2">
              <v:shape style="position:absolute;left:3401;top:4881;width:80;height:2" coordorigin="3401,4881" coordsize="80,0" path="m3401,4881l3480,4881e" filled="false" stroked="true" strokeweight="3.914301pt" strokecolor="#050100">
                <v:path arrowok="t"/>
              </v:shape>
            </v:group>
            <v:group style="position:absolute;left:3401;top:4842;width:80;height:79" coordorigin="3401,4842" coordsize="80,79">
              <v:shape style="position:absolute;left:3401;top:4842;width:80;height:79" coordorigin="3401,4842" coordsize="80,79" path="m3401,4920l3480,4920,3480,4842,3401,4842,3401,4920xe" filled="false" stroked="true" strokeweight=".50008pt" strokecolor="#050100">
                <v:path arrowok="t"/>
              </v:shape>
            </v:group>
            <v:group style="position:absolute;left:3682;top:4975;width:80;height:2" coordorigin="3682,4975" coordsize="80,2">
              <v:shape style="position:absolute;left:3682;top:4975;width:80;height:2" coordorigin="3682,4975" coordsize="80,0" path="m3682,4975l3761,4975e" filled="false" stroked="true" strokeweight="3.915302pt" strokecolor="#050100">
                <v:path arrowok="t"/>
              </v:shape>
            </v:group>
            <v:group style="position:absolute;left:3682;top:4936;width:80;height:79" coordorigin="3682,4936" coordsize="80,79">
              <v:shape style="position:absolute;left:3682;top:4936;width:80;height:79" coordorigin="3682,4936" coordsize="80,79" path="m3682,5014l3761,5014,3761,4936,3682,4936,3682,5014xe" filled="false" stroked="true" strokeweight=".50008pt" strokecolor="#050100">
                <v:path arrowok="t"/>
              </v:shape>
            </v:group>
            <v:group style="position:absolute;left:3964;top:5077;width:80;height:2" coordorigin="3964,5077" coordsize="80,2">
              <v:shape style="position:absolute;left:3964;top:5077;width:80;height:2" coordorigin="3964,5077" coordsize="80,0" path="m3964,5077l4043,5077e" filled="false" stroked="true" strokeweight="3.914301pt" strokecolor="#050100">
                <v:path arrowok="t"/>
              </v:shape>
            </v:group>
            <v:group style="position:absolute;left:3964;top:5038;width:80;height:79" coordorigin="3964,5038" coordsize="80,79">
              <v:shape style="position:absolute;left:3964;top:5038;width:80;height:79" coordorigin="3964,5038" coordsize="80,79" path="m3964,5116l4043,5116,4043,5038,3964,5038,3964,5116xe" filled="false" stroked="true" strokeweight=".50008pt" strokecolor="#050100">
                <v:path arrowok="t"/>
              </v:shape>
            </v:group>
            <v:group style="position:absolute;left:4246;top:5066;width:80;height:2" coordorigin="4246,5066" coordsize="80,2">
              <v:shape style="position:absolute;left:4246;top:5066;width:80;height:2" coordorigin="4246,5066" coordsize="80,0" path="m4246,5066l4325,5066e" filled="false" stroked="true" strokeweight="3.9133pt" strokecolor="#050100">
                <v:path arrowok="t"/>
              </v:shape>
            </v:group>
            <v:group style="position:absolute;left:4246;top:5027;width:80;height:79" coordorigin="4246,5027" coordsize="80,79">
              <v:shape style="position:absolute;left:4246;top:5027;width:80;height:79" coordorigin="4246,5027" coordsize="80,79" path="m4246,5106l4325,5106,4325,5027,4246,5027,4246,5106xe" filled="false" stroked="true" strokeweight=".50008pt" strokecolor="#050100">
                <v:path arrowok="t"/>
              </v:shape>
            </v:group>
            <v:group style="position:absolute;left:4527;top:5082;width:80;height:2" coordorigin="4527,5082" coordsize="80,2">
              <v:shape style="position:absolute;left:4527;top:5082;width:80;height:2" coordorigin="4527,5082" coordsize="80,0" path="m4527,5082l4607,5082e" filled="false" stroked="true" strokeweight="3.9133pt" strokecolor="#050100">
                <v:path arrowok="t"/>
              </v:shape>
            </v:group>
            <v:group style="position:absolute;left:4527;top:5043;width:80;height:79" coordorigin="4527,5043" coordsize="80,79">
              <v:shape style="position:absolute;left:4527;top:5043;width:80;height:79" coordorigin="4527,5043" coordsize="80,79" path="m4527,5121l4607,5121,4607,5043,4527,5043,4527,5121xe" filled="false" stroked="true" strokeweight=".50008pt" strokecolor="#050100">
                <v:path arrowok="t"/>
              </v:shape>
            </v:group>
            <v:group style="position:absolute;left:4811;top:5102;width:80;height:2" coordorigin="4811,5102" coordsize="80,2">
              <v:shape style="position:absolute;left:4811;top:5102;width:80;height:2" coordorigin="4811,5102" coordsize="80,0" path="m4811,5102l4890,5102e" filled="false" stroked="true" strokeweight="3.914301pt" strokecolor="#050100">
                <v:path arrowok="t"/>
              </v:shape>
            </v:group>
            <v:group style="position:absolute;left:4811;top:5063;width:80;height:79" coordorigin="4811,5063" coordsize="80,79">
              <v:shape style="position:absolute;left:4811;top:5063;width:80;height:79" coordorigin="4811,5063" coordsize="80,79" path="m4811,5141l4890,5141,4890,5063,4811,5063,4811,5141xe" filled="false" stroked="true" strokeweight=".50008pt" strokecolor="#050100">
                <v:path arrowok="t"/>
              </v:shape>
            </v:group>
            <v:group style="position:absolute;left:5092;top:5123;width:80;height:2" coordorigin="5092,5123" coordsize="80,2">
              <v:shape style="position:absolute;left:5092;top:5123;width:80;height:2" coordorigin="5092,5123" coordsize="80,0" path="m5092,5123l5171,5123e" filled="false" stroked="true" strokeweight="3.915302pt" strokecolor="#050100">
                <v:path arrowok="t"/>
              </v:shape>
            </v:group>
            <v:group style="position:absolute;left:5092;top:5084;width:80;height:79" coordorigin="5092,5084" coordsize="80,79">
              <v:shape style="position:absolute;left:5092;top:5084;width:80;height:79" coordorigin="5092,5084" coordsize="80,79" path="m5092,5163l5171,5163,5171,5084,5092,5084,5092,5163xe" filled="false" stroked="true" strokeweight=".50008pt" strokecolor="#050100">
                <v:path arrowok="t"/>
              </v:shape>
            </v:group>
            <v:group style="position:absolute;left:2594;top:4737;width:282;height:127" coordorigin="2594,4737" coordsize="282,127">
              <v:shape style="position:absolute;left:2594;top:4737;width:282;height:127" coordorigin="2594,4737" coordsize="282,127" path="m2876,4863l2594,4737e" filled="false" stroked="true" strokeweight=".500391pt" strokecolor="#050100">
                <v:path arrowok="t"/>
              </v:shape>
            </v:group>
            <v:group style="position:absolute;left:2876;top:4652;width:284;height:211" coordorigin="2876,4652" coordsize="284,211">
              <v:shape style="position:absolute;left:2876;top:4652;width:284;height:211" coordorigin="2876,4652" coordsize="284,211" path="m3159,4652l2876,4863e" filled="false" stroked="true" strokeweight=".500211pt" strokecolor="#050100">
                <v:path arrowok="t"/>
              </v:shape>
            </v:group>
            <v:group style="position:absolute;left:3159;top:4652;width:282;height:22" coordorigin="3159,4652" coordsize="282,22">
              <v:shape style="position:absolute;left:3159;top:4652;width:282;height:22" coordorigin="3159,4652" coordsize="282,22" path="m3441,4673l3159,4652e" filled="false" stroked="true" strokeweight=".500545pt" strokecolor="#050100">
                <v:path arrowok="t"/>
              </v:shape>
            </v:group>
            <v:group style="position:absolute;left:3441;top:4673;width:282;height:133" coordorigin="3441,4673" coordsize="282,133">
              <v:shape style="position:absolute;left:3441;top:4673;width:282;height:133" coordorigin="3441,4673" coordsize="282,133" path="m3723,4806l3441,4673e" filled="false" stroked="true" strokeweight=".500378pt" strokecolor="#050100">
                <v:path arrowok="t"/>
              </v:shape>
            </v:group>
            <v:group style="position:absolute;left:3723;top:4806;width:282;height:132" coordorigin="3723,4806" coordsize="282,132">
              <v:shape style="position:absolute;left:3723;top:4806;width:282;height:132" coordorigin="3723,4806" coordsize="282,132" path="m4004,4937l3723,4806e" filled="false" stroked="true" strokeweight=".500380pt" strokecolor="#050100">
                <v:path arrowok="t"/>
              </v:shape>
            </v:group>
            <v:group style="position:absolute;left:4004;top:4922;width:282;height:15" coordorigin="4004,4922" coordsize="282,15">
              <v:shape style="position:absolute;left:4004;top:4922;width:282;height:15" coordorigin="4004,4922" coordsize="282,15" path="m4286,4922l4004,4937e" filled="false" stroked="true" strokeweight=".500547pt" strokecolor="#050100">
                <v:path arrowok="t"/>
              </v:shape>
            </v:group>
            <v:group style="position:absolute;left:4286;top:4922;width:282;height:26" coordorigin="4286,4922" coordsize="282,26">
              <v:shape style="position:absolute;left:4286;top:4922;width:282;height:26" coordorigin="4286,4922" coordsize="282,26" path="m4568,4948l4286,4922e" filled="false" stroked="true" strokeweight=".500542pt" strokecolor="#050100">
                <v:path arrowok="t"/>
              </v:shape>
            </v:group>
            <v:group style="position:absolute;left:4568;top:4948;width:284;height:30" coordorigin="4568,4948" coordsize="284,30">
              <v:shape style="position:absolute;left:4568;top:4948;width:284;height:30" coordorigin="4568,4948" coordsize="284,30" path="m4851,4977l4568,4948e" filled="false" stroked="true" strokeweight=".50054pt" strokecolor="#050100">
                <v:path arrowok="t"/>
              </v:shape>
            </v:group>
            <v:group style="position:absolute;left:4851;top:4977;width:282;height:32" coordorigin="4851,4977" coordsize="282,32">
              <v:shape style="position:absolute;left:4851;top:4977;width:282;height:32" coordorigin="4851,4977" coordsize="282,32" path="m5133,5009l4851,4977e" filled="false" stroked="true" strokeweight=".500538pt" strokecolor="#050100">
                <v:path arrowok="t"/>
              </v:shape>
            </v:group>
            <v:group style="position:absolute;left:2549;top:4692;width:90;height:88" coordorigin="2549,4692" coordsize="90,88">
              <v:shape style="position:absolute;left:2549;top:4692;width:90;height:88" coordorigin="2549,4692" coordsize="90,88" path="m2590,4692l2569,4699,2554,4715,2549,4736,2550,4747,2559,4764,2577,4776,2602,4780,2621,4771,2634,4754,2638,4729,2630,4710,2613,4697,2590,4692xe" filled="true" fillcolor="#050100" stroked="false">
                <v:path arrowok="t"/>
                <v:fill type="solid"/>
              </v:shape>
            </v:group>
            <v:group style="position:absolute;left:2549;top:4692;width:90;height:88" coordorigin="2549,4692" coordsize="90,88">
              <v:shape style="position:absolute;left:2549;top:4692;width:90;height:88" coordorigin="2549,4692" coordsize="90,88" path="m2549,4736l2554,4715,2569,4699,2590,4692,2613,4697,2630,4710,2638,4729,2634,4754,2621,4771,2602,4780,2577,4776,2559,4764,2550,4747,2549,4736xe" filled="false" stroked="true" strokeweight=".500083pt" strokecolor="#050100">
                <v:path arrowok="t"/>
              </v:shape>
            </v:group>
            <v:group style="position:absolute;left:2830;top:4818;width:90;height:88" coordorigin="2830,4818" coordsize="90,88">
              <v:shape style="position:absolute;left:2830;top:4818;width:90;height:88" coordorigin="2830,4818" coordsize="90,88" path="m2872,4818l2851,4825,2836,4841,2830,4862,2832,4873,2841,4890,2859,4902,2884,4906,2903,4897,2915,4880,2920,4855,2912,4836,2895,4823,2872,4818xe" filled="true" fillcolor="#050100" stroked="false">
                <v:path arrowok="t"/>
                <v:fill type="solid"/>
              </v:shape>
            </v:group>
            <v:group style="position:absolute;left:2830;top:4818;width:90;height:88" coordorigin="2830,4818" coordsize="90,88">
              <v:shape style="position:absolute;left:2830;top:4818;width:90;height:88" coordorigin="2830,4818" coordsize="90,88" path="m2830,4862l2836,4841,2851,4825,2872,4818,2895,4823,2912,4836,2920,4855,2915,4880,2903,4897,2884,4906,2859,4902,2841,4890,2832,4873,2830,4862xe" filled="false" stroked="true" strokeweight=".500083pt" strokecolor="#050100">
                <v:path arrowok="t"/>
              </v:shape>
            </v:group>
            <v:group style="position:absolute;left:3113;top:4607;width:90;height:88" coordorigin="3113,4607" coordsize="90,88">
              <v:shape style="position:absolute;left:3113;top:4607;width:90;height:88" coordorigin="3113,4607" coordsize="90,88" path="m3155,4607l3134,4614,3119,4630,3113,4651,3115,4662,3124,4679,3142,4691,3167,4695,3186,4686,3198,4669,3203,4644,3195,4625,3178,4612,3155,4607xe" filled="true" fillcolor="#050100" stroked="false">
                <v:path arrowok="t"/>
                <v:fill type="solid"/>
              </v:shape>
            </v:group>
            <v:group style="position:absolute;left:3113;top:4607;width:90;height:88" coordorigin="3113,4607" coordsize="90,88">
              <v:shape style="position:absolute;left:3113;top:4607;width:90;height:88" coordorigin="3113,4607" coordsize="90,88" path="m3113,4651l3119,4630,3134,4614,3155,4607,3178,4612,3195,4625,3203,4644,3198,4669,3186,4686,3167,4695,3142,4691,3124,4679,3115,4662,3113,4651xe" filled="false" stroked="true" strokeweight=".500083pt" strokecolor="#050100">
                <v:path arrowok="t"/>
              </v:shape>
            </v:group>
            <v:group style="position:absolute;left:3395;top:4628;width:90;height:88" coordorigin="3395,4628" coordsize="90,88">
              <v:shape style="position:absolute;left:3395;top:4628;width:90;height:88" coordorigin="3395,4628" coordsize="90,88" path="m3436,4628l3415,4635,3401,4651,3395,4672,3396,4683,3406,4700,3424,4712,3449,4716,3468,4707,3480,4690,3485,4666,3476,4646,3460,4633,3436,4628xe" filled="true" fillcolor="#050100" stroked="false">
                <v:path arrowok="t"/>
                <v:fill type="solid"/>
              </v:shape>
            </v:group>
            <v:group style="position:absolute;left:3395;top:4628;width:90;height:88" coordorigin="3395,4628" coordsize="90,88">
              <v:shape style="position:absolute;left:3395;top:4628;width:90;height:88" coordorigin="3395,4628" coordsize="90,88" path="m3395,4672l3401,4651,3415,4635,3436,4628,3460,4633,3476,4646,3485,4666,3480,4690,3468,4707,3449,4716,3424,4712,3406,4700,3396,4683,3395,4672xe" filled="false" stroked="true" strokeweight=".500083pt" strokecolor="#050100">
                <v:path arrowok="t"/>
              </v:shape>
            </v:group>
            <v:group style="position:absolute;left:3677;top:4761;width:90;height:88" coordorigin="3677,4761" coordsize="90,88">
              <v:shape style="position:absolute;left:3677;top:4761;width:90;height:88" coordorigin="3677,4761" coordsize="90,88" path="m3718,4761l3697,4768,3682,4784,3677,4805,3678,4816,3688,4833,3705,4845,3731,4849,3749,4840,3762,4823,3766,4798,3758,4779,3741,4766,3718,4761xe" filled="true" fillcolor="#050100" stroked="false">
                <v:path arrowok="t"/>
                <v:fill type="solid"/>
              </v:shape>
            </v:group>
            <v:group style="position:absolute;left:3677;top:4761;width:90;height:88" coordorigin="3677,4761" coordsize="90,88">
              <v:shape style="position:absolute;left:3677;top:4761;width:90;height:88" coordorigin="3677,4761" coordsize="90,88" path="m3677,4805l3682,4784,3697,4768,3718,4761,3741,4766,3758,4779,3766,4798,3762,4823,3749,4840,3731,4849,3705,4845,3688,4833,3678,4816,3677,4805xe" filled="false" stroked="true" strokeweight=".500083pt" strokecolor="#050100">
                <v:path arrowok="t"/>
              </v:shape>
            </v:group>
            <v:group style="position:absolute;left:3959;top:4892;width:90;height:88" coordorigin="3959,4892" coordsize="90,88">
              <v:shape style="position:absolute;left:3959;top:4892;width:90;height:88" coordorigin="3959,4892" coordsize="90,88" path="m4000,4892l3979,4899,3964,4915,3959,4936,3960,4947,3969,4964,3987,4976,4012,4980,4031,4971,4044,4954,4048,4930,4040,4910,4023,4897,4000,4892xe" filled="true" fillcolor="#050100" stroked="false">
                <v:path arrowok="t"/>
                <v:fill type="solid"/>
              </v:shape>
            </v:group>
            <v:group style="position:absolute;left:3959;top:4892;width:90;height:88" coordorigin="3959,4892" coordsize="90,88">
              <v:shape style="position:absolute;left:3959;top:4892;width:90;height:88" coordorigin="3959,4892" coordsize="90,88" path="m3959,4936l3964,4915,3979,4899,4000,4892,4023,4897,4040,4910,4048,4930,4044,4954,4031,4971,4012,4980,3987,4976,3969,4964,3960,4947,3959,4936xe" filled="false" stroked="true" strokeweight=".500083pt" strokecolor="#050100">
                <v:path arrowok="t"/>
              </v:shape>
            </v:group>
            <v:group style="position:absolute;left:4240;top:4877;width:90;height:88" coordorigin="4240,4877" coordsize="90,88">
              <v:shape style="position:absolute;left:4240;top:4877;width:90;height:88" coordorigin="4240,4877" coordsize="90,88" path="m4282,4877l4261,4885,4246,4900,4240,4922,4242,4932,4251,4950,4269,4961,4294,4965,4313,4957,4325,4939,4330,4915,4322,4896,4305,4882,4282,4877xe" filled="true" fillcolor="#050100" stroked="false">
                <v:path arrowok="t"/>
                <v:fill type="solid"/>
              </v:shape>
            </v:group>
            <v:group style="position:absolute;left:4240;top:4877;width:90;height:88" coordorigin="4240,4877" coordsize="90,88">
              <v:shape style="position:absolute;left:4240;top:4877;width:90;height:88" coordorigin="4240,4877" coordsize="90,88" path="m4240,4922l4246,4900,4261,4885,4282,4877,4305,4882,4322,4896,4330,4915,4325,4939,4313,4957,4294,4965,4269,4961,4251,4950,4242,4932,4240,4922xe" filled="false" stroked="true" strokeweight=".500083pt" strokecolor="#050100">
                <v:path arrowok="t"/>
              </v:shape>
            </v:group>
            <v:group style="position:absolute;left:4522;top:4903;width:90;height:88" coordorigin="4522,4903" coordsize="90,88">
              <v:shape style="position:absolute;left:4522;top:4903;width:90;height:88" coordorigin="4522,4903" coordsize="90,88" path="m4563,4903l4542,4910,4528,4925,4522,4947,4523,4958,4533,4975,4551,4987,4576,4991,4594,4982,4607,4965,4611,4940,4603,4921,4587,4908,4563,4903xe" filled="true" fillcolor="#050100" stroked="false">
                <v:path arrowok="t"/>
                <v:fill type="solid"/>
              </v:shape>
            </v:group>
            <v:group style="position:absolute;left:4522;top:4903;width:90;height:88" coordorigin="4522,4903" coordsize="90,88">
              <v:shape style="position:absolute;left:4522;top:4903;width:90;height:88" coordorigin="4522,4903" coordsize="90,88" path="m4522,4947l4528,4925,4542,4910,4563,4903,4587,4908,4603,4921,4611,4940,4607,4965,4594,4982,4576,4991,4551,4987,4533,4975,4523,4958,4522,4947xe" filled="false" stroked="true" strokeweight=".500083pt" strokecolor="#050100">
                <v:path arrowok="t"/>
              </v:shape>
            </v:group>
            <v:group style="position:absolute;left:4805;top:4932;width:90;height:88" coordorigin="4805,4932" coordsize="90,88">
              <v:shape style="position:absolute;left:4805;top:4932;width:90;height:88" coordorigin="4805,4932" coordsize="90,88" path="m4846,4932l4825,4939,4811,4955,4805,4976,4806,4987,4816,5004,4834,5016,4859,5020,4878,5011,4890,4994,4895,4970,4886,4950,4870,4937,4846,4932xe" filled="true" fillcolor="#050100" stroked="false">
                <v:path arrowok="t"/>
                <v:fill type="solid"/>
              </v:shape>
            </v:group>
            <v:group style="position:absolute;left:4805;top:4932;width:90;height:88" coordorigin="4805,4932" coordsize="90,88">
              <v:shape style="position:absolute;left:4805;top:4932;width:90;height:88" coordorigin="4805,4932" coordsize="90,88" path="m4805,4976l4811,4955,4825,4939,4846,4932,4870,4937,4886,4950,4895,4970,4890,4994,4878,5011,4859,5020,4834,5016,4816,5004,4806,4987,4805,4976xe" filled="false" stroked="true" strokeweight=".500083pt" strokecolor="#050100">
                <v:path arrowok="t"/>
              </v:shape>
            </v:group>
            <v:group style="position:absolute;left:5087;top:4964;width:90;height:88" coordorigin="5087,4964" coordsize="90,88">
              <v:shape style="position:absolute;left:5087;top:4964;width:90;height:88" coordorigin="5087,4964" coordsize="90,88" path="m5128,4964l5107,4971,5092,4987,5087,5008,5088,5019,5098,5036,5115,5048,5141,5052,5159,5043,5172,5026,5176,5001,5168,4982,5151,4969,5128,4964xe" filled="true" fillcolor="#050100" stroked="false">
                <v:path arrowok="t"/>
                <v:fill type="solid"/>
              </v:shape>
            </v:group>
            <v:group style="position:absolute;left:5087;top:4964;width:90;height:88" coordorigin="5087,4964" coordsize="90,88">
              <v:shape style="position:absolute;left:5087;top:4964;width:90;height:88" coordorigin="5087,4964" coordsize="90,88" path="m5087,5008l5092,4987,5107,4971,5128,4964,5151,4969,5168,4982,5176,5001,5172,5026,5159,5043,5141,5052,5115,5048,5098,5036,5088,5019,5087,5008xe" filled="false" stroked="true" strokeweight=".500083pt" strokecolor="#050100">
                <v:path arrowok="t"/>
              </v:shape>
            </v:group>
            <v:group style="position:absolute;left:2594;top:4467;width:282;height:100" coordorigin="2594,4467" coordsize="282,100">
              <v:shape style="position:absolute;left:2594;top:4467;width:282;height:100" coordorigin="2594,4467" coordsize="282,100" path="m2876,4567l2594,4467e" filled="false" stroked="true" strokeweight=".500445pt" strokecolor="#050100">
                <v:path arrowok="t"/>
              </v:shape>
            </v:group>
            <v:group style="position:absolute;left:2876;top:4300;width:284;height:267" coordorigin="2876,4300" coordsize="284,267">
              <v:shape style="position:absolute;left:2876;top:4300;width:284;height:267" coordorigin="2876,4300" coordsize="284,267" path="m3159,4300l2876,4567e" filled="false" stroked="true" strokeweight=".500103pt" strokecolor="#050100">
                <v:path arrowok="t"/>
              </v:shape>
            </v:group>
            <v:group style="position:absolute;left:3159;top:4300;width:282;height:91" coordorigin="3159,4300" coordsize="282,91">
              <v:shape style="position:absolute;left:3159;top:4300;width:282;height:91" coordorigin="3159,4300" coordsize="282,91" path="m3441,4390l3159,4300e" filled="false" stroked="true" strokeweight=".500462pt" strokecolor="#050100">
                <v:path arrowok="t"/>
              </v:shape>
            </v:group>
            <v:group style="position:absolute;left:3441;top:4390;width:282;height:177" coordorigin="3441,4390" coordsize="282,177">
              <v:shape style="position:absolute;left:3441;top:4390;width:282;height:177" coordorigin="3441,4390" coordsize="282,177" path="m3723,4567l3441,4390e" filled="false" stroked="true" strokeweight=".500282pt" strokecolor="#050100">
                <v:path arrowok="t"/>
              </v:shape>
            </v:group>
            <v:group style="position:absolute;left:3723;top:4567;width:282;height:166" coordorigin="3723,4567" coordsize="282,166">
              <v:shape style="position:absolute;left:3723;top:4567;width:282;height:166" coordorigin="3723,4567" coordsize="282,166" path="m4004,4733l3723,4567e" filled="false" stroked="true" strokeweight=".500305pt" strokecolor="#050100">
                <v:path arrowok="t"/>
              </v:shape>
            </v:group>
            <v:group style="position:absolute;left:4004;top:4719;width:282;height:14" coordorigin="4004,4719" coordsize="282,14">
              <v:shape style="position:absolute;left:4004;top:4719;width:282;height:14" coordorigin="4004,4719" coordsize="282,14" path="m4286,4719l4004,4733e" filled="false" stroked="true" strokeweight=".500548pt" strokecolor="#050100">
                <v:path arrowok="t"/>
              </v:shape>
            </v:group>
            <v:group style="position:absolute;left:4286;top:4719;width:282;height:32" coordorigin="4286,4719" coordsize="282,32">
              <v:shape style="position:absolute;left:4286;top:4719;width:282;height:32" coordorigin="4286,4719" coordsize="282,32" path="m4568,4751l4286,4719e" filled="false" stroked="true" strokeweight=".500538pt" strokecolor="#050100">
                <v:path arrowok="t"/>
              </v:shape>
            </v:group>
            <v:group style="position:absolute;left:4568;top:4751;width:284;height:39" coordorigin="4568,4751" coordsize="284,39">
              <v:shape style="position:absolute;left:4568;top:4751;width:284;height:39" coordorigin="4568,4751" coordsize="284,39" path="m4851,4790l4568,4751e" filled="false" stroked="true" strokeweight=".500533pt" strokecolor="#050100">
                <v:path arrowok="t"/>
              </v:shape>
            </v:group>
            <v:group style="position:absolute;left:4851;top:4790;width:282;height:44" coordorigin="4851,4790" coordsize="282,44">
              <v:shape style="position:absolute;left:4851;top:4790;width:282;height:44" coordorigin="4851,4790" coordsize="282,44" path="m5133,4834l4851,4790e" filled="false" stroked="true" strokeweight=".500528pt" strokecolor="#050100">
                <v:path arrowok="t"/>
              </v:shape>
            </v:group>
            <v:group style="position:absolute;left:2539;top:4405;width:109;height:93" coordorigin="2539,4405" coordsize="109,93">
              <v:shape style="position:absolute;left:2539;top:4405;width:109;height:93" coordorigin="2539,4405" coordsize="109,93" path="m2594,4405l2539,4498,2648,4498,2594,4405xe" filled="true" fillcolor="#050100" stroked="false">
                <v:path arrowok="t"/>
                <v:fill type="solid"/>
              </v:shape>
            </v:group>
            <v:group style="position:absolute;left:2539;top:4405;width:109;height:93" coordorigin="2539,4405" coordsize="109,93">
              <v:shape style="position:absolute;left:2539;top:4405;width:109;height:93" coordorigin="2539,4405" coordsize="109,93" path="m2594,4405l2648,4498,2539,4498,2594,4405xe" filled="false" stroked="true" strokeweight=".500149pt" strokecolor="#050100">
                <v:path arrowok="t"/>
              </v:shape>
            </v:group>
            <v:group style="position:absolute;left:2821;top:4504;width:109;height:93" coordorigin="2821,4504" coordsize="109,93">
              <v:shape style="position:absolute;left:2821;top:4504;width:109;height:93" coordorigin="2821,4504" coordsize="109,93" path="m2876,4504l2821,4597,2930,4597,2876,4504xe" filled="true" fillcolor="#050100" stroked="false">
                <v:path arrowok="t"/>
                <v:fill type="solid"/>
              </v:shape>
            </v:group>
            <v:group style="position:absolute;left:2821;top:4504;width:109;height:93" coordorigin="2821,4504" coordsize="109,93">
              <v:shape style="position:absolute;left:2821;top:4504;width:109;height:93" coordorigin="2821,4504" coordsize="109,93" path="m2876,4504l2930,4597,2821,4597,2876,4504xe" filled="false" stroked="true" strokeweight=".500149pt" strokecolor="#050100">
                <v:path arrowok="t"/>
              </v:shape>
            </v:group>
            <v:group style="position:absolute;left:3104;top:4238;width:109;height:93" coordorigin="3104,4238" coordsize="109,93">
              <v:shape style="position:absolute;left:3104;top:4238;width:109;height:93" coordorigin="3104,4238" coordsize="109,93" path="m3159,4238l3104,4331,3213,4331,3159,4238xe" filled="true" fillcolor="#050100" stroked="false">
                <v:path arrowok="t"/>
                <v:fill type="solid"/>
              </v:shape>
            </v:group>
            <v:group style="position:absolute;left:3104;top:4238;width:109;height:93" coordorigin="3104,4238" coordsize="109,93">
              <v:shape style="position:absolute;left:3104;top:4238;width:109;height:93" coordorigin="3104,4238" coordsize="109,93" path="m3159,4238l3213,4331,3104,4331,3159,4238xe" filled="false" stroked="true" strokeweight=".500149pt" strokecolor="#050100">
                <v:path arrowok="t"/>
              </v:shape>
            </v:group>
            <v:group style="position:absolute;left:3386;top:4328;width:109;height:93" coordorigin="3386,4328" coordsize="109,93">
              <v:shape style="position:absolute;left:3386;top:4328;width:109;height:93" coordorigin="3386,4328" coordsize="109,93" path="m3441,4328l3386,4421,3494,4421,3441,4328xe" filled="true" fillcolor="#050100" stroked="false">
                <v:path arrowok="t"/>
                <v:fill type="solid"/>
              </v:shape>
            </v:group>
            <v:group style="position:absolute;left:3386;top:4328;width:109;height:93" coordorigin="3386,4328" coordsize="109,93">
              <v:shape style="position:absolute;left:3386;top:4328;width:109;height:93" coordorigin="3386,4328" coordsize="109,93" path="m3441,4328l3494,4421,3386,4421,3441,4328xe" filled="false" stroked="true" strokeweight=".500149pt" strokecolor="#050100">
                <v:path arrowok="t"/>
              </v:shape>
            </v:group>
            <v:group style="position:absolute;left:3667;top:4504;width:109;height:93" coordorigin="3667,4504" coordsize="109,93">
              <v:shape style="position:absolute;left:3667;top:4504;width:109;height:93" coordorigin="3667,4504" coordsize="109,93" path="m3723,4504l3667,4597,3776,4597,3723,4504xe" filled="true" fillcolor="#050100" stroked="false">
                <v:path arrowok="t"/>
                <v:fill type="solid"/>
              </v:shape>
            </v:group>
            <v:group style="position:absolute;left:3667;top:4504;width:109;height:93" coordorigin="3667,4504" coordsize="109,93">
              <v:shape style="position:absolute;left:3667;top:4504;width:109;height:93" coordorigin="3667,4504" coordsize="109,93" path="m3723,4504l3776,4597,3667,4597,3723,4504xe" filled="false" stroked="true" strokeweight=".500149pt" strokecolor="#050100">
                <v:path arrowok="t"/>
              </v:shape>
            </v:group>
            <v:group style="position:absolute;left:3949;top:4670;width:109;height:93" coordorigin="3949,4670" coordsize="109,93">
              <v:shape style="position:absolute;left:3949;top:4670;width:109;height:93" coordorigin="3949,4670" coordsize="109,93" path="m4004,4670l3949,4763,4058,4763,4004,4670xe" filled="true" fillcolor="#050100" stroked="false">
                <v:path arrowok="t"/>
                <v:fill type="solid"/>
              </v:shape>
            </v:group>
            <v:group style="position:absolute;left:3949;top:4670;width:109;height:93" coordorigin="3949,4670" coordsize="109,93">
              <v:shape style="position:absolute;left:3949;top:4670;width:109;height:93" coordorigin="3949,4670" coordsize="109,93" path="m4004,4670l4058,4763,3949,4763,4004,4670xe" filled="false" stroked="true" strokeweight=".500149pt" strokecolor="#050100">
                <v:path arrowok="t"/>
              </v:shape>
            </v:group>
            <v:group style="position:absolute;left:4231;top:4657;width:109;height:93" coordorigin="4231,4657" coordsize="109,93">
              <v:shape style="position:absolute;left:4231;top:4657;width:109;height:93" coordorigin="4231,4657" coordsize="109,93" path="m4286,4657l4231,4750,4340,4750,4286,4657xe" filled="true" fillcolor="#050100" stroked="false">
                <v:path arrowok="t"/>
                <v:fill type="solid"/>
              </v:shape>
            </v:group>
            <v:group style="position:absolute;left:4231;top:4657;width:109;height:93" coordorigin="4231,4657" coordsize="109,93">
              <v:shape style="position:absolute;left:4231;top:4657;width:109;height:93" coordorigin="4231,4657" coordsize="109,93" path="m4286,4657l4340,4750,4231,4750,4286,4657xe" filled="false" stroked="true" strokeweight=".500149pt" strokecolor="#050100">
                <v:path arrowok="t"/>
              </v:shape>
            </v:group>
            <v:group style="position:absolute;left:4513;top:4689;width:109;height:93" coordorigin="4513,4689" coordsize="109,93">
              <v:shape style="position:absolute;left:4513;top:4689;width:109;height:93" coordorigin="4513,4689" coordsize="109,93" path="m4568,4689l4513,4782,4621,4782,4568,4689xe" filled="true" fillcolor="#050100" stroked="false">
                <v:path arrowok="t"/>
                <v:fill type="solid"/>
              </v:shape>
            </v:group>
            <v:group style="position:absolute;left:4513;top:4689;width:109;height:93" coordorigin="4513,4689" coordsize="109,93">
              <v:shape style="position:absolute;left:4513;top:4689;width:109;height:93" coordorigin="4513,4689" coordsize="109,93" path="m4568,4689l4621,4782,4513,4782,4568,4689xe" filled="false" stroked="true" strokeweight=".500149pt" strokecolor="#050100">
                <v:path arrowok="t"/>
              </v:shape>
            </v:group>
            <v:group style="position:absolute;left:4796;top:4727;width:109;height:93" coordorigin="4796,4727" coordsize="109,93">
              <v:shape style="position:absolute;left:4796;top:4727;width:109;height:93" coordorigin="4796,4727" coordsize="109,93" path="m4851,4727l4796,4820,4904,4820,4851,4727xe" filled="true" fillcolor="#050100" stroked="false">
                <v:path arrowok="t"/>
                <v:fill type="solid"/>
              </v:shape>
            </v:group>
            <v:group style="position:absolute;left:4796;top:4727;width:109;height:93" coordorigin="4796,4727" coordsize="109,93">
              <v:shape style="position:absolute;left:4796;top:4727;width:109;height:93" coordorigin="4796,4727" coordsize="109,93" path="m4851,4727l4904,4820,4796,4820,4851,4727xe" filled="false" stroked="true" strokeweight=".500149pt" strokecolor="#050100">
                <v:path arrowok="t"/>
              </v:shape>
            </v:group>
            <v:group style="position:absolute;left:5078;top:4771;width:109;height:93" coordorigin="5078,4771" coordsize="109,93">
              <v:shape style="position:absolute;left:5078;top:4771;width:109;height:93" coordorigin="5078,4771" coordsize="109,93" path="m5133,4771l5078,4864,5186,4864,5133,4771xe" filled="true" fillcolor="#050100" stroked="false">
                <v:path arrowok="t"/>
                <v:fill type="solid"/>
              </v:shape>
            </v:group>
            <v:group style="position:absolute;left:5078;top:4771;width:109;height:93" coordorigin="5078,4771" coordsize="109,93">
              <v:shape style="position:absolute;left:5078;top:4771;width:109;height:93" coordorigin="5078,4771" coordsize="109,93" path="m5133,4771l5186,4864,5078,4864,5133,4771xe" filled="false" stroked="true" strokeweight=".500149pt" strokecolor="#050100">
                <v:path arrowok="t"/>
              </v:shape>
            </v:group>
            <v:group style="position:absolute;left:2594;top:4175;width:282;height:133" coordorigin="2594,4175" coordsize="282,133">
              <v:shape style="position:absolute;left:2594;top:4175;width:282;height:133" coordorigin="2594,4175" coordsize="282,133" path="m2876,4175l2594,4308e" filled="false" stroked="true" strokeweight=".500377pt" strokecolor="#050100">
                <v:path arrowok="t"/>
              </v:shape>
            </v:group>
            <v:group style="position:absolute;left:2876;top:3864;width:284;height:312" coordorigin="2876,3864" coordsize="284,312">
              <v:shape style="position:absolute;left:2876;top:3864;width:284;height:312" coordorigin="2876,3864" coordsize="284,312" path="m3159,3864l2876,4175e" filled="false" stroked="true" strokeweight=".500029pt" strokecolor="#050100">
                <v:path arrowok="t"/>
              </v:shape>
            </v:group>
            <v:group style="position:absolute;left:3159;top:3864;width:282;height:283" coordorigin="3159,3864" coordsize="282,283">
              <v:shape style="position:absolute;left:3159;top:3864;width:282;height:283" coordorigin="3159,3864" coordsize="282,283" path="m3441,4146l3159,3864e" filled="false" stroked="true" strokeweight=".500073pt" strokecolor="#050100">
                <v:path arrowok="t"/>
              </v:shape>
            </v:group>
            <v:group style="position:absolute;left:3441;top:4146;width:282;height:194" coordorigin="3441,4146" coordsize="282,194">
              <v:shape style="position:absolute;left:3441;top:4146;width:282;height:194" coordorigin="3441,4146" coordsize="282,194" path="m3723,4340l3441,4146e" filled="false" stroked="true" strokeweight=".500245pt" strokecolor="#050100">
                <v:path arrowok="t"/>
              </v:shape>
            </v:group>
            <v:group style="position:absolute;left:3723;top:4340;width:282;height:201" coordorigin="3723,4340" coordsize="282,201">
              <v:shape style="position:absolute;left:3723;top:4340;width:282;height:201" coordorigin="3723,4340" coordsize="282,201" path="m4004,4540l3723,4340e" filled="false" stroked="true" strokeweight=".500231pt" strokecolor="#050100">
                <v:path arrowok="t"/>
              </v:shape>
            </v:group>
            <v:group style="position:absolute;left:4004;top:4536;width:282;height:4" coordorigin="4004,4536" coordsize="282,4">
              <v:shape style="position:absolute;left:4004;top:4536;width:282;height:4" coordorigin="4004,4536" coordsize="282,4" path="m4286,4536l4004,4540e" filled="false" stroked="true" strokeweight=".500550pt" strokecolor="#050100">
                <v:path arrowok="t"/>
              </v:shape>
            </v:group>
            <v:group style="position:absolute;left:4286;top:4536;width:282;height:34" coordorigin="4286,4536" coordsize="282,34">
              <v:shape style="position:absolute;left:4286;top:4536;width:282;height:34" coordorigin="4286,4536" coordsize="282,34" path="m4568,4569l4286,4536e" filled="false" stroked="true" strokeweight=".500537pt" strokecolor="#050100">
                <v:path arrowok="t"/>
              </v:shape>
            </v:group>
            <v:group style="position:absolute;left:4568;top:4569;width:284;height:46" coordorigin="4568,4569" coordsize="284,46">
              <v:shape style="position:absolute;left:4568;top:4569;width:284;height:46" coordorigin="4568,4569" coordsize="284,46" path="m4851,4615l4568,4569e" filled="false" stroked="true" strokeweight=".500526pt" strokecolor="#050100">
                <v:path arrowok="t"/>
              </v:shape>
            </v:group>
            <v:group style="position:absolute;left:4851;top:4615;width:282;height:55" coordorigin="4851,4615" coordsize="282,55">
              <v:shape style="position:absolute;left:4851;top:4615;width:282;height:55" coordorigin="4851,4615" coordsize="282,55" path="m5133,4669l4851,4615e" filled="false" stroked="true" strokeweight=".500516pt" strokecolor="#050100">
                <v:path arrowok="t"/>
              </v:shape>
            </v:group>
            <v:group style="position:absolute;left:2539;top:4278;width:109;height:93" coordorigin="2539,4278" coordsize="109,93">
              <v:shape style="position:absolute;left:2539;top:4278;width:109;height:93" coordorigin="2539,4278" coordsize="109,93" path="m2648,4278l2539,4278,2594,4370,2648,4278xe" filled="true" fillcolor="#050100" stroked="false">
                <v:path arrowok="t"/>
                <v:fill type="solid"/>
              </v:shape>
            </v:group>
            <v:group style="position:absolute;left:2539;top:4278;width:109;height:93" coordorigin="2539,4278" coordsize="109,93">
              <v:shape style="position:absolute;left:2539;top:4278;width:109;height:93" coordorigin="2539,4278" coordsize="109,93" path="m2648,4278l2594,4370,2539,4278,2648,4278xe" filled="false" stroked="true" strokeweight=".500149pt" strokecolor="#050100">
                <v:path arrowok="t"/>
              </v:shape>
            </v:group>
            <v:group style="position:absolute;left:2821;top:4145;width:109;height:93" coordorigin="2821,4145" coordsize="109,93">
              <v:shape style="position:absolute;left:2821;top:4145;width:109;height:93" coordorigin="2821,4145" coordsize="109,93" path="m2930,4145l2821,4145,2876,4238,2930,4145xe" filled="true" fillcolor="#050100" stroked="false">
                <v:path arrowok="t"/>
                <v:fill type="solid"/>
              </v:shape>
            </v:group>
            <v:group style="position:absolute;left:2821;top:4145;width:109;height:93" coordorigin="2821,4145" coordsize="109,93">
              <v:shape style="position:absolute;left:2821;top:4145;width:109;height:93" coordorigin="2821,4145" coordsize="109,93" path="m2930,4145l2876,4238,2821,4145,2930,4145xe" filled="false" stroked="true" strokeweight=".500149pt" strokecolor="#050100">
                <v:path arrowok="t"/>
              </v:shape>
            </v:group>
            <v:group style="position:absolute;left:3104;top:3833;width:109;height:93" coordorigin="3104,3833" coordsize="109,93">
              <v:shape style="position:absolute;left:3104;top:3833;width:109;height:93" coordorigin="3104,3833" coordsize="109,93" path="m3213,3833l3104,3833,3159,3926,3213,3833xe" filled="true" fillcolor="#050100" stroked="false">
                <v:path arrowok="t"/>
                <v:fill type="solid"/>
              </v:shape>
            </v:group>
            <v:group style="position:absolute;left:3104;top:3833;width:109;height:93" coordorigin="3104,3833" coordsize="109,93">
              <v:shape style="position:absolute;left:3104;top:3833;width:109;height:93" coordorigin="3104,3833" coordsize="109,93" path="m3213,3833l3159,3926,3104,3833,3213,3833xe" filled="false" stroked="true" strokeweight=".500149pt" strokecolor="#050100">
                <v:path arrowok="t"/>
              </v:shape>
            </v:group>
            <v:group style="position:absolute;left:3386;top:4116;width:109;height:93" coordorigin="3386,4116" coordsize="109,93">
              <v:shape style="position:absolute;left:3386;top:4116;width:109;height:93" coordorigin="3386,4116" coordsize="109,93" path="m3494,4116l3386,4116,3441,4209,3494,4116xe" filled="true" fillcolor="#050100" stroked="false">
                <v:path arrowok="t"/>
                <v:fill type="solid"/>
              </v:shape>
            </v:group>
            <v:group style="position:absolute;left:3386;top:4116;width:109;height:93" coordorigin="3386,4116" coordsize="109,93">
              <v:shape style="position:absolute;left:3386;top:4116;width:109;height:93" coordorigin="3386,4116" coordsize="109,93" path="m3494,4116l3441,4209,3386,4116,3494,4116xe" filled="false" stroked="true" strokeweight=".500149pt" strokecolor="#050100">
                <v:path arrowok="t"/>
              </v:shape>
            </v:group>
            <v:group style="position:absolute;left:3667;top:4309;width:109;height:93" coordorigin="3667,4309" coordsize="109,93">
              <v:shape style="position:absolute;left:3667;top:4309;width:109;height:93" coordorigin="3667,4309" coordsize="109,93" path="m3776,4309l3667,4309,3723,4402,3776,4309xe" filled="true" fillcolor="#050100" stroked="false">
                <v:path arrowok="t"/>
                <v:fill type="solid"/>
              </v:shape>
            </v:group>
            <v:group style="position:absolute;left:3667;top:4309;width:109;height:93" coordorigin="3667,4309" coordsize="109,93">
              <v:shape style="position:absolute;left:3667;top:4309;width:109;height:93" coordorigin="3667,4309" coordsize="109,93" path="m3776,4309l3723,4402,3667,4309,3776,4309xe" filled="false" stroked="true" strokeweight=".500149pt" strokecolor="#050100">
                <v:path arrowok="t"/>
              </v:shape>
            </v:group>
            <v:group style="position:absolute;left:3949;top:4510;width:109;height:93" coordorigin="3949,4510" coordsize="109,93">
              <v:shape style="position:absolute;left:3949;top:4510;width:109;height:93" coordorigin="3949,4510" coordsize="109,93" path="m4058,4510l3949,4510,4004,4603,4058,4510xe" filled="true" fillcolor="#050100" stroked="false">
                <v:path arrowok="t"/>
                <v:fill type="solid"/>
              </v:shape>
            </v:group>
            <v:group style="position:absolute;left:3949;top:4510;width:109;height:93" coordorigin="3949,4510" coordsize="109,93">
              <v:shape style="position:absolute;left:3949;top:4510;width:109;height:93" coordorigin="3949,4510" coordsize="109,93" path="m4058,4510l4004,4603,3949,4510,4058,4510xe" filled="false" stroked="true" strokeweight=".500149pt" strokecolor="#050100">
                <v:path arrowok="t"/>
              </v:shape>
            </v:group>
            <v:group style="position:absolute;left:4231;top:4506;width:109;height:93" coordorigin="4231,4506" coordsize="109,93">
              <v:shape style="position:absolute;left:4231;top:4506;width:109;height:93" coordorigin="4231,4506" coordsize="109,93" path="m4340,4506l4231,4506,4286,4599,4340,4506xe" filled="true" fillcolor="#050100" stroked="false">
                <v:path arrowok="t"/>
                <v:fill type="solid"/>
              </v:shape>
            </v:group>
            <v:group style="position:absolute;left:4231;top:4506;width:109;height:93" coordorigin="4231,4506" coordsize="109,93">
              <v:shape style="position:absolute;left:4231;top:4506;width:109;height:93" coordorigin="4231,4506" coordsize="109,93" path="m4340,4506l4286,4599,4231,4506,4340,4506xe" filled="false" stroked="true" strokeweight=".500149pt" strokecolor="#050100">
                <v:path arrowok="t"/>
              </v:shape>
            </v:group>
            <v:group style="position:absolute;left:4513;top:4539;width:109;height:93" coordorigin="4513,4539" coordsize="109,93">
              <v:shape style="position:absolute;left:4513;top:4539;width:109;height:93" coordorigin="4513,4539" coordsize="109,93" path="m4621,4539l4513,4539,4568,4632,4621,4539xe" filled="true" fillcolor="#050100" stroked="false">
                <v:path arrowok="t"/>
                <v:fill type="solid"/>
              </v:shape>
            </v:group>
            <v:group style="position:absolute;left:4513;top:4539;width:109;height:93" coordorigin="4513,4539" coordsize="109,93">
              <v:shape style="position:absolute;left:4513;top:4539;width:109;height:93" coordorigin="4513,4539" coordsize="109,93" path="m4621,4539l4568,4632,4513,4539,4621,4539xe" filled="false" stroked="true" strokeweight=".500149pt" strokecolor="#050100">
                <v:path arrowok="t"/>
              </v:shape>
            </v:group>
            <v:group style="position:absolute;left:4796;top:4584;width:109;height:93" coordorigin="4796,4584" coordsize="109,93">
              <v:shape style="position:absolute;left:4796;top:4584;width:109;height:93" coordorigin="4796,4584" coordsize="109,93" path="m4904,4584l4796,4584,4851,4677,4904,4584xe" filled="true" fillcolor="#050100" stroked="false">
                <v:path arrowok="t"/>
                <v:fill type="solid"/>
              </v:shape>
            </v:group>
            <v:group style="position:absolute;left:4796;top:4584;width:109;height:93" coordorigin="4796,4584" coordsize="109,93">
              <v:shape style="position:absolute;left:4796;top:4584;width:109;height:93" coordorigin="4796,4584" coordsize="109,93" path="m4904,4584l4851,4677,4796,4584,4904,4584xe" filled="false" stroked="true" strokeweight=".500149pt" strokecolor="#050100">
                <v:path arrowok="t"/>
              </v:shape>
            </v:group>
            <v:group style="position:absolute;left:5078;top:4638;width:109;height:93" coordorigin="5078,4638" coordsize="109,93">
              <v:shape style="position:absolute;left:5078;top:4638;width:109;height:93" coordorigin="5078,4638" coordsize="109,93" path="m5186,4638l5078,4638,5133,4731,5186,4638xe" filled="true" fillcolor="#050100" stroked="false">
                <v:path arrowok="t"/>
                <v:fill type="solid"/>
              </v:shape>
            </v:group>
            <v:group style="position:absolute;left:5078;top:4638;width:109;height:93" coordorigin="5078,4638" coordsize="109,93">
              <v:shape style="position:absolute;left:5078;top:4638;width:109;height:93" coordorigin="5078,4638" coordsize="109,93" path="m5186,4638l5133,4731,5078,4638,5186,4638xe" filled="false" stroked="true" strokeweight=".500149pt" strokecolor="#050100">
                <v:path arrowok="t"/>
              </v:shape>
            </v:group>
            <v:group style="position:absolute;left:2594;top:3907;width:282;height:303" coordorigin="2594,3907" coordsize="282,303">
              <v:shape style="position:absolute;left:2594;top:3907;width:282;height:303" coordorigin="2594,3907" coordsize="282,303" path="m2876,3907l2594,4210e" filled="false" stroked="true" strokeweight=".500041pt" strokecolor="#050100">
                <v:path arrowok="t"/>
              </v:shape>
            </v:group>
            <v:group style="position:absolute;left:2876;top:3561;width:284;height:347" coordorigin="2876,3561" coordsize="284,347">
              <v:shape style="position:absolute;left:2876;top:3561;width:284;height:347" coordorigin="2876,3561" coordsize="284,347" path="m3159,3561l2876,3907e" filled="false" stroked="true" strokeweight=".499981pt" strokecolor="#050100">
                <v:path arrowok="t"/>
              </v:shape>
            </v:group>
            <v:group style="position:absolute;left:3159;top:3561;width:282;height:420" coordorigin="3159,3561" coordsize="282,420">
              <v:shape style="position:absolute;left:3159;top:3561;width:282;height:420" coordorigin="3159,3561" coordsize="282,420" path="m3441,3980l3159,3561e" filled="false" stroked="true" strokeweight=".499895pt" strokecolor="#050100">
                <v:path arrowok="t"/>
              </v:shape>
            </v:group>
            <v:group style="position:absolute;left:3441;top:3980;width:282;height:211" coordorigin="3441,3980" coordsize="282,211">
              <v:shape style="position:absolute;left:3441;top:3980;width:282;height:211" coordorigin="3441,3980" coordsize="282,211" path="m3723,4191l3441,3980e" filled="false" stroked="true" strokeweight=".500209pt" strokecolor="#050100">
                <v:path arrowok="t"/>
              </v:shape>
            </v:group>
            <v:group style="position:absolute;left:3723;top:4191;width:282;height:207" coordorigin="3723,4191" coordsize="282,207">
              <v:shape style="position:absolute;left:3723;top:4191;width:282;height:207" coordorigin="3723,4191" coordsize="282,207" path="m4004,4398l3723,4191e" filled="false" stroked="true" strokeweight=".500217pt" strokecolor="#050100">
                <v:path arrowok="t"/>
              </v:shape>
            </v:group>
            <v:group style="position:absolute;left:4004;top:4396;width:282;height:3" coordorigin="4004,4396" coordsize="282,3">
              <v:shape style="position:absolute;left:4004;top:4396;width:282;height:3" coordorigin="4004,4396" coordsize="282,3" path="m4286,4396l4004,4398e" filled="false" stroked="true" strokeweight=".500550pt" strokecolor="#050100">
                <v:path arrowok="t"/>
              </v:shape>
            </v:group>
            <v:group style="position:absolute;left:4286;top:4396;width:282;height:47" coordorigin="4286,4396" coordsize="282,47">
              <v:shape style="position:absolute;left:4286;top:4396;width:282;height:47" coordorigin="4286,4396" coordsize="282,47" path="m4568,4442l4286,4396e" filled="false" stroked="true" strokeweight=".500525pt" strokecolor="#050100">
                <v:path arrowok="t"/>
              </v:shape>
            </v:group>
            <v:group style="position:absolute;left:4568;top:4442;width:284;height:55" coordorigin="4568,4442" coordsize="284,55">
              <v:shape style="position:absolute;left:4568;top:4442;width:284;height:55" coordorigin="4568,4442" coordsize="284,55" path="m4851,4497l4568,4442e" filled="false" stroked="true" strokeweight=".500516pt" strokecolor="#050100">
                <v:path arrowok="t"/>
              </v:shape>
            </v:group>
            <v:group style="position:absolute;left:4851;top:4497;width:282;height:65" coordorigin="4851,4497" coordsize="282,65">
              <v:shape style="position:absolute;left:4851;top:4497;width:282;height:65" coordorigin="4851,4497" coordsize="282,65" path="m5133,4562l4851,4497e" filled="false" stroked="true" strokeweight=".500502pt" strokecolor="#050100">
                <v:path arrowok="t"/>
              </v:shape>
            </v:group>
            <v:group style="position:absolute;left:2531;top:4156;width:94;height:108" coordorigin="2531,4156" coordsize="94,108">
              <v:shape style="position:absolute;left:2531;top:4156;width:94;height:108" coordorigin="2531,4156" coordsize="94,108" path="m2625,4156l2531,4210,2625,4263,2625,4156xe" filled="true" fillcolor="#050100" stroked="false">
                <v:path arrowok="t"/>
                <v:fill type="solid"/>
              </v:shape>
            </v:group>
            <v:group style="position:absolute;left:2531;top:4156;width:94;height:108" coordorigin="2531,4156" coordsize="94,108">
              <v:shape style="position:absolute;left:2531;top:4156;width:94;height:108" coordorigin="2531,4156" coordsize="94,108" path="m2531,4210l2625,4263,2625,4156,2531,4210xe" filled="false" stroked="true" strokeweight=".500011pt" strokecolor="#050100">
                <v:path arrowok="t"/>
              </v:shape>
            </v:group>
            <v:group style="position:absolute;left:2813;top:3853;width:94;height:108" coordorigin="2813,3853" coordsize="94,108">
              <v:shape style="position:absolute;left:2813;top:3853;width:94;height:108" coordorigin="2813,3853" coordsize="94,108" path="m2907,3853l2813,3907,2907,3960,2907,3853xe" filled="true" fillcolor="#050100" stroked="false">
                <v:path arrowok="t"/>
                <v:fill type="solid"/>
              </v:shape>
            </v:group>
            <v:group style="position:absolute;left:2813;top:3853;width:94;height:108" coordorigin="2813,3853" coordsize="94,108">
              <v:shape style="position:absolute;left:2813;top:3853;width:94;height:108" coordorigin="2813,3853" coordsize="94,108" path="m2813,3907l2907,3960,2907,3853,2813,3907xe" filled="false" stroked="true" strokeweight=".500011pt" strokecolor="#050100">
                <v:path arrowok="t"/>
              </v:shape>
            </v:group>
            <v:group style="position:absolute;left:3096;top:3507;width:94;height:108" coordorigin="3096,3507" coordsize="94,108">
              <v:shape style="position:absolute;left:3096;top:3507;width:94;height:108" coordorigin="3096,3507" coordsize="94,108" path="m3190,3507l3096,3561,3190,3614,3190,3507xe" filled="true" fillcolor="#050100" stroked="false">
                <v:path arrowok="t"/>
                <v:fill type="solid"/>
              </v:shape>
            </v:group>
            <v:group style="position:absolute;left:3096;top:3507;width:94;height:108" coordorigin="3096,3507" coordsize="94,108">
              <v:shape style="position:absolute;left:3096;top:3507;width:94;height:108" coordorigin="3096,3507" coordsize="94,108" path="m3096,3561l3190,3614,3190,3507,3096,3561xe" filled="false" stroked="true" strokeweight=".500011pt" strokecolor="#050100">
                <v:path arrowok="t"/>
              </v:shape>
            </v:group>
            <v:group style="position:absolute;left:3378;top:3926;width:94;height:108" coordorigin="3378,3926" coordsize="94,108">
              <v:shape style="position:absolute;left:3378;top:3926;width:94;height:108" coordorigin="3378,3926" coordsize="94,108" path="m3472,3926l3378,3980,3472,4033,3472,3926xe" filled="true" fillcolor="#050100" stroked="false">
                <v:path arrowok="t"/>
                <v:fill type="solid"/>
              </v:shape>
            </v:group>
            <v:group style="position:absolute;left:3378;top:3926;width:94;height:108" coordorigin="3378,3926" coordsize="94,108">
              <v:shape style="position:absolute;left:3378;top:3926;width:94;height:108" coordorigin="3378,3926" coordsize="94,108" path="m3378,3980l3472,4033,3472,3926,3378,3980xe" filled="false" stroked="true" strokeweight=".500011pt" strokecolor="#050100">
                <v:path arrowok="t"/>
              </v:shape>
            </v:group>
            <v:group style="position:absolute;left:3659;top:4137;width:94;height:108" coordorigin="3659,4137" coordsize="94,108">
              <v:shape style="position:absolute;left:3659;top:4137;width:94;height:108" coordorigin="3659,4137" coordsize="94,108" path="m3753,4137l3659,4191,3753,4244,3753,4137xe" filled="true" fillcolor="#050100" stroked="false">
                <v:path arrowok="t"/>
                <v:fill type="solid"/>
              </v:shape>
            </v:group>
            <v:group style="position:absolute;left:3659;top:4137;width:94;height:108" coordorigin="3659,4137" coordsize="94,108">
              <v:shape style="position:absolute;left:3659;top:4137;width:94;height:108" coordorigin="3659,4137" coordsize="94,108" path="m3659,4191l3753,4244,3753,4137,3659,4191xe" filled="false" stroked="true" strokeweight=".500011pt" strokecolor="#050100">
                <v:path arrowok="t"/>
              </v:shape>
            </v:group>
            <v:group style="position:absolute;left:3941;top:4344;width:94;height:108" coordorigin="3941,4344" coordsize="94,108">
              <v:shape style="position:absolute;left:3941;top:4344;width:94;height:108" coordorigin="3941,4344" coordsize="94,108" path="m4035,4344l3941,4398,4035,4451,4035,4344xe" filled="true" fillcolor="#050100" stroked="false">
                <v:path arrowok="t"/>
                <v:fill type="solid"/>
              </v:shape>
            </v:group>
            <v:group style="position:absolute;left:3941;top:4344;width:94;height:108" coordorigin="3941,4344" coordsize="94,108">
              <v:shape style="position:absolute;left:3941;top:4344;width:94;height:108" coordorigin="3941,4344" coordsize="94,108" path="m3941,4398l4035,4451,4035,4344,3941,4398xe" filled="false" stroked="true" strokeweight=".500011pt" strokecolor="#050100">
                <v:path arrowok="t"/>
              </v:shape>
            </v:group>
            <v:group style="position:absolute;left:4223;top:4341;width:94;height:108" coordorigin="4223,4341" coordsize="94,108">
              <v:shape style="position:absolute;left:4223;top:4341;width:94;height:108" coordorigin="4223,4341" coordsize="94,108" path="m4317,4341l4223,4396,4317,4449,4317,4341xe" filled="true" fillcolor="#050100" stroked="false">
                <v:path arrowok="t"/>
                <v:fill type="solid"/>
              </v:shape>
            </v:group>
            <v:group style="position:absolute;left:4223;top:4341;width:94;height:108" coordorigin="4223,4341" coordsize="94,108">
              <v:shape style="position:absolute;left:4223;top:4341;width:94;height:108" coordorigin="4223,4341" coordsize="94,108" path="m4223,4396l4317,4449,4317,4341,4223,4396xe" filled="false" stroked="true" strokeweight=".500011pt" strokecolor="#050100">
                <v:path arrowok="t"/>
              </v:shape>
            </v:group>
            <v:group style="position:absolute;left:4505;top:4388;width:94;height:108" coordorigin="4505,4388" coordsize="94,108">
              <v:shape style="position:absolute;left:4505;top:4388;width:94;height:108" coordorigin="4505,4388" coordsize="94,108" path="m4599,4388l4505,4442,4599,4495,4599,4388xe" filled="true" fillcolor="#050100" stroked="false">
                <v:path arrowok="t"/>
                <v:fill type="solid"/>
              </v:shape>
            </v:group>
            <v:group style="position:absolute;left:4505;top:4388;width:94;height:108" coordorigin="4505,4388" coordsize="94,108">
              <v:shape style="position:absolute;left:4505;top:4388;width:94;height:108" coordorigin="4505,4388" coordsize="94,108" path="m4505,4442l4599,4495,4599,4388,4505,4442xe" filled="false" stroked="true" strokeweight=".500011pt" strokecolor="#050100">
                <v:path arrowok="t"/>
              </v:shape>
            </v:group>
            <v:group style="position:absolute;left:4788;top:4442;width:94;height:108" coordorigin="4788,4442" coordsize="94,108">
              <v:shape style="position:absolute;left:4788;top:4442;width:94;height:108" coordorigin="4788,4442" coordsize="94,108" path="m4882,4442l4788,4497,4882,4550,4882,4442xe" filled="true" fillcolor="#050100" stroked="false">
                <v:path arrowok="t"/>
                <v:fill type="solid"/>
              </v:shape>
            </v:group>
            <v:group style="position:absolute;left:4788;top:4442;width:94;height:108" coordorigin="4788,4442" coordsize="94,108">
              <v:shape style="position:absolute;left:4788;top:4442;width:94;height:108" coordorigin="4788,4442" coordsize="94,108" path="m4788,4497l4882,4550,4882,4442,4788,4497xe" filled="false" stroked="true" strokeweight=".500011pt" strokecolor="#050100">
                <v:path arrowok="t"/>
              </v:shape>
            </v:group>
            <v:group style="position:absolute;left:5069;top:4507;width:94;height:108" coordorigin="5069,4507" coordsize="94,108">
              <v:shape style="position:absolute;left:5069;top:4507;width:94;height:108" coordorigin="5069,4507" coordsize="94,108" path="m5163,4507l5069,4562,5163,4615,5163,4507xe" filled="true" fillcolor="#050100" stroked="false">
                <v:path arrowok="t"/>
                <v:fill type="solid"/>
              </v:shape>
            </v:group>
            <v:group style="position:absolute;left:5069;top:4507;width:94;height:108" coordorigin="5069,4507" coordsize="94,108">
              <v:shape style="position:absolute;left:5069;top:4507;width:94;height:108" coordorigin="5069,4507" coordsize="94,108" path="m5069,4562l5163,4615,5163,4507,5069,4562xe" filled="false" stroked="true" strokeweight=".500011pt" strokecolor="#050100">
                <v:path arrowok="t"/>
              </v:shape>
            </v:group>
            <v:group style="position:absolute;left:2594;top:3663;width:282;height:433" coordorigin="2594,3663" coordsize="282,433">
              <v:shape style="position:absolute;left:2594;top:3663;width:282;height:433" coordorigin="2594,3663" coordsize="282,433" path="m2876,3663l2594,4096e" filled="false" stroked="true" strokeweight=".499883pt" strokecolor="#050100">
                <v:path arrowok="t"/>
              </v:shape>
            </v:group>
            <v:group style="position:absolute;left:2876;top:3268;width:284;height:396" coordorigin="2876,3268" coordsize="284,396">
              <v:shape style="position:absolute;left:2876;top:3268;width:284;height:396" coordorigin="2876,3268" coordsize="284,396" path="m3159,3268l2876,3663e" filled="false" stroked="true" strokeweight=".499922pt" strokecolor="#050100">
                <v:path arrowok="t"/>
              </v:shape>
            </v:group>
            <v:group style="position:absolute;left:3159;top:3268;width:282;height:550" coordorigin="3159,3268" coordsize="282,550">
              <v:shape style="position:absolute;left:3159;top:3268;width:282;height:550" coordorigin="3159,3268" coordsize="282,550" path="m3441,3817l3159,3268e" filled="false" stroked="true" strokeweight=".499798pt" strokecolor="#050100">
                <v:path arrowok="t"/>
              </v:shape>
            </v:group>
            <v:group style="position:absolute;left:3441;top:3817;width:282;height:225" coordorigin="3441,3817" coordsize="282,225">
              <v:shape style="position:absolute;left:3441;top:3817;width:282;height:225" coordorigin="3441,3817" coordsize="282,225" path="m3723,4041l3441,3817e" filled="false" stroked="true" strokeweight=".500182pt" strokecolor="#050100">
                <v:path arrowok="t"/>
              </v:shape>
            </v:group>
            <v:group style="position:absolute;left:3723;top:4041;width:282;height:206" coordorigin="3723,4041" coordsize="282,206">
              <v:shape style="position:absolute;left:3723;top:4041;width:282;height:206" coordorigin="3723,4041" coordsize="282,206" path="m4004,4247l3723,4041e" filled="false" stroked="true" strokeweight=".50022pt" strokecolor="#050100">
                <v:path arrowok="t"/>
              </v:shape>
            </v:group>
            <v:group style="position:absolute;left:4286;top:4244;width:282;height:63" coordorigin="4286,4244" coordsize="282,63">
              <v:shape style="position:absolute;left:4286;top:4244;width:282;height:63" coordorigin="4286,4244" coordsize="282,63" path="m4568,4307l4286,4244e" filled="false" stroked="true" strokeweight=".500506pt" strokecolor="#050100">
                <v:path arrowok="t"/>
              </v:shape>
            </v:group>
            <v:group style="position:absolute;left:4568;top:4307;width:284;height:72" coordorigin="4568,4307" coordsize="284,72">
              <v:shape style="position:absolute;left:4568;top:4307;width:284;height:72" coordorigin="4568,4307" coordsize="284,72" path="m4851,4378l4568,4307e" filled="false" stroked="true" strokeweight=".500493pt" strokecolor="#050100">
                <v:path arrowok="t"/>
              </v:shape>
            </v:group>
            <v:group style="position:absolute;left:4851;top:4378;width:282;height:77" coordorigin="4851,4378" coordsize="282,77">
              <v:shape style="position:absolute;left:4851;top:4378;width:282;height:77" coordorigin="4851,4378" coordsize="282,77" path="m5133,4455l4851,4378e" filled="false" stroked="true" strokeweight=".500484pt" strokecolor="#050100">
                <v:path arrowok="t"/>
              </v:shape>
            </v:group>
            <v:group style="position:absolute;left:2563;top:4041;width:94;height:108" coordorigin="2563,4041" coordsize="94,108">
              <v:shape style="position:absolute;left:2563;top:4041;width:94;height:108" coordorigin="2563,4041" coordsize="94,108" path="m2563,4041l2563,4149,2657,4096,2563,4041xe" filled="true" fillcolor="#050100" stroked="false">
                <v:path arrowok="t"/>
                <v:fill type="solid"/>
              </v:shape>
            </v:group>
            <v:group style="position:absolute;left:2563;top:4041;width:94;height:108" coordorigin="2563,4041" coordsize="94,108">
              <v:shape style="position:absolute;left:2563;top:4041;width:94;height:108" coordorigin="2563,4041" coordsize="94,108" path="m2657,4096l2563,4149,2563,4041,2657,4096xe" filled="false" stroked="true" strokeweight=".500011pt" strokecolor="#050100">
                <v:path arrowok="t"/>
              </v:shape>
            </v:group>
            <v:group style="position:absolute;left:2845;top:3609;width:94;height:108" coordorigin="2845,3609" coordsize="94,108">
              <v:shape style="position:absolute;left:2845;top:3609;width:94;height:108" coordorigin="2845,3609" coordsize="94,108" path="m2845,3609l2845,3716,2939,3663,2845,3609xe" filled="true" fillcolor="#050100" stroked="false">
                <v:path arrowok="t"/>
                <v:fill type="solid"/>
              </v:shape>
            </v:group>
            <v:group style="position:absolute;left:2845;top:3609;width:94;height:108" coordorigin="2845,3609" coordsize="94,108">
              <v:shape style="position:absolute;left:2845;top:3609;width:94;height:108" coordorigin="2845,3609" coordsize="94,108" path="m2939,3663l2845,3716,2845,3609,2939,3663xe" filled="false" stroked="true" strokeweight=".500011pt" strokecolor="#050100">
                <v:path arrowok="t"/>
              </v:shape>
            </v:group>
            <v:group style="position:absolute;left:3128;top:3213;width:94;height:108" coordorigin="3128,3213" coordsize="94,108">
              <v:shape style="position:absolute;left:3128;top:3213;width:94;height:108" coordorigin="3128,3213" coordsize="94,108" path="m3128,3213l3128,3321,3222,3268,3128,3213xe" filled="true" fillcolor="#050100" stroked="false">
                <v:path arrowok="t"/>
                <v:fill type="solid"/>
              </v:shape>
            </v:group>
            <v:group style="position:absolute;left:3128;top:3213;width:94;height:108" coordorigin="3128,3213" coordsize="94,108">
              <v:shape style="position:absolute;left:3128;top:3213;width:94;height:108" coordorigin="3128,3213" coordsize="94,108" path="m3222,3268l3128,3321,3128,3213,3222,3268xe" filled="false" stroked="true" strokeweight=".500011pt" strokecolor="#050100">
                <v:path arrowok="t"/>
              </v:shape>
            </v:group>
            <v:group style="position:absolute;left:3410;top:3763;width:94;height:108" coordorigin="3410,3763" coordsize="94,108">
              <v:shape style="position:absolute;left:3410;top:3763;width:94;height:108" coordorigin="3410,3763" coordsize="94,108" path="m3410,3763l3410,3870,3504,3817,3410,3763xe" filled="true" fillcolor="#050100" stroked="false">
                <v:path arrowok="t"/>
                <v:fill type="solid"/>
              </v:shape>
            </v:group>
            <v:group style="position:absolute;left:3410;top:3763;width:94;height:108" coordorigin="3410,3763" coordsize="94,108">
              <v:shape style="position:absolute;left:3410;top:3763;width:94;height:108" coordorigin="3410,3763" coordsize="94,108" path="m3504,3817l3410,3870,3410,3763,3504,3817xe" filled="false" stroked="true" strokeweight=".500011pt" strokecolor="#050100">
                <v:path arrowok="t"/>
              </v:shape>
            </v:group>
            <v:group style="position:absolute;left:3692;top:3987;width:94;height:108" coordorigin="3692,3987" coordsize="94,108">
              <v:shape style="position:absolute;left:3692;top:3987;width:94;height:108" coordorigin="3692,3987" coordsize="94,108" path="m3692,3987l3692,4094,3786,4041,3692,3987xe" filled="true" fillcolor="#050100" stroked="false">
                <v:path arrowok="t"/>
                <v:fill type="solid"/>
              </v:shape>
            </v:group>
            <v:group style="position:absolute;left:3692;top:3987;width:94;height:108" coordorigin="3692,3987" coordsize="94,108">
              <v:shape style="position:absolute;left:3692;top:3987;width:94;height:108" coordorigin="3692,3987" coordsize="94,108" path="m3786,4041l3692,4094,3692,3987,3786,4041xe" filled="false" stroked="true" strokeweight=".500011pt" strokecolor="#050100">
                <v:path arrowok="t"/>
              </v:shape>
            </v:group>
            <v:group style="position:absolute;left:3973;top:4193;width:94;height:108" coordorigin="3973,4193" coordsize="94,108">
              <v:shape style="position:absolute;left:3973;top:4193;width:94;height:108" coordorigin="3973,4193" coordsize="94,108" path="m3973,4193l3973,4300,4067,4247,3973,4193xe" filled="true" fillcolor="#050100" stroked="false">
                <v:path arrowok="t"/>
                <v:fill type="solid"/>
              </v:shape>
            </v:group>
            <v:group style="position:absolute;left:3973;top:4193;width:94;height:108" coordorigin="3973,4193" coordsize="94,108">
              <v:shape style="position:absolute;left:3973;top:4193;width:94;height:108" coordorigin="3973,4193" coordsize="94,108" path="m4067,4247l3973,4300,3973,4193,4067,4247xe" filled="false" stroked="true" strokeweight=".500011pt" strokecolor="#050100">
                <v:path arrowok="t"/>
              </v:shape>
            </v:group>
            <v:group style="position:absolute;left:4255;top:4190;width:94;height:108" coordorigin="4255,4190" coordsize="94,108">
              <v:shape style="position:absolute;left:4255;top:4190;width:94;height:108" coordorigin="4255,4190" coordsize="94,108" path="m4255,4190l4255,4297,4349,4244,4255,4190xe" filled="true" fillcolor="#050100" stroked="false">
                <v:path arrowok="t"/>
                <v:fill type="solid"/>
              </v:shape>
            </v:group>
            <v:group style="position:absolute;left:4255;top:4190;width:94;height:108" coordorigin="4255,4190" coordsize="94,108">
              <v:shape style="position:absolute;left:4255;top:4190;width:94;height:108" coordorigin="4255,4190" coordsize="94,108" path="m4349,4244l4255,4297,4255,4190,4349,4244xe" filled="false" stroked="true" strokeweight=".500011pt" strokecolor="#050100">
                <v:path arrowok="t"/>
              </v:shape>
            </v:group>
            <v:group style="position:absolute;left:4537;top:4252;width:94;height:108" coordorigin="4537,4252" coordsize="94,108">
              <v:shape style="position:absolute;left:4537;top:4252;width:94;height:108" coordorigin="4537,4252" coordsize="94,108" path="m4537,4252l4537,4360,4631,4307,4537,4252xe" filled="true" fillcolor="#050100" stroked="false">
                <v:path arrowok="t"/>
                <v:fill type="solid"/>
              </v:shape>
            </v:group>
            <v:group style="position:absolute;left:4537;top:4252;width:94;height:108" coordorigin="4537,4252" coordsize="94,108">
              <v:shape style="position:absolute;left:4537;top:4252;width:94;height:108" coordorigin="4537,4252" coordsize="94,108" path="m4631,4307l4537,4360,4537,4252,4631,4307xe" filled="false" stroked="true" strokeweight=".500011pt" strokecolor="#050100">
                <v:path arrowok="t"/>
              </v:shape>
            </v:group>
            <v:group style="position:absolute;left:4820;top:4324;width:94;height:108" coordorigin="4820,4324" coordsize="94,108">
              <v:shape style="position:absolute;left:4820;top:4324;width:94;height:108" coordorigin="4820,4324" coordsize="94,108" path="m4820,4324l4820,4431,4914,4378,4820,4324xe" filled="true" fillcolor="#050100" stroked="false">
                <v:path arrowok="t"/>
                <v:fill type="solid"/>
              </v:shape>
            </v:group>
            <v:group style="position:absolute;left:4820;top:4324;width:94;height:108" coordorigin="4820,4324" coordsize="94,108">
              <v:shape style="position:absolute;left:4820;top:4324;width:94;height:108" coordorigin="4820,4324" coordsize="94,108" path="m4914,4378l4820,4431,4820,4324,4914,4378xe" filled="false" stroked="true" strokeweight=".500011pt" strokecolor="#050100">
                <v:path arrowok="t"/>
              </v:shape>
            </v:group>
            <v:group style="position:absolute;left:5102;top:4401;width:94;height:108" coordorigin="5102,4401" coordsize="94,108">
              <v:shape style="position:absolute;left:5102;top:4401;width:94;height:108" coordorigin="5102,4401" coordsize="94,108" path="m5102,4401l5102,4508,5196,4455,5102,4401xe" filled="true" fillcolor="#050100" stroked="false">
                <v:path arrowok="t"/>
                <v:fill type="solid"/>
              </v:shape>
            </v:group>
            <v:group style="position:absolute;left:5102;top:4401;width:94;height:108" coordorigin="5102,4401" coordsize="94,108">
              <v:shape style="position:absolute;left:5102;top:4401;width:94;height:108" coordorigin="5102,4401" coordsize="94,108" path="m5196,4455l5102,4508,5102,4401,5196,4455xe" filled="false" stroked="true" strokeweight=".500011pt" strokecolor="#050100">
                <v:path arrowok="t"/>
              </v:shape>
            </v:group>
            <v:group style="position:absolute;left:4353;top:3194;width:368;height:2" coordorigin="4353,3194" coordsize="368,2">
              <v:shape style="position:absolute;left:4353;top:3194;width:368;height:2" coordorigin="4353,3194" coordsize="368,0" path="m4353,3194l4720,3194e" filled="false" stroked="true" strokeweight=".500550pt" strokecolor="#050100">
                <v:path arrowok="t"/>
              </v:shape>
            </v:group>
            <v:group style="position:absolute;left:4496;top:3195;width:80;height:2" coordorigin="4496,3195" coordsize="80,2">
              <v:shape style="position:absolute;left:4496;top:3195;width:80;height:2" coordorigin="4496,3195" coordsize="80,0" path="m4496,3195l4575,3195e" filled="false" stroked="true" strokeweight="3.914301pt" strokecolor="#050100">
                <v:path arrowok="t"/>
              </v:shape>
            </v:group>
            <v:group style="position:absolute;left:4496;top:3155;width:80;height:79" coordorigin="4496,3155" coordsize="80,79">
              <v:shape style="position:absolute;left:4496;top:3155;width:80;height:79" coordorigin="4496,3155" coordsize="80,79" path="m4496,3234l4575,3234,4575,3155,4496,3155,4496,3234xe" filled="false" stroked="true" strokeweight=".50008pt" strokecolor="#050100">
                <v:path arrowok="t"/>
              </v:shape>
            </v:group>
            <v:group style="position:absolute;left:4353;top:3378;width:368;height:2" coordorigin="4353,3378" coordsize="368,2">
              <v:shape style="position:absolute;left:4353;top:3378;width:368;height:2" coordorigin="4353,3378" coordsize="368,0" path="m4353,3378l4720,3378e" filled="false" stroked="true" strokeweight=".500550pt" strokecolor="#050100">
                <v:path arrowok="t"/>
              </v:shape>
            </v:group>
            <v:group style="position:absolute;left:4491;top:3335;width:90;height:88" coordorigin="4491,3335" coordsize="90,88">
              <v:shape style="position:absolute;left:4491;top:3335;width:90;height:88" coordorigin="4491,3335" coordsize="90,88" path="m4532,3335l4511,3342,4496,3357,4491,3379,4492,3389,4502,3407,4519,3419,4545,3422,4563,3414,4576,3397,4580,3372,4572,3353,4555,3339,4532,3335xe" filled="true" fillcolor="#050100" stroked="false">
                <v:path arrowok="t"/>
                <v:fill type="solid"/>
              </v:shape>
            </v:group>
            <v:group style="position:absolute;left:4491;top:3335;width:90;height:88" coordorigin="4491,3335" coordsize="90,88">
              <v:shape style="position:absolute;left:4491;top:3335;width:90;height:88" coordorigin="4491,3335" coordsize="90,88" path="m4491,3379l4496,3357,4511,3342,4532,3335,4555,3339,4572,3353,4580,3372,4576,3397,4563,3414,4545,3422,4519,3419,4502,3407,4492,3389,4491,3379xe" filled="false" stroked="true" strokeweight=".500083pt" strokecolor="#050100">
                <v:path arrowok="t"/>
              </v:shape>
            </v:group>
            <v:group style="position:absolute;left:4481;top:3511;width:109;height:93" coordorigin="4481,3511" coordsize="109,93">
              <v:shape style="position:absolute;left:4481;top:3511;width:109;height:93" coordorigin="4481,3511" coordsize="109,93" path="m4536,3511l4481,3604,4590,3604,4536,3511xe" filled="true" fillcolor="#050100" stroked="false">
                <v:path arrowok="t"/>
                <v:fill type="solid"/>
              </v:shape>
            </v:group>
            <v:group style="position:absolute;left:4481;top:3511;width:109;height:93" coordorigin="4481,3511" coordsize="109,93">
              <v:shape style="position:absolute;left:4481;top:3511;width:109;height:93" coordorigin="4481,3511" coordsize="109,93" path="m4536,3511l4590,3604,4481,3604,4536,3511xe" filled="false" stroked="true" strokeweight=".500149pt" strokecolor="#050100">
                <v:path arrowok="t"/>
              </v:shape>
            </v:group>
            <v:group style="position:absolute;left:4353;top:3754;width:368;height:2" coordorigin="4353,3754" coordsize="368,2">
              <v:shape style="position:absolute;left:4353;top:3754;width:368;height:2" coordorigin="4353,3754" coordsize="368,0" path="m4353,3754l4720,3754e" filled="false" stroked="true" strokeweight=".500550pt" strokecolor="#050100">
                <v:path arrowok="t"/>
              </v:shape>
            </v:group>
            <v:group style="position:absolute;left:4481;top:3725;width:109;height:93" coordorigin="4481,3725" coordsize="109,93">
              <v:shape style="position:absolute;left:4481;top:3725;width:109;height:93" coordorigin="4481,3725" coordsize="109,93" path="m4590,3725l4481,3725,4536,3817,4590,3725xe" filled="true" fillcolor="#050100" stroked="false">
                <v:path arrowok="t"/>
                <v:fill type="solid"/>
              </v:shape>
            </v:group>
            <v:group style="position:absolute;left:4481;top:3725;width:109;height:93" coordorigin="4481,3725" coordsize="109,93">
              <v:shape style="position:absolute;left:4481;top:3725;width:109;height:93" coordorigin="4481,3725" coordsize="109,93" path="m4590,3725l4536,3817,4481,3725,4590,3725xe" filled="false" stroked="true" strokeweight=".500149pt" strokecolor="#050100">
                <v:path arrowok="t"/>
              </v:shape>
            </v:group>
            <v:group style="position:absolute;left:4353;top:3947;width:368;height:2" coordorigin="4353,3947" coordsize="368,2">
              <v:shape style="position:absolute;left:4353;top:3947;width:368;height:2" coordorigin="4353,3947" coordsize="368,0" path="m4353,3947l4720,3947e" filled="false" stroked="true" strokeweight=".500550pt" strokecolor="#050100">
                <v:path arrowok="t"/>
              </v:shape>
            </v:group>
            <v:group style="position:absolute;left:4473;top:3894;width:94;height:108" coordorigin="4473,3894" coordsize="94,108">
              <v:shape style="position:absolute;left:4473;top:3894;width:94;height:108" coordorigin="4473,3894" coordsize="94,108" path="m4567,3894l4473,3949,4567,4002,4567,3894xe" filled="true" fillcolor="#050100" stroked="false">
                <v:path arrowok="t"/>
                <v:fill type="solid"/>
              </v:shape>
            </v:group>
            <v:group style="position:absolute;left:4473;top:3894;width:94;height:108" coordorigin="4473,3894" coordsize="94,108">
              <v:shape style="position:absolute;left:4473;top:3894;width:94;height:108" coordorigin="4473,3894" coordsize="94,108" path="m4473,3949l4567,4002,4567,3894,4473,3949xe" filled="false" stroked="true" strokeweight=".500011pt" strokecolor="#050100">
                <v:path arrowok="t"/>
              </v:shape>
            </v:group>
            <v:group style="position:absolute;left:4353;top:4141;width:368;height:2" coordorigin="4353,4141" coordsize="368,2">
              <v:shape style="position:absolute;left:4353;top:4141;width:368;height:2" coordorigin="4353,4141" coordsize="368,0" path="m4353,4141l4720,4141e" filled="false" stroked="true" strokeweight=".500550pt" strokecolor="#050100">
                <v:path arrowok="t"/>
              </v:shape>
            </v:group>
            <v:group style="position:absolute;left:4506;top:4088;width:94;height:108" coordorigin="4506,4088" coordsize="94,108">
              <v:shape style="position:absolute;left:4506;top:4088;width:94;height:108" coordorigin="4506,4088" coordsize="94,108" path="m4506,4088l4506,4195,4599,4142,4506,4088xe" filled="true" fillcolor="#050100" stroked="false">
                <v:path arrowok="t"/>
                <v:fill type="solid"/>
              </v:shape>
            </v:group>
            <v:group style="position:absolute;left:4506;top:4088;width:94;height:108" coordorigin="4506,4088" coordsize="94,108">
              <v:shape style="position:absolute;left:4506;top:4088;width:94;height:108" coordorigin="4506,4088" coordsize="94,108" path="m4599,4142l4506,4195,4506,4088,4599,4142xe" filled="false" stroked="true" strokeweight=".500011pt" strokecolor="#0501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3.196655pt;margin-top:82.766296pt;width:16.6pt;height:11.05pt;mso-position-horizontal-relative:page;mso-position-vertical-relative:page;z-index:-5248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期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639465pt;margin-top:82.766296pt;width:208.95pt;height:11pt;mso-position-horizontal-relative:page;mso-position-vertical-relative:page;z-index:-52456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周云龙等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卡门涡街风力发电机结构优化的分析计算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586609pt;margin-top:82.801819pt;width:15.5pt;height:11pt;mso-position-horizontal-relative:page;mso-position-vertical-relative:page;z-index:-5243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329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000183pt;margin-top:107.210922pt;width:213.55pt;height:324.5pt;mso-position-horizontal-relative:page;mso-position-vertical-relative:page;z-index:-52408" type="#_x0000_t202" filled="false" stroked="false">
            <v:textbox inset="0,0,0,0">
              <w:txbxContent>
                <w:p>
                  <w:pPr>
                    <w:spacing w:line="276" w:lineRule="auto" w:before="0"/>
                    <w:ind w:left="20" w:right="107" w:firstLine="62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harve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sting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microresonator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based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  <w:sz w:val="18"/>
                      <w:szCs w:val="18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forces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generated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  <w:sz w:val="18"/>
                      <w:szCs w:val="18"/>
                    </w:rPr>
                    <w:t>by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Kammon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street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around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rectangular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pris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9"/>
                      <w:w w:val="92"/>
                      <w:sz w:val="18"/>
                      <w:szCs w:val="18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Microelectromechanical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  <w:sz w:val="18"/>
                      <w:szCs w:val="18"/>
                    </w:rPr>
                    <w:t>System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  <w:w w:val="94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-2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2009</w:t>
                  </w:r>
                  <w:r>
                    <w:rPr>
                      <w:rFonts w:ascii="宋体" w:hAnsi="宋体" w:cs="宋体" w:eastAsia="宋体"/>
                      <w:color w:val="231F20"/>
                      <w:spacing w:val="-2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18 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449—457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73" w:lineRule="auto" w:before="6"/>
                    <w:ind w:left="82" w:right="107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Taylor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4"/>
                      <w:sz w:val="18"/>
                      <w:szCs w:val="18"/>
                    </w:rPr>
                    <w:t>W</w:t>
                  </w:r>
                  <w:r>
                    <w:rPr>
                      <w:rFonts w:ascii="宋体" w:hAnsi="宋体" w:cs="宋体" w:eastAsia="宋体"/>
                      <w:color w:val="231F20"/>
                      <w:spacing w:val="-54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Burns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54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Kammann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9"/>
                      <w:sz w:val="18"/>
                      <w:szCs w:val="18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8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9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et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The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energy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harvesting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Ee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9"/>
                      <w:sz w:val="18"/>
                      <w:szCs w:val="18"/>
                    </w:rPr>
                    <w:t>l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small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subsurface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ocean/river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power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generato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3"/>
                      <w:w w:val="99"/>
                      <w:sz w:val="18"/>
                      <w:szCs w:val="18"/>
                    </w:rPr>
                    <w:t>r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IEEE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Oceanic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Engineerin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7"/>
                      <w:sz w:val="18"/>
                      <w:szCs w:val="18"/>
                    </w:rPr>
                    <w:t>g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2001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6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539—547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73" w:lineRule="auto" w:before="8"/>
                    <w:ind w:left="82" w:right="17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Akaydin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D</w:t>
                  </w:r>
                  <w:r>
                    <w:rPr>
                      <w:rFonts w:ascii="宋体" w:hAnsi="宋体" w:cs="宋体" w:eastAsia="宋体"/>
                      <w:color w:val="231F20"/>
                      <w:spacing w:val="-3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Elvin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N</w:t>
                  </w:r>
                  <w:r>
                    <w:rPr>
                      <w:rFonts w:ascii="宋体" w:hAnsi="宋体" w:cs="宋体" w:eastAsia="宋体"/>
                      <w:color w:val="231F20"/>
                      <w:spacing w:val="-3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Andreopoulos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2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Wake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cylinder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-24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paradigm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0"/>
                      <w:sz w:val="18"/>
                      <w:szCs w:val="18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energy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harvesting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with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piezoelectric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material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4"/>
                      <w:w w:val="99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Experiments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,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2010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291—304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73" w:lineRule="auto" w:before="8"/>
                    <w:ind w:left="82" w:right="17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Li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Saiwe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3"/>
                      <w:sz w:val="18"/>
                      <w:szCs w:val="18"/>
                    </w:rPr>
                    <w:t>i</w:t>
                  </w:r>
                  <w:r>
                    <w:rPr>
                      <w:rFonts w:ascii="宋体" w:hAnsi="宋体" w:cs="宋体" w:eastAsia="宋体"/>
                      <w:color w:val="231F20"/>
                      <w:spacing w:val="-40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Sun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Zhiqiang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Harvesting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vortex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energy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cylinder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  <w:sz w:val="18"/>
                      <w:szCs w:val="18"/>
                    </w:rPr>
                    <w:t>wake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with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  <w:sz w:val="18"/>
                      <w:szCs w:val="18"/>
                    </w:rPr>
                    <w:t>pivoting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van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3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Energy</w:t>
                  </w:r>
                  <w:r>
                    <w:rPr>
                      <w:rFonts w:ascii="宋体" w:hAnsi="宋体" w:cs="宋体" w:eastAsia="宋体"/>
                      <w:color w:val="231F20"/>
                      <w:spacing w:val="-19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2015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,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88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783—792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73" w:lineRule="auto" w:before="8"/>
                    <w:ind w:left="82" w:right="17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文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sz w:val="18"/>
                      <w:szCs w:val="18"/>
                    </w:rPr>
                    <w:t> 晟</w:t>
                  </w:r>
                  <w:r>
                    <w:rPr>
                      <w:rFonts w:ascii="宋体" w:hAnsi="宋体" w:cs="宋体" w:eastAsia="宋体"/>
                      <w:color w:val="231F20"/>
                      <w:spacing w:val="-37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sz w:val="18"/>
                      <w:szCs w:val="18"/>
                    </w:rPr>
                    <w:t>张铁民</w:t>
                  </w:r>
                  <w:r>
                    <w:rPr>
                      <w:rFonts w:ascii="宋体" w:hAnsi="宋体" w:cs="宋体" w:eastAsia="宋体"/>
                      <w:color w:val="231F20"/>
                      <w:spacing w:val="-37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sz w:val="18"/>
                      <w:szCs w:val="18"/>
                    </w:rPr>
                    <w:t>卢玉华</w:t>
                  </w:r>
                  <w:r>
                    <w:rPr>
                      <w:rFonts w:ascii="宋体" w:hAnsi="宋体" w:cs="宋体" w:eastAsia="宋体"/>
                      <w:color w:val="231F20"/>
                      <w:spacing w:val="-37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8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sz w:val="18"/>
                      <w:szCs w:val="18"/>
                    </w:rPr>
                    <w:t>基于卡门涡街原理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的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21"/>
                      <w:sz w:val="18"/>
                      <w:szCs w:val="18"/>
                    </w:rPr>
                    <w:t>谐振型风力压电俘能器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研</w:t>
                  </w:r>
                  <w:r>
                    <w:rPr>
                      <w:rFonts w:ascii="宋体" w:hAnsi="宋体" w:cs="宋体" w:eastAsia="宋体"/>
                      <w:color w:val="231F20"/>
                      <w:spacing w:val="-69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42"/>
                      <w:sz w:val="18"/>
                      <w:szCs w:val="18"/>
                    </w:rPr>
                    <w:t>究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21"/>
                      <w:sz w:val="18"/>
                      <w:szCs w:val="18"/>
                    </w:rPr>
                    <w:t>传感技术学报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2013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6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1303—1308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97" w:lineRule="auto" w:before="8"/>
                    <w:ind w:left="82" w:right="107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Wen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Sheng</w:t>
                  </w:r>
                  <w:r>
                    <w:rPr>
                      <w:rFonts w:ascii="宋体"/>
                      <w:color w:val="231F20"/>
                      <w:spacing w:val="-41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Zhang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Tiemi</w:t>
                  </w:r>
                  <w:r>
                    <w:rPr>
                      <w:rFonts w:ascii="Times New Roman"/>
                      <w:color w:val="231F20"/>
                      <w:spacing w:val="1"/>
                      <w:w w:val="95"/>
                      <w:sz w:val="18"/>
                    </w:rPr>
                    <w:t>n</w:t>
                  </w:r>
                  <w:r>
                    <w:rPr>
                      <w:rFonts w:ascii="宋体"/>
                      <w:color w:val="231F20"/>
                      <w:spacing w:val="-41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Lu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Yuhua</w:t>
                  </w:r>
                  <w:r>
                    <w:rPr>
                      <w:rFonts w:ascii="宋体"/>
                      <w:color w:val="231F20"/>
                      <w:spacing w:val="-41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et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al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Study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on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wind</w:t>
                  </w:r>
                  <w:r>
                    <w:rPr>
                      <w:rFonts w:ascii="Times New Roman"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piezoelectric</w:t>
                  </w:r>
                  <w:r>
                    <w:rPr>
                      <w:rFonts w:ascii="Times New Roman"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energy</w:t>
                  </w:r>
                  <w:r>
                    <w:rPr>
                      <w:rFonts w:ascii="Times New Roman"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harvesting</w:t>
                  </w:r>
                  <w:r>
                    <w:rPr>
                      <w:rFonts w:ascii="Times New Roman"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based</w:t>
                  </w:r>
                  <w:r>
                    <w:rPr>
                      <w:rFonts w:ascii="Times New Roman"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on</w:t>
                  </w:r>
                  <w:r>
                    <w:rPr>
                      <w:rFonts w:ascii="Times New Roman"/>
                      <w:color w:val="231F20"/>
                      <w:spacing w:val="1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resonance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Karman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vortex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stre</w:t>
                  </w:r>
                  <w:r>
                    <w:rPr>
                      <w:rFonts w:ascii="Times New Roman"/>
                      <w:color w:val="231F20"/>
                      <w:spacing w:val="-2"/>
                      <w:w w:val="99"/>
                      <w:sz w:val="18"/>
                    </w:rPr>
                    <w:t>e</w:t>
                  </w:r>
                  <w:r>
                    <w:rPr>
                      <w:rFonts w:ascii="宋体"/>
                      <w:color w:val="231F20"/>
                      <w:spacing w:val="-179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1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28"/>
                      <w:w w:val="99"/>
                      <w:sz w:val="18"/>
                    </w:rPr>
                    <w:t>J</w:t>
                  </w:r>
                  <w:r>
                    <w:rPr>
                      <w:rFonts w:ascii="宋体"/>
                      <w:color w:val="231F20"/>
                      <w:spacing w:val="-63"/>
                      <w:w w:val="200"/>
                      <w:sz w:val="18"/>
                    </w:rPr>
                    <w:t>]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Chinese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Journal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Sensors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line="237" w:lineRule="exact" w:before="0"/>
                    <w:ind w:left="82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Actuator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6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2013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6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1303—1308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before="36"/>
                    <w:ind w:left="82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Miau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J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J</w:t>
                  </w:r>
                  <w:r>
                    <w:rPr>
                      <w:rFonts w:ascii="宋体"/>
                      <w:color w:val="231F20"/>
                      <w:spacing w:val="-74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Liu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0"/>
                      <w:sz w:val="18"/>
                    </w:rPr>
                    <w:t>T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W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Vortex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flowmeter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designed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with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wall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107.419792pt;width:233.25pt;height:44.2pt;mso-position-horizontal-relative:page;mso-position-vertical-relative:page;z-index:-52384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/>
                    <w:jc w:val="left"/>
                  </w:pPr>
                  <w:r>
                    <w:rPr>
                      <w:color w:val="231F20"/>
                      <w:w w:val="102"/>
                    </w:rPr>
                    <w:t>大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在</w:t>
                  </w:r>
                  <w:r>
                    <w:rPr>
                      <w:color w:val="231F20"/>
                      <w:spacing w:val="-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86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4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时达到最</w:t>
                  </w:r>
                  <w:r>
                    <w:rPr>
                      <w:color w:val="231F20"/>
                      <w:w w:val="102"/>
                    </w:rPr>
                    <w:t>大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-82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然</w:t>
                  </w:r>
                  <w:r>
                    <w:rPr>
                      <w:color w:val="231F20"/>
                      <w:spacing w:val="-77"/>
                    </w:rPr>
                    <w:t> </w:t>
                  </w:r>
                  <w:r>
                    <w:rPr>
                      <w:color w:val="231F20"/>
                      <w:spacing w:val="23"/>
                      <w:w w:val="102"/>
                    </w:rPr>
                    <w:t>后逐渐降低并趋于</w:t>
                  </w:r>
                  <w:r>
                    <w:rPr>
                      <w:color w:val="231F20"/>
                      <w:w w:val="102"/>
                    </w:rPr>
                    <w:t>平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38"/>
                    <w:ind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color w:val="231F20"/>
                      <w:spacing w:val="9"/>
                      <w:w w:val="102"/>
                    </w:rPr>
                    <w:t>缓。考虑到线圈平板自身的面积</w:t>
                  </w:r>
                  <w:r>
                    <w:rPr>
                      <w:color w:val="231F20"/>
                      <w:spacing w:val="-96"/>
                      <w:w w:val="205"/>
                    </w:rPr>
                    <w:t>,</w:t>
                  </w:r>
                  <w:r>
                    <w:rPr>
                      <w:color w:val="231F20"/>
                      <w:spacing w:val="9"/>
                      <w:w w:val="102"/>
                    </w:rPr>
                    <w:t>将旋转轴置</w:t>
                  </w:r>
                  <w:r>
                    <w:rPr>
                      <w:color w:val="231F20"/>
                      <w:w w:val="102"/>
                    </w:rPr>
                    <w:t>于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86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  <w:p>
                  <w:pPr>
                    <w:pStyle w:val="BodyText"/>
                    <w:spacing w:line="240" w:lineRule="auto" w:before="45"/>
                    <w:ind w:right="0"/>
                    <w:jc w:val="left"/>
                  </w:pP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4"/>
                    </w:rPr>
                    <w:t>~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范围内可使线圈平板所在区域的速度最</w:t>
                  </w:r>
                  <w:r>
                    <w:rPr>
                      <w:color w:val="231F20"/>
                      <w:spacing w:val="3"/>
                      <w:w w:val="102"/>
                    </w:rPr>
                    <w:t>大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633316pt;margin-top:155.191040pt;width:53.4pt;height:57.4pt;mso-position-horizontal-relative:page;mso-position-vertical-relative:page;z-index:-52360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427" w:right="0" w:firstLine="0"/>
                    <w:jc w:val="both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=5</w:t>
                  </w:r>
                  <w:r>
                    <w:rPr>
                      <w:rFonts w:ascii="Times New Roman"/>
                      <w:color w:val="050100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tabs>
                      <w:tab w:pos="387" w:val="left" w:leader="none"/>
                    </w:tabs>
                    <w:spacing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  <w:u w:val="single" w:color="050100"/>
                    </w:rPr>
                    <w:t> </w:t>
                  </w:r>
                  <w:r>
                    <w:rPr>
                      <w:rFonts w:ascii="Times New Roman"/>
                      <w:color w:val="050100"/>
                      <w:sz w:val="16"/>
                      <w:u w:val="single" w:color="050100"/>
                    </w:rPr>
                    <w:tab/>
                  </w:r>
                  <w:r>
                    <w:rPr>
                      <w:rFonts w:ascii="Times New Roman"/>
                      <w:color w:val="050100"/>
                      <w:sz w:val="16"/>
                    </w:rPr>
                  </w:r>
                  <w:r>
                    <w:rPr>
                      <w:rFonts w:ascii="Times New Roman"/>
                      <w:i/>
                      <w:color w:val="050100"/>
                      <w:spacing w:val="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=7</w:t>
                  </w:r>
                  <w:r>
                    <w:rPr>
                      <w:rFonts w:ascii="Times New Roman"/>
                      <w:color w:val="050100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line="247" w:lineRule="auto" w:before="9"/>
                    <w:ind w:left="427" w:right="17" w:firstLine="0"/>
                    <w:jc w:val="both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050100"/>
                      <w:spacing w:val="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=10</w:t>
                  </w:r>
                  <w:r>
                    <w:rPr>
                      <w:rFonts w:ascii="Times New Roman"/>
                      <w:color w:val="050100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m/s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color w:val="050100"/>
                      <w:spacing w:val="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=13</w:t>
                  </w:r>
                  <w:r>
                    <w:rPr>
                      <w:rFonts w:ascii="Times New Roman"/>
                      <w:color w:val="050100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m/s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color w:val="050100"/>
                      <w:spacing w:val="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=15</w:t>
                  </w:r>
                  <w:r>
                    <w:rPr>
                      <w:rFonts w:ascii="Times New Roman"/>
                      <w:color w:val="050100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m/s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color w:val="050100"/>
                      <w:spacing w:val="1"/>
                      <w:w w:val="99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=17</w:t>
                  </w:r>
                  <w:r>
                    <w:rPr>
                      <w:rFonts w:ascii="Times New Roman"/>
                      <w:color w:val="050100"/>
                      <w:spacing w:val="-1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m/s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956627pt;margin-top:156.94101pt;width:9.950pt;height:105.5pt;mso-position-horizontal-relative:page;mso-position-vertical-relative:page;z-index:-5233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45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40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4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35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4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30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25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3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20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15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4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10</w:t>
                  </w:r>
                  <w:r>
                    <w:rPr>
                      <w:rFonts w:ascii="Times New Roman"/>
                      <w:sz w:val="16"/>
                    </w:rPr>
                  </w:r>
                </w:p>
                <w:p>
                  <w:pPr>
                    <w:spacing w:before="54"/>
                    <w:ind w:left="99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5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164.1754pt;width:21.75pt;height:11.05pt;mso-position-horizontal-relative:page;mso-position-vertical-relative:page;z-index:-5231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3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96199pt;margin-top:202.245789pt;width:16.55pt;height:10.050pt;mso-position-horizontal-relative:page;mso-position-vertical-relative:page;z-index:-52288" type="#_x0000_t202" filled="false" stroked="false">
            <v:textbox inset="0,0,0,0">
              <w:txbxContent>
                <w:p>
                  <w:pPr>
                    <w:tabs>
                      <w:tab w:pos="311" w:val="left" w:leader="none"/>
                    </w:tabs>
                    <w:spacing w:line="183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</w:r>
                  <w:r>
                    <w:rPr>
                      <w:rFonts w:ascii="Times New Roman"/>
                      <w:color w:val="050100"/>
                      <w:w w:val="99"/>
                      <w:sz w:val="16"/>
                      <w:u w:val="single" w:color="050100"/>
                    </w:rPr>
                    <w:t> </w:t>
                  </w:r>
                  <w:r>
                    <w:rPr>
                      <w:rFonts w:ascii="Times New Roman"/>
                      <w:color w:val="050100"/>
                      <w:sz w:val="16"/>
                      <w:u w:val="single" w:color="050100"/>
                    </w:rPr>
                    <w:tab/>
                  </w:r>
                  <w:r>
                    <w:rPr>
                      <w:rFonts w:ascii="Times New Roman"/>
                      <w:color w:val="050100"/>
                      <w:sz w:val="16"/>
                    </w:rPr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221.1754pt;width:21.75pt;height:11.05pt;mso-position-horizontal-relative:page;mso-position-vertical-relative:page;z-index:-5226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4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5343pt;margin-top:264.35202pt;width:5.95pt;height:10.050pt;mso-position-horizontal-relative:page;mso-position-vertical-relative:page;z-index:-5224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349617pt;margin-top:270.089325pt;width:5.95pt;height:10.050pt;mso-position-horizontal-relative:page;mso-position-vertical-relative:page;z-index:-5221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522354pt;margin-top:270.089325pt;width:5.95pt;height:10.050pt;mso-position-horizontal-relative:page;mso-position-vertical-relative:page;z-index:-5219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59552pt;margin-top:270.089325pt;width:5.95pt;height:10.050pt;mso-position-horizontal-relative:page;mso-position-vertical-relative:page;z-index:-5216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4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931091pt;margin-top:270.089325pt;width:5.95pt;height:10.050pt;mso-position-horizontal-relative:page;mso-position-vertical-relative:page;z-index:-52144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6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112518pt;margin-top:270.089325pt;width:5.95pt;height:10.050pt;mso-position-horizontal-relative:page;mso-position-vertical-relative:page;z-index:-5212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8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066757pt;margin-top:270.089325pt;width:9.950pt;height:10.050pt;mso-position-horizontal-relative:page;mso-position-vertical-relative:page;z-index:-5209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050100"/>
                      <w:w w:val="99"/>
                      <w:sz w:val="16"/>
                    </w:rPr>
                    <w:t>10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458572pt;margin-top:278.085632pt;width:7.75pt;height:10.050pt;mso-position-horizontal-relative:page;mso-position-vertical-relative:page;z-index:-5207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99"/>
                      <w:sz w:val="16"/>
                    </w:rPr>
                    <w:t>G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278.175293pt;width:21.75pt;height:11.05pt;mso-position-horizontal-relative:page;mso-position-vertical-relative:page;z-index:-5204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5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034515pt;margin-top:292.777893pt;width:224.3pt;height:40.3pt;mso-position-horizontal-relative:page;mso-position-vertical-relative:page;z-index:-5202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46" w:right="0" w:firstLine="0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图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10   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不同速度下不同位置的</w:t>
                  </w:r>
                  <w:r>
                    <w:rPr>
                      <w:rFonts w:ascii="宋体" w:hAnsi="宋体" w:cs="宋体" w:eastAsia="宋体"/>
                      <w:color w:val="231F20"/>
                      <w:spacing w:val="-68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  <w:sz w:val="18"/>
                      <w:szCs w:val="18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方向速度幅值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90" w:lineRule="atLeast" w:before="2"/>
                    <w:ind w:left="19" w:right="17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Fig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10   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Variation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maximum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velocity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</w:t>
                  </w:r>
                  <w:r>
                    <w:rPr>
                      <w:rFonts w:ascii="Times New Roman"/>
                      <w:color w:val="231F20"/>
                      <w:spacing w:val="3"/>
                      <w:sz w:val="18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8"/>
                    </w:rPr>
                    <w:t>y</w:t>
                  </w:r>
                  <w:r>
                    <w:rPr>
                      <w:rFonts w:ascii="Times New Roman"/>
                      <w:i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direction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with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locations</w:t>
                  </w:r>
                  <w:r>
                    <w:rPr>
                      <w:rFonts w:ascii="Times New Roman"/>
                      <w:color w:val="231F20"/>
                      <w:spacing w:val="1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0"/>
                      <w:sz w:val="18"/>
                    </w:rPr>
                    <w:t>for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different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inlet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velocities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320.925293pt;width:21.75pt;height:11.05pt;mso-position-horizontal-relative:page;mso-position-vertical-relative:page;z-index:-5200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6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353.444824pt;width:9pt;height:16pt;mso-position-horizontal-relative:page;mso-position-vertical-relative:page;z-index:-51976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5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196365pt;margin-top:353.461151pt;width:16pt;height:16pt;mso-position-horizontal-relative:page;mso-position-vertical-relative:page;z-index:-51952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结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195976pt;margin-top:353.461151pt;width:16pt;height:16pt;mso-position-horizontal-relative:page;mso-position-vertical-relative:page;z-index:-51928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28"/>
                      <w:szCs w:val="28"/>
                    </w:rPr>
                    <w:t>论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363.675293pt;width:21.75pt;height:11.05pt;mso-position-horizontal-relative:page;mso-position-vertical-relative:page;z-index:-5190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6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1682pt;margin-top:379.24231pt;width:232.1pt;height:173.5pt;mso-position-horizontal-relative:page;mso-position-vertical-relative:page;z-index:-5188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right="0" w:firstLine="420"/>
                    <w:jc w:val="left"/>
                  </w:pPr>
                  <w:r>
                    <w:rPr>
                      <w:color w:val="231F20"/>
                      <w:spacing w:val="15"/>
                      <w:w w:val="102"/>
                    </w:rPr>
                    <w:t>本文利</w:t>
                  </w:r>
                  <w:r>
                    <w:rPr>
                      <w:color w:val="231F20"/>
                      <w:w w:val="102"/>
                    </w:rPr>
                    <w:t>用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</w:rPr>
                    <w:t> </w:t>
                  </w:r>
                  <w:r>
                    <w:rPr>
                      <w:color w:val="231F20"/>
                      <w:spacing w:val="15"/>
                      <w:w w:val="102"/>
                    </w:rPr>
                    <w:t>数值模拟对所研究的卡门</w:t>
                  </w:r>
                  <w:r>
                    <w:rPr>
                      <w:color w:val="231F20"/>
                      <w:w w:val="102"/>
                    </w:rPr>
                    <w:t>涡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45"/>
                    <w:ind w:left="0" w:right="299"/>
                    <w:jc w:val="center"/>
                  </w:pPr>
                  <w:r>
                    <w:rPr>
                      <w:color w:val="231F20"/>
                      <w:spacing w:val="4"/>
                      <w:w w:val="102"/>
                    </w:rPr>
                    <w:t>街发电机进行模拟分析及优化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得出以下结论</w:t>
                  </w:r>
                  <w:r>
                    <w:rPr>
                      <w:color w:val="231F20"/>
                      <w:w w:val="205"/>
                    </w:rPr>
                    <w:t>:</w:t>
                  </w:r>
                  <w:r>
                    <w:rPr/>
                  </w:r>
                </w:p>
                <w:p>
                  <w:pPr>
                    <w:pStyle w:val="BodyText"/>
                    <w:spacing w:line="278" w:lineRule="auto" w:before="60"/>
                    <w:ind w:right="17" w:firstLine="42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1</w:t>
                  </w:r>
                  <w:r>
                    <w:rPr>
                      <w:color w:val="231F20"/>
                      <w:spacing w:val="-58"/>
                      <w:w w:val="205"/>
                    </w:rPr>
                    <w:t>)</w:t>
                  </w:r>
                  <w:r>
                    <w:rPr>
                      <w:color w:val="231F20"/>
                      <w:spacing w:val="15"/>
                      <w:w w:val="102"/>
                    </w:rPr>
                    <w:t>卡门涡街可在线圈平板上产生周期性变</w:t>
                  </w:r>
                  <w:r>
                    <w:rPr>
                      <w:color w:val="231F20"/>
                      <w:w w:val="102"/>
                    </w:rPr>
                    <w:t>化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的作用力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该力使线圈平板切割磁感线运动发电</w:t>
                  </w:r>
                  <w:r>
                    <w:rPr>
                      <w:color w:val="231F20"/>
                      <w:w w:val="205"/>
                    </w:rPr>
                    <w:t>;</w:t>
                  </w:r>
                  <w:r>
                    <w:rPr/>
                  </w:r>
                </w:p>
                <w:p>
                  <w:pPr>
                    <w:pStyle w:val="BodyText"/>
                    <w:spacing w:line="278" w:lineRule="auto" w:before="28"/>
                    <w:ind w:right="17" w:firstLine="42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2</w:t>
                  </w:r>
                  <w:r>
                    <w:rPr>
                      <w:color w:val="231F20"/>
                      <w:spacing w:val="-59"/>
                      <w:w w:val="205"/>
                    </w:rPr>
                    <w:t>)</w:t>
                  </w:r>
                  <w:r>
                    <w:rPr>
                      <w:color w:val="231F20"/>
                      <w:spacing w:val="14"/>
                      <w:w w:val="102"/>
                    </w:rPr>
                    <w:t>在截面为梯形</w:t>
                  </w:r>
                  <w:r>
                    <w:rPr>
                      <w:color w:val="231F20"/>
                      <w:spacing w:val="-91"/>
                      <w:w w:val="102"/>
                    </w:rPr>
                    <w:t>、</w:t>
                  </w:r>
                  <w:r>
                    <w:rPr>
                      <w:color w:val="231F20"/>
                      <w:spacing w:val="14"/>
                      <w:w w:val="102"/>
                    </w:rPr>
                    <w:t>圆形</w:t>
                  </w:r>
                  <w:r>
                    <w:rPr>
                      <w:color w:val="231F20"/>
                      <w:spacing w:val="-91"/>
                      <w:w w:val="102"/>
                    </w:rPr>
                    <w:t>、</w:t>
                  </w:r>
                  <w:r>
                    <w:rPr>
                      <w:color w:val="231F20"/>
                      <w:spacing w:val="14"/>
                      <w:w w:val="102"/>
                    </w:rPr>
                    <w:t>方形和三角</w:t>
                  </w:r>
                  <w:r>
                    <w:rPr>
                      <w:color w:val="231F20"/>
                      <w:w w:val="102"/>
                    </w:rPr>
                    <w:t>形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4"/>
                    </w:rPr>
                    <w:t> </w:t>
                  </w:r>
                  <w:r>
                    <w:rPr>
                      <w:color w:val="231F20"/>
                      <w:spacing w:val="14"/>
                      <w:w w:val="102"/>
                    </w:rPr>
                    <w:t>种</w:t>
                  </w:r>
                  <w:r>
                    <w:rPr>
                      <w:color w:val="231F20"/>
                      <w:w w:val="102"/>
                    </w:rPr>
                    <w:t>阻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流体中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梯形最佳</w:t>
                  </w:r>
                  <w:r>
                    <w:rPr>
                      <w:color w:val="231F20"/>
                      <w:w w:val="205"/>
                    </w:rPr>
                    <w:t>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28"/>
                    <w:ind w:left="440"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3</w:t>
                  </w:r>
                  <w:r>
                    <w:rPr>
                      <w:color w:val="231F20"/>
                      <w:spacing w:val="-69"/>
                      <w:w w:val="205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0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时</w:t>
                  </w:r>
                  <w:r>
                    <w:rPr>
                      <w:color w:val="231F20"/>
                      <w:spacing w:val="-101"/>
                      <w:w w:val="205"/>
                    </w:rPr>
                    <w:t>,</w:t>
                  </w:r>
                  <w:r>
                    <w:rPr>
                      <w:color w:val="231F20"/>
                      <w:spacing w:val="4"/>
                      <w:w w:val="102"/>
                    </w:rPr>
                    <w:t>阻流体对来流的加速作用最好</w:t>
                  </w:r>
                  <w:r>
                    <w:rPr>
                      <w:color w:val="231F20"/>
                      <w:w w:val="205"/>
                    </w:rPr>
                    <w:t>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45"/>
                    <w:ind w:left="440"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4</w:t>
                  </w:r>
                  <w:r>
                    <w:rPr>
                      <w:color w:val="231F20"/>
                      <w:spacing w:val="-69"/>
                      <w:w w:val="205"/>
                    </w:rPr>
                    <w:t>)</w:t>
                  </w:r>
                  <w:r>
                    <w:rPr>
                      <w:color w:val="231F20"/>
                      <w:spacing w:val="4"/>
                      <w:w w:val="102"/>
                    </w:rPr>
                    <w:t>当底角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2"/>
                      <w:w w:val="103"/>
                    </w:rPr>
                    <w:t>β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60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°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向速度幅值最大</w:t>
                  </w:r>
                  <w:r>
                    <w:rPr>
                      <w:color w:val="231F20"/>
                      <w:w w:val="205"/>
                    </w:rPr>
                    <w:t>;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45"/>
                    <w:ind w:left="440" w:right="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5</w:t>
                  </w:r>
                  <w:r>
                    <w:rPr>
                      <w:color w:val="231F20"/>
                      <w:spacing w:val="-69"/>
                      <w:w w:val="205"/>
                    </w:rPr>
                    <w:t>)</w:t>
                  </w:r>
                  <w:r>
                    <w:rPr>
                      <w:color w:val="231F20"/>
                      <w:spacing w:val="4"/>
                      <w:w w:val="102"/>
                    </w:rPr>
                    <w:t>当等效高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4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取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10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10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4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向速度幅值最大</w:t>
                  </w:r>
                  <w:r>
                    <w:rPr>
                      <w:color w:val="231F20"/>
                      <w:w w:val="205"/>
                    </w:rPr>
                    <w:t>;</w:t>
                  </w:r>
                  <w:r>
                    <w:rPr/>
                  </w:r>
                </w:p>
                <w:p>
                  <w:pPr>
                    <w:pStyle w:val="BodyText"/>
                    <w:spacing w:line="278" w:lineRule="auto" w:before="45"/>
                    <w:ind w:right="17" w:firstLine="420"/>
                    <w:jc w:val="left"/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0"/>
                      <w:w w:val="102"/>
                    </w:rPr>
                    <w:t>6</w:t>
                  </w:r>
                  <w:r>
                    <w:rPr>
                      <w:color w:val="231F20"/>
                      <w:spacing w:val="-39"/>
                      <w:w w:val="205"/>
                    </w:rPr>
                    <w:t>)</w:t>
                  </w:r>
                  <w:r>
                    <w:rPr>
                      <w:color w:val="231F20"/>
                      <w:w w:val="102"/>
                    </w:rPr>
                    <w:t>当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86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为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104"/>
                    </w:rPr>
                    <w:t>~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时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spacing w:val="-71"/>
                      <w:w w:val="205"/>
                    </w:rPr>
                    <w:t>,</w:t>
                  </w:r>
                  <w:r>
                    <w:rPr>
                      <w:color w:val="231F20"/>
                      <w:w w:val="102"/>
                    </w:rPr>
                    <w:t>线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圈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平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板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所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在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区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域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速</w:t>
                  </w:r>
                  <w:r>
                    <w:rPr>
                      <w:color w:val="231F20"/>
                      <w:spacing w:val="-66"/>
                    </w:rPr>
                    <w:t> </w:t>
                  </w:r>
                  <w:r>
                    <w:rPr>
                      <w:color w:val="231F20"/>
                      <w:w w:val="102"/>
                    </w:rPr>
                    <w:t>度</w:t>
                  </w:r>
                  <w:r>
                    <w:rPr>
                      <w:color w:val="231F20"/>
                      <w:w w:val="102"/>
                    </w:rPr>
                    <w:t> </w:t>
                  </w:r>
                  <w:r>
                    <w:rPr>
                      <w:color w:val="231F20"/>
                      <w:spacing w:val="4"/>
                      <w:w w:val="102"/>
                    </w:rPr>
                    <w:t>最</w:t>
                  </w:r>
                  <w:r>
                    <w:rPr>
                      <w:color w:val="231F20"/>
                      <w:spacing w:val="3"/>
                      <w:w w:val="102"/>
                    </w:rPr>
                    <w:t>大</w:t>
                  </w:r>
                  <w:r>
                    <w:rPr>
                      <w:color w:val="231F20"/>
                      <w:w w:val="102"/>
                    </w:rPr>
                    <w:t>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420.675385pt;width:21.75pt;height:11.05pt;mso-position-horizontal-relative:page;mso-position-vertical-relative:page;z-index:-51856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7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128998pt;margin-top:434.960938pt;width:31.9pt;height:11pt;mso-position-horizontal-relative:page;mso-position-vertical-relative:page;z-index:-5183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pressure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474823pt;margin-top:434.883331pt;width:117.6pt;height:11.1pt;mso-position-horizontal-relative:page;mso-position-vertical-relative:page;z-index:-51808" type="#_x0000_t202" filled="false" stroked="false">
            <v:textbox inset="0,0,0,0">
              <w:txbxContent>
                <w:p>
                  <w:pPr>
                    <w:tabs>
                      <w:tab w:pos="1481" w:val="left" w:leader="none"/>
                      <w:tab w:pos="2203" w:val="left" w:leader="none"/>
                    </w:tabs>
                    <w:spacing w:line="20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measuremen</w:t>
                  </w:r>
                  <w:r>
                    <w:rPr>
                      <w:rFonts w:ascii="Times New Roman"/>
                      <w:color w:val="231F20"/>
                      <w:spacing w:val="-38"/>
                      <w:w w:val="99"/>
                      <w:sz w:val="18"/>
                    </w:rPr>
                    <w:t>t</w:t>
                  </w: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w w:val="99"/>
                      <w:sz w:val="18"/>
                    </w:rPr>
                    <w:t>J</w:t>
                  </w:r>
                  <w:r>
                    <w:rPr>
                      <w:rFonts w:ascii="宋体"/>
                      <w:color w:val="231F20"/>
                      <w:spacing w:val="-63"/>
                      <w:w w:val="200"/>
                      <w:sz w:val="18"/>
                    </w:rPr>
                    <w:t>]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  <w:tab/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Review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ab/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535583pt;margin-top:434.960938pt;width:35.4pt;height:11pt;mso-position-horizontal-relative:page;mso-position-vertical-relative:page;z-index:-5178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Scientific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000183pt;margin-top:449.133331pt;width:209.05pt;height:253.35pt;mso-position-horizontal-relative:page;mso-position-vertical-relative:page;z-index:-51760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82" w:right="0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Instrument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8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1990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0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2676—2681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73" w:lineRule="auto" w:before="36"/>
                    <w:ind w:left="82" w:right="17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1"/>
                      <w:sz w:val="18"/>
                      <w:szCs w:val="18"/>
                    </w:rPr>
                    <w:t>王福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军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"/>
                      <w:sz w:val="18"/>
                      <w:szCs w:val="18"/>
                    </w:rPr>
                    <w:t>计算流体动力学分</w:t>
                  </w:r>
                  <w:r>
                    <w:rPr>
                      <w:rFonts w:ascii="宋体" w:hAnsi="宋体" w:cs="宋体" w:eastAsia="宋体"/>
                      <w:color w:val="231F20"/>
                      <w:spacing w:val="-62"/>
                      <w:sz w:val="18"/>
                      <w:szCs w:val="18"/>
                    </w:rPr>
                    <w:t>析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87"/>
                      <w:sz w:val="18"/>
                      <w:szCs w:val="18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1"/>
                      <w:sz w:val="18"/>
                      <w:szCs w:val="18"/>
                    </w:rPr>
                    <w:t>北京</w:t>
                  </w:r>
                  <w:r>
                    <w:rPr>
                      <w:rFonts w:ascii="宋体" w:hAnsi="宋体" w:cs="宋体" w:eastAsia="宋体"/>
                      <w:color w:val="231F20"/>
                      <w:spacing w:val="-44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cs="宋体" w:eastAsia="宋体"/>
                      <w:color w:val="231F20"/>
                      <w:spacing w:val="1"/>
                      <w:sz w:val="18"/>
                      <w:szCs w:val="18"/>
                    </w:rPr>
                    <w:t>清华大学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出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 版社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2004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124—125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215—216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78" w:lineRule="auto" w:before="50"/>
                    <w:ind w:left="20" w:right="17" w:firstLine="62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Wang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Fujun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Analysis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computational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dynamics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87"/>
                      <w:sz w:val="18"/>
                      <w:szCs w:val="18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Beijing</w:t>
                  </w:r>
                  <w:r>
                    <w:rPr>
                      <w:rFonts w:ascii="宋体" w:hAnsi="宋体" w:cs="宋体" w:eastAsia="宋体"/>
                      <w:color w:val="231F20"/>
                      <w:spacing w:val="-30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Tsinghua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University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Pres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9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-30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2004</w:t>
                  </w:r>
                  <w:r>
                    <w:rPr>
                      <w:rFonts w:ascii="宋体" w:hAnsi="宋体" w:cs="宋体" w:eastAsia="宋体"/>
                      <w:color w:val="231F20"/>
                      <w:spacing w:val="-30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124— 125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215—216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97" w:lineRule="auto" w:before="4"/>
                    <w:ind w:left="82" w:right="17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Venugopal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"/>
                      <w:w w:val="92"/>
                      <w:sz w:val="18"/>
                    </w:rPr>
                    <w:t>A</w:t>
                  </w:r>
                  <w:r>
                    <w:rPr>
                      <w:rFonts w:ascii="宋体"/>
                      <w:color w:val="231F20"/>
                      <w:spacing w:val="4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Agrawal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"/>
                      <w:w w:val="92"/>
                      <w:sz w:val="18"/>
                    </w:rPr>
                    <w:t>A</w:t>
                  </w:r>
                  <w:r>
                    <w:rPr>
                      <w:rFonts w:ascii="宋体"/>
                      <w:color w:val="231F20"/>
                      <w:spacing w:val="4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Prabhu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9"/>
                      <w:sz w:val="18"/>
                    </w:rPr>
                    <w:t>S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2"/>
                      <w:sz w:val="18"/>
                    </w:rPr>
                    <w:t>V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Influence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blockage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shape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bluff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body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on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performance</w:t>
                  </w:r>
                  <w:r>
                    <w:rPr>
                      <w:rFonts w:ascii="Times New Roman"/>
                      <w:color w:val="231F20"/>
                      <w:spacing w:val="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vortex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flowmeter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with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wall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pressure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measuremen</w:t>
                  </w:r>
                  <w:r>
                    <w:rPr>
                      <w:rFonts w:ascii="Times New Roman"/>
                      <w:color w:val="231F20"/>
                      <w:spacing w:val="-43"/>
                      <w:w w:val="99"/>
                      <w:sz w:val="18"/>
                    </w:rPr>
                    <w:t>t</w:t>
                  </w: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w w:val="99"/>
                      <w:sz w:val="18"/>
                    </w:rPr>
                    <w:t>J</w:t>
                  </w:r>
                  <w:r>
                    <w:rPr>
                      <w:rFonts w:ascii="宋体"/>
                      <w:color w:val="231F20"/>
                      <w:spacing w:val="-63"/>
                      <w:w w:val="200"/>
                      <w:sz w:val="18"/>
                    </w:rPr>
                    <w:t>]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line="237" w:lineRule="exact" w:before="0"/>
                    <w:ind w:left="82" w:right="0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Measuremen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6"/>
                      <w:sz w:val="18"/>
                      <w:szCs w:val="18"/>
                    </w:rPr>
                    <w:t>t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2011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5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954—964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304" w:lineRule="auto" w:before="36"/>
                    <w:ind w:left="82" w:right="17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Wang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A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Chiu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1"/>
                      <w:sz w:val="18"/>
                      <w:szCs w:val="18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Y</w:t>
                  </w:r>
                  <w:r>
                    <w:rPr>
                      <w:rFonts w:ascii="宋体" w:hAnsi="宋体" w:cs="宋体" w:eastAsia="宋体"/>
                      <w:color w:val="231F20"/>
                      <w:spacing w:val="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Pham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0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Electromagnetic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energy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harvesting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1"/>
                      <w:sz w:val="18"/>
                      <w:szCs w:val="18"/>
                    </w:rPr>
                    <w:t>from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vibrations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induced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  <w:sz w:val="18"/>
                      <w:szCs w:val="18"/>
                    </w:rPr>
                    <w:t>by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3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Karman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vortex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stre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"/>
                      <w:w w:val="99"/>
                      <w:sz w:val="18"/>
                      <w:szCs w:val="18"/>
                    </w:rPr>
                    <w:t>e</w:t>
                  </w:r>
                  <w:r>
                    <w:rPr>
                      <w:rFonts w:ascii="宋体" w:hAnsi="宋体" w:cs="宋体" w:eastAsia="宋体"/>
                      <w:color w:val="231F20"/>
                      <w:spacing w:val="-180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Mechatronic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6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2012</w:t>
                  </w:r>
                  <w:r>
                    <w:rPr>
                      <w:rFonts w:ascii="宋体" w:hAnsi="宋体" w:cs="宋体" w:eastAsia="宋体"/>
                      <w:color w:val="231F20"/>
                      <w:spacing w:val="10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53"/>
                      <w:sz w:val="18"/>
                      <w:szCs w:val="18"/>
                    </w:rPr>
                    <w:t>2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6</w:t>
                  </w:r>
                  <w:r>
                    <w:rPr>
                      <w:rFonts w:ascii="宋体" w:hAnsi="宋体" w:cs="宋体" w:eastAsia="宋体"/>
                      <w:color w:val="231F20"/>
                      <w:spacing w:val="-5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3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746— 756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231" w:lineRule="exact" w:before="0"/>
                    <w:ind w:left="82" w:right="0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3"/>
                      <w:sz w:val="18"/>
                    </w:rPr>
                    <w:t>Tam</w:t>
                  </w:r>
                  <w:r>
                    <w:rPr>
                      <w:rFonts w:ascii="Times New Roman"/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Nguyen</w:t>
                  </w:r>
                  <w:r>
                    <w:rPr>
                      <w:rFonts w:ascii="Times New Roman"/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Ha</w:t>
                  </w:r>
                  <w:r>
                    <w:rPr>
                      <w:rFonts w:ascii="Times New Roman"/>
                      <w:color w:val="231F20"/>
                      <w:spacing w:val="1"/>
                      <w:w w:val="99"/>
                      <w:sz w:val="18"/>
                    </w:rPr>
                    <w:t>i</w:t>
                  </w:r>
                  <w:r>
                    <w:rPr>
                      <w:rFonts w:ascii="Times New Roman"/>
                      <w:color w:val="231F20"/>
                      <w:spacing w:val="15"/>
                      <w:w w:val="100"/>
                      <w:sz w:val="18"/>
                    </w:rPr>
                    <w:t>-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Dang</w:t>
                  </w:r>
                  <w:r>
                    <w:rPr>
                      <w:rFonts w:ascii="宋体"/>
                      <w:color w:val="231F20"/>
                      <w:spacing w:val="-30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Pham</w:t>
                  </w:r>
                  <w:r>
                    <w:rPr>
                      <w:rFonts w:ascii="Times New Roman"/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Huy</w:t>
                  </w:r>
                  <w:r>
                    <w:rPr>
                      <w:rFonts w:ascii="Times New Roman"/>
                      <w:color w:val="231F20"/>
                      <w:spacing w:val="15"/>
                      <w:w w:val="100"/>
                      <w:sz w:val="18"/>
                    </w:rPr>
                    <w:t>-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Tuan</w:t>
                  </w:r>
                  <w:r>
                    <w:rPr>
                      <w:rFonts w:ascii="宋体"/>
                      <w:color w:val="231F20"/>
                      <w:spacing w:val="-30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Wang</w:t>
                  </w:r>
                  <w:r>
                    <w:rPr>
                      <w:rFonts w:ascii="Times New Roman"/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Dung</w:t>
                  </w:r>
                  <w:r>
                    <w:rPr>
                      <w:rFonts w:ascii="Times New Roman"/>
                      <w:color w:val="231F20"/>
                      <w:w w:val="100"/>
                      <w:sz w:val="18"/>
                    </w:rPr>
                    <w:t>-</w:t>
                  </w:r>
                  <w:r>
                    <w:rPr>
                      <w:rFonts w:ascii="Times New Roman"/>
                      <w:w w:val="100"/>
                      <w:sz w:val="18"/>
                    </w:rPr>
                  </w:r>
                </w:p>
                <w:p>
                  <w:pPr>
                    <w:spacing w:line="278" w:lineRule="auto" w:before="78"/>
                    <w:ind w:left="82" w:right="19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miniature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  <w:sz w:val="18"/>
                      <w:szCs w:val="18"/>
                    </w:rPr>
                    <w:t>pneumatic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  <w:sz w:val="18"/>
                      <w:szCs w:val="18"/>
                    </w:rPr>
                    <w:t>energy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generator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using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Karman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  <w:sz w:val="18"/>
                      <w:szCs w:val="18"/>
                    </w:rPr>
                    <w:t>vortex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stree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40"/>
                      <w:w w:val="99"/>
                      <w:sz w:val="18"/>
                      <w:szCs w:val="18"/>
                    </w:rPr>
                    <w:t>t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Journal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  <w:sz w:val="18"/>
                      <w:szCs w:val="18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Wind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Engineering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  <w:sz w:val="18"/>
                      <w:szCs w:val="18"/>
                    </w:rPr>
                    <w:t>Industrial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  <w:sz w:val="18"/>
                      <w:szCs w:val="18"/>
                    </w:rPr>
                    <w:t>Aerodynamic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6"/>
                      <w:sz w:val="18"/>
                      <w:szCs w:val="18"/>
                    </w:rPr>
                    <w:t>s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2013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11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63"/>
                      <w:sz w:val="18"/>
                      <w:szCs w:val="18"/>
                    </w:rPr>
                    <w:t>6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4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40—48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463.425293pt;width:21.75pt;height:11.05pt;mso-position-horizontal-relative:page;mso-position-vertical-relative:page;z-index:-51736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8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491.925385pt;width:21.75pt;height:11.05pt;mso-position-horizontal-relative:page;mso-position-vertical-relative:page;z-index:-5171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8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534.675415pt;width:21.75pt;height:11.05pt;mso-position-horizontal-relative:page;mso-position-vertical-relative:page;z-index:-5168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9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618881pt;margin-top:564.204895pt;width:61.45pt;height:12.5pt;mso-position-horizontal-relative:page;mso-position-vertical-relative:page;z-index:-51664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36"/>
                      <w:w w:val="200"/>
                      <w:sz w:val="21"/>
                      <w:szCs w:val="21"/>
                    </w:rPr>
                    <w:t>[</w:t>
                  </w:r>
                  <w:r>
                    <w:rPr>
                      <w:rFonts w:ascii="宋体" w:hAnsi="宋体" w:cs="宋体" w:eastAsia="宋体"/>
                      <w:color w:val="231F20"/>
                      <w:sz w:val="21"/>
                      <w:szCs w:val="21"/>
                    </w:rPr>
                    <w:t>参考文</w:t>
                  </w:r>
                  <w:r>
                    <w:rPr>
                      <w:rFonts w:ascii="宋体" w:hAnsi="宋体" w:cs="宋体" w:eastAsia="宋体"/>
                      <w:color w:val="231F20"/>
                      <w:spacing w:val="-36"/>
                      <w:sz w:val="21"/>
                      <w:szCs w:val="21"/>
                    </w:rPr>
                    <w:t>献</w:t>
                  </w:r>
                  <w:r>
                    <w:rPr>
                      <w:rFonts w:ascii="宋体" w:hAnsi="宋体" w:cs="宋体" w:eastAsia="宋体"/>
                      <w:color w:val="231F20"/>
                      <w:w w:val="200"/>
                      <w:sz w:val="21"/>
                      <w:szCs w:val="21"/>
                    </w:rPr>
                    <w:t>]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06797pt;margin-top:588.15802pt;width:21.75pt;height:11.05pt;mso-position-horizontal-relative:page;mso-position-vertical-relative:page;z-index:-5164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1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430168pt;margin-top:588.115906pt;width:209.05pt;height:113.4pt;mso-position-horizontal-relative:page;mso-position-vertical-relative:page;z-index:-51616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82" w:right="0" w:firstLine="0"/>
                    <w:jc w:val="both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7"/>
                      <w:sz w:val="18"/>
                      <w:szCs w:val="18"/>
                    </w:rPr>
                    <w:t>包道日娜</w:t>
                  </w:r>
                  <w:r>
                    <w:rPr>
                      <w:rFonts w:ascii="宋体" w:hAnsi="宋体" w:cs="宋体" w:eastAsia="宋体"/>
                      <w:color w:val="231F20"/>
                      <w:spacing w:val="-38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7"/>
                      <w:sz w:val="18"/>
                      <w:szCs w:val="18"/>
                    </w:rPr>
                    <w:t>张晓阳</w:t>
                  </w:r>
                  <w:r>
                    <w:rPr>
                      <w:rFonts w:ascii="宋体" w:hAnsi="宋体" w:cs="宋体" w:eastAsia="宋体"/>
                      <w:color w:val="231F20"/>
                      <w:spacing w:val="-38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pacing w:val="7"/>
                      <w:sz w:val="18"/>
                      <w:szCs w:val="18"/>
                    </w:rPr>
                    <w:t>王元玥</w:t>
                  </w:r>
                  <w:r>
                    <w:rPr>
                      <w:rFonts w:ascii="宋体" w:hAnsi="宋体" w:cs="宋体" w:eastAsia="宋体"/>
                      <w:color w:val="231F20"/>
                      <w:spacing w:val="-38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等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7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7"/>
                      <w:sz w:val="18"/>
                      <w:szCs w:val="18"/>
                    </w:rPr>
                    <w:t>伞形风力发电机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伞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  <w:p>
                  <w:pPr>
                    <w:spacing w:line="280" w:lineRule="auto" w:before="43"/>
                    <w:ind w:left="20" w:right="17" w:firstLine="62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2"/>
                      <w:sz w:val="18"/>
                      <w:szCs w:val="18"/>
                    </w:rPr>
                    <w:t>形机构的设计与实验验</w:t>
                  </w:r>
                  <w:r>
                    <w:rPr>
                      <w:rFonts w:ascii="宋体" w:hAnsi="宋体" w:cs="宋体" w:eastAsia="宋体"/>
                      <w:color w:val="231F20"/>
                      <w:spacing w:val="-60"/>
                      <w:sz w:val="18"/>
                      <w:szCs w:val="18"/>
                    </w:rPr>
                    <w:t>证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w w:val="99"/>
                      <w:sz w:val="18"/>
                      <w:szCs w:val="18"/>
                    </w:rPr>
                    <w:t>J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]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2"/>
                      <w:sz w:val="18"/>
                      <w:szCs w:val="18"/>
                    </w:rPr>
                    <w:t>太阳能学报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2013</w:t>
                  </w:r>
                  <w:r>
                    <w:rPr>
                      <w:rFonts w:ascii="宋体" w:hAnsi="宋体" w:cs="宋体" w:eastAsia="宋体"/>
                      <w:color w:val="231F20"/>
                      <w:spacing w:val="-43"/>
                      <w:w w:val="200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34 </w:t>
                  </w: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1551—1555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line="307" w:lineRule="auto" w:before="9"/>
                    <w:ind w:left="20" w:right="17" w:firstLine="62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2"/>
                      <w:sz w:val="18"/>
                    </w:rPr>
                    <w:t>Bao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Daorin</w:t>
                  </w:r>
                  <w:r>
                    <w:rPr>
                      <w:rFonts w:ascii="Times New Roman"/>
                      <w:color w:val="231F20"/>
                      <w:spacing w:val="1"/>
                      <w:w w:val="96"/>
                      <w:sz w:val="18"/>
                    </w:rPr>
                    <w:t>a</w:t>
                  </w:r>
                  <w:r>
                    <w:rPr>
                      <w:rFonts w:ascii="宋体"/>
                      <w:color w:val="231F20"/>
                      <w:spacing w:val="-7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Zhang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Xiaoyan</w:t>
                  </w:r>
                  <w:r>
                    <w:rPr>
                      <w:rFonts w:ascii="Times New Roman"/>
                      <w:color w:val="231F20"/>
                      <w:spacing w:val="1"/>
                      <w:w w:val="94"/>
                      <w:sz w:val="18"/>
                    </w:rPr>
                    <w:t>g</w:t>
                  </w:r>
                  <w:r>
                    <w:rPr>
                      <w:rFonts w:ascii="宋体"/>
                      <w:color w:val="231F20"/>
                      <w:spacing w:val="-7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Wang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Yuanyu</w:t>
                  </w:r>
                  <w:r>
                    <w:rPr>
                      <w:rFonts w:ascii="Times New Roman"/>
                      <w:color w:val="231F20"/>
                      <w:spacing w:val="1"/>
                      <w:w w:val="96"/>
                      <w:sz w:val="18"/>
                    </w:rPr>
                    <w:t>e</w:t>
                  </w:r>
                  <w:r>
                    <w:rPr>
                      <w:rFonts w:ascii="宋体"/>
                      <w:color w:val="231F20"/>
                      <w:spacing w:val="-52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et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al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The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design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and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  <w:sz w:val="18"/>
                    </w:rPr>
                    <w:t>test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  <w:sz w:val="18"/>
                    </w:rPr>
                    <w:t>of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umbrella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capacity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 </w:t>
                  </w:r>
                  <w:r>
                    <w:rPr>
                      <w:rFonts w:ascii="Times New Roman"/>
                      <w:color w:val="231F20"/>
                      <w:spacing w:val="8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contral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mechanis</w:t>
                  </w:r>
                  <w:r>
                    <w:rPr>
                      <w:rFonts w:ascii="Times New Roman"/>
                      <w:color w:val="231F20"/>
                      <w:spacing w:val="-46"/>
                      <w:w w:val="92"/>
                      <w:sz w:val="18"/>
                    </w:rPr>
                    <w:t>m</w:t>
                  </w: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w w:val="99"/>
                      <w:sz w:val="18"/>
                    </w:rPr>
                    <w:t>J</w:t>
                  </w:r>
                  <w:r>
                    <w:rPr>
                      <w:rFonts w:ascii="宋体"/>
                      <w:color w:val="231F20"/>
                      <w:spacing w:val="-63"/>
                      <w:w w:val="200"/>
                      <w:sz w:val="18"/>
                    </w:rPr>
                    <w:t>]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.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Acta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Energiae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Solaris</w:t>
                  </w:r>
                  <w:r>
                    <w:rPr>
                      <w:rFonts w:ascii="Times New Roman"/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  <w:sz w:val="18"/>
                    </w:rPr>
                    <w:t>Sinic</w:t>
                  </w:r>
                  <w:r>
                    <w:rPr>
                      <w:rFonts w:ascii="Times New Roman"/>
                      <w:color w:val="231F20"/>
                      <w:spacing w:val="3"/>
                      <w:w w:val="97"/>
                      <w:sz w:val="18"/>
                    </w:rPr>
                    <w:t>a</w:t>
                  </w:r>
                  <w:r>
                    <w:rPr>
                      <w:rFonts w:ascii="宋体"/>
                      <w:color w:val="231F20"/>
                      <w:spacing w:val="-29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2013</w:t>
                  </w:r>
                  <w:r>
                    <w:rPr>
                      <w:rFonts w:ascii="宋体"/>
                      <w:color w:val="231F20"/>
                      <w:spacing w:val="-29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34</w:t>
                  </w:r>
                  <w:r>
                    <w:rPr>
                      <w:rFonts w:ascii="Times New Roman"/>
                      <w:sz w:val="18"/>
                    </w:rPr>
                  </w:r>
                </w:p>
                <w:p>
                  <w:pPr>
                    <w:spacing w:line="237" w:lineRule="exact" w:before="0"/>
                    <w:ind w:left="20" w:right="0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pacing w:val="-28"/>
                      <w:w w:val="200"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8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eastAsia="宋体"/>
                      <w:color w:val="231F20"/>
                      <w:spacing w:val="-63"/>
                      <w:w w:val="200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cs="宋体" w:eastAsia="宋体"/>
                      <w:color w:val="231F20"/>
                      <w:spacing w:val="-45"/>
                      <w:w w:val="200"/>
                      <w:sz w:val="18"/>
                      <w:szCs w:val="18"/>
                    </w:rPr>
                    <w:t>: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1551—1555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r>
                </w:p>
                <w:p>
                  <w:pPr>
                    <w:spacing w:before="43"/>
                    <w:ind w:left="82" w:right="0" w:firstLine="0"/>
                    <w:jc w:val="both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w w:val="96"/>
                      <w:sz w:val="18"/>
                    </w:rPr>
                    <w:t>Sanchez</w:t>
                  </w:r>
                  <w:r>
                    <w:rPr>
                      <w:rFonts w:ascii="Times New Roman"/>
                      <w:color w:val="231F20"/>
                      <w:w w:val="100"/>
                      <w:sz w:val="18"/>
                    </w:rPr>
                    <w:t>-</w:t>
                  </w:r>
                  <w:r>
                    <w:rPr>
                      <w:rFonts w:ascii="Times New Roman"/>
                      <w:color w:val="231F20"/>
                      <w:spacing w:val="-15"/>
                      <w:w w:val="10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Sanz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7"/>
                      <w:sz w:val="18"/>
                    </w:rPr>
                    <w:t>M</w:t>
                  </w:r>
                  <w:r>
                    <w:rPr>
                      <w:rFonts w:ascii="宋体"/>
                      <w:color w:val="231F20"/>
                      <w:spacing w:val="-15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8"/>
                      <w:sz w:val="18"/>
                    </w:rPr>
                    <w:t>Fernandez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1"/>
                      <w:sz w:val="18"/>
                    </w:rPr>
                    <w:t>B</w:t>
                  </w:r>
                  <w:r>
                    <w:rPr>
                      <w:rFonts w:ascii="宋体"/>
                      <w:color w:val="231F20"/>
                      <w:spacing w:val="-15"/>
                      <w:w w:val="200"/>
                      <w:sz w:val="18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Velazquez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  <w:sz w:val="18"/>
                    </w:rPr>
                    <w:t>A.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18"/>
                    </w:rPr>
                    <w:t>Energ</w:t>
                  </w:r>
                  <w:r>
                    <w:rPr>
                      <w:rFonts w:ascii="Times New Roman"/>
                      <w:color w:val="231F20"/>
                      <w:spacing w:val="1"/>
                      <w:w w:val="95"/>
                      <w:sz w:val="18"/>
                    </w:rPr>
                    <w:t>y</w:t>
                  </w:r>
                  <w:r>
                    <w:rPr>
                      <w:rFonts w:ascii="Times New Roman"/>
                      <w:color w:val="231F20"/>
                      <w:w w:val="100"/>
                      <w:sz w:val="18"/>
                    </w:rPr>
                    <w:t>-</w:t>
                  </w:r>
                  <w:r>
                    <w:rPr>
                      <w:rFonts w:ascii="Times New Roman"/>
                      <w:w w:val="100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591.675415pt;width:26.25pt;height:11.05pt;mso-position-horizontal-relative:page;mso-position-vertical-relative:page;z-index:-51592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0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06797pt;margin-top:632.01062pt;width:21.75pt;height:11.05pt;mso-position-horizontal-relative:page;mso-position-vertical-relative:page;z-index:-5156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1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63797pt;margin-top:648.675415pt;width:26.25pt;height:11.05pt;mso-position-horizontal-relative:page;mso-position-vertical-relative:page;z-index:-5154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z w:val="18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1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06797pt;margin-top:690.480713pt;width:21.75pt;height:11.05pt;mso-position-horizontal-relative:page;mso-position-vertical-relative:page;z-index:-51520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/>
                      <w:color w:val="231F20"/>
                      <w:spacing w:val="-28"/>
                      <w:w w:val="200"/>
                      <w:sz w:val="18"/>
                    </w:rPr>
                    <w:t>[</w:t>
                  </w:r>
                  <w:r>
                    <w:rPr>
                      <w:rFonts w:ascii="Times New Roman"/>
                      <w:color w:val="231F20"/>
                      <w:spacing w:val="-28"/>
                      <w:sz w:val="18"/>
                    </w:rPr>
                    <w:t>2</w:t>
                  </w:r>
                  <w:r>
                    <w:rPr>
                      <w:rFonts w:ascii="宋体"/>
                      <w:color w:val="231F20"/>
                      <w:w w:val="200"/>
                      <w:sz w:val="18"/>
                    </w:rPr>
                    <w:t>]</w:t>
                  </w:r>
                  <w:r>
                    <w:rPr>
                      <w:rFonts w:ascii="宋体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149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711472pt;margin-top:202.680054pt;width:12pt;height:25.1pt;mso-position-horizontal-relative:page;mso-position-vertical-relative:page;z-index:-5147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i/>
                      <w:color w:val="050100"/>
                      <w:spacing w:val="-1"/>
                      <w:w w:val="10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050100"/>
                      <w:w w:val="103"/>
                      <w:position w:val="-4"/>
                      <w:sz w:val="9"/>
                    </w:rPr>
                    <w:t>m</w:t>
                  </w:r>
                  <w:r>
                    <w:rPr>
                      <w:rFonts w:ascii="Times New Roman" w:hAnsi="Times New Roman"/>
                      <w:color w:val="050100"/>
                      <w:spacing w:val="-1"/>
                      <w:w w:val="100"/>
                      <w:sz w:val="16"/>
                    </w:rPr>
                    <w:t>/</w:t>
                  </w:r>
                  <w:r>
                    <w:rPr>
                      <w:rFonts w:ascii="Times New Roman" w:hAnsi="Times New Roman"/>
                      <w:color w:val="050100"/>
                      <w:spacing w:val="-50"/>
                      <w:w w:val="100"/>
                      <w:sz w:val="16"/>
                    </w:rPr>
                    <w:t>m</w:t>
                  </w:r>
                  <w:r>
                    <w:rPr>
                      <w:rFonts w:ascii="宋体" w:hAnsi="宋体"/>
                      <w:color w:val="231F20"/>
                      <w:spacing w:val="-50"/>
                      <w:w w:val="100"/>
                      <w:sz w:val="16"/>
                    </w:rPr>
                    <w:t>·</w:t>
                  </w:r>
                  <w:r>
                    <w:rPr>
                      <w:rFonts w:ascii="Times New Roman" w:hAnsi="Times New Roman"/>
                      <w:color w:val="050100"/>
                      <w:w w:val="100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719879pt;margin-top:197.409836pt;width:6.7pt;height:7.25pt;mso-position-horizontal-relative:page;mso-position-vertical-relative:page;z-index:-51448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97"/>
                      <w:position w:val="1"/>
                      <w:sz w:val="6"/>
                      <w:szCs w:val="6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3"/>
                      <w:sz w:val="9"/>
                      <w:szCs w:val="9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162.064438pt;width:.1pt;height:11.95pt;mso-position-horizontal-relative:page;mso-position-vertical-relative:page;z-index:-5142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174.006561pt;width:.1pt;height:11.95pt;mso-position-horizontal-relative:page;mso-position-vertical-relative:page;z-index:-5140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185.948669pt;width:.1pt;height:11.95pt;mso-position-horizontal-relative:page;mso-position-vertical-relative:page;z-index:-5137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197.889801pt;width:.1pt;height:11.95pt;mso-position-horizontal-relative:page;mso-position-vertical-relative:page;z-index:-5135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209.831924pt;width:.1pt;height:11.9pt;mso-position-horizontal-relative:page;mso-position-vertical-relative:page;z-index:-5132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221.707962pt;width:.1pt;height:11.95pt;mso-position-horizontal-relative:page;mso-position-vertical-relative:page;z-index:-5130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233.650085pt;width:.1pt;height:11.95pt;mso-position-horizontal-relative:page;mso-position-vertical-relative:page;z-index:-5128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245.591202pt;width:.1pt;height:11.95pt;mso-position-horizontal-relative:page;mso-position-vertical-relative:page;z-index:-5125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5.623993pt;margin-top:257.534332pt;width:.1pt;height:11.95pt;mso-position-horizontal-relative:page;mso-position-vertical-relative:page;z-index:-5123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613708pt;margin-top:256.29834pt;width:.1pt;height:.1pt;mso-position-horizontal-relative:page;mso-position-vertical-relative:page;z-index:-512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0.527985pt;margin-top:257.068817pt;width:.1pt;height:.1pt;mso-position-horizontal-relative:page;mso-position-vertical-relative:page;z-index:-51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6.373322pt;margin-top:256.07373pt;width:.1pt;height:.1pt;mso-position-horizontal-relative:page;mso-position-vertical-relative:page;z-index:-51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4.113159pt;margin-top:250.699814pt;width:.1pt;height:.1pt;mso-position-horizontal-relative:page;mso-position-vertical-relative:page;z-index:-51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0.026428pt;margin-top:245.989639pt;width:.1pt;height:.1pt;mso-position-horizontal-relative:page;mso-position-vertical-relative:page;z-index:-51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55.938705pt;margin-top:244.795334pt;width:.1pt;height:.1pt;mso-position-horizontal-relative:page;mso-position-vertical-relative:page;z-index:-51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4.810562pt;margin-top:159.697830pt;width:11.25pt;height:.1pt;mso-position-horizontal-relative:page;mso-position-vertical-relative:page;z-index:-510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5.1968pt;margin-top:85.377777pt;width:481.9pt;height:12pt;mso-position-horizontal-relative:page;mso-position-vertical-relative:page;z-index:-5104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7.633316pt;margin-top:159.111328pt;width:18.4pt;height:12pt;mso-position-horizontal-relative:page;mso-position-vertical-relative:page;z-index:-5101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7.633316pt;margin-top:176.685577pt;width:18.4pt;height:12pt;mso-position-horizontal-relative:page;mso-position-vertical-relative:page;z-index:-5099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7.633316pt;margin-top:186.359207pt;width:18.4pt;height:12pt;mso-position-horizontal-relative:page;mso-position-vertical-relative:page;z-index:-5096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7.633316pt;margin-top:196.033844pt;width:18.4pt;height:12pt;mso-position-horizontal-relative:page;mso-position-vertical-relative:page;z-index:-5094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6199pt;margin-top:198.690247pt;width:14.6pt;height:12pt;mso-position-horizontal-relative:page;mso-position-vertical-relative:page;z-index:-5092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6199pt;margin-top:208.850418pt;width:14.6pt;height:12pt;mso-position-horizontal-relative:page;mso-position-vertical-relative:page;z-index:-5089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50" w:h="16500"/>
          <w:pgMar w:top="1560" w:bottom="0" w:left="880" w:right="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5.196899pt;margin-top:96.377777pt;width:481.9pt;height:.1pt;mso-position-horizontal-relative:page;mso-position-vertical-relative:page;z-index:-50872" coordorigin="1304,1928" coordsize="9638,2">
            <v:shape style="position:absolute;left:1304;top:1928;width:9638;height:2" coordorigin="1304,1928" coordsize="9638,0" path="m1304,1928l10942,1928e" filled="false" stroked="true" strokeweight=".4252pt" strokecolor="#231f20">
              <v:path arrowok="t"/>
            </v:shape>
            <w10:wrap type="none"/>
          </v:group>
        </w:pict>
      </w:r>
      <w:r>
        <w:rPr/>
        <w:pict>
          <v:shape style="position:absolute;margin-left:73.196899pt;margin-top:83.668724pt;width:15.5pt;height:11pt;mso-position-horizontal-relative:page;mso-position-vertical-relative:page;z-index:-5084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330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640137pt;margin-top:83.633194pt;width:11pt;height:11pt;mso-position-horizontal-relative:page;mso-position-vertical-relative:page;z-index:-50824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太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639709pt;margin-top:83.633194pt;width:11pt;height:11pt;mso-position-horizontal-relative:page;mso-position-vertical-relative:page;z-index:-50800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阳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39282pt;margin-top:83.633194pt;width:11pt;height:11pt;mso-position-horizontal-relative:page;mso-position-vertical-relative:page;z-index:-50776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能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638824pt;margin-top:83.633194pt;width:11pt;height:11pt;mso-position-horizontal-relative:page;mso-position-vertical-relative:page;z-index:-50752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学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638397pt;margin-top:83.633194pt;width:11pt;height:11pt;mso-position-horizontal-relative:page;mso-position-vertical-relative:page;z-index:-50728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报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960693pt;margin-top:83.633194pt;width:21.1pt;height:11.05pt;mso-position-horizontal-relative:page;mso-position-vertical-relative:page;z-index:-50704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sz w:val="18"/>
                      <w:szCs w:val="18"/>
                    </w:rPr>
                    <w:t>39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z w:val="18"/>
                      <w:szCs w:val="18"/>
                    </w:rPr>
                    <w:t>卷</w:t>
                  </w:r>
                  <w:r>
                    <w:rPr>
                      <w:rFonts w:ascii="宋体" w:hAnsi="宋体" w:cs="宋体" w:eastAsia="宋体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217537pt;margin-top:138.864746pt;width:457.8pt;height:35.25pt;mso-position-horizontal-relative:page;mso-position-vertical-relative:page;z-index:-50680" type="#_x0000_t202" filled="false" stroked="false">
            <v:textbox inset="0,0,0,0">
              <w:txbxContent>
                <w:p>
                  <w:pPr>
                    <w:spacing w:line="306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spacing w:val="-1"/>
                      <w:w w:val="100"/>
                      <w:sz w:val="28"/>
                    </w:rPr>
                    <w:t>ANA</w:t>
                  </w:r>
                  <w:r>
                    <w:rPr>
                      <w:rFonts w:ascii="Times New Roman"/>
                      <w:b/>
                      <w:color w:val="231F20"/>
                      <w:spacing w:val="-26"/>
                      <w:w w:val="99"/>
                      <w:sz w:val="28"/>
                    </w:rPr>
                    <w:t>L</w:t>
                  </w:r>
                  <w:r>
                    <w:rPr>
                      <w:rFonts w:ascii="Times New Roman"/>
                      <w:b/>
                      <w:color w:val="231F20"/>
                      <w:spacing w:val="-1"/>
                      <w:w w:val="100"/>
                      <w:sz w:val="28"/>
                    </w:rPr>
                    <w:t>YSI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S</w:t>
                  </w:r>
                  <w:r>
                    <w:rPr>
                      <w:rFonts w:ascii="Times New Roman"/>
                      <w:b/>
                      <w:color w:val="231F20"/>
                      <w:spacing w:val="-16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spacing w:val="-1"/>
                      <w:w w:val="100"/>
                      <w:sz w:val="28"/>
                    </w:rPr>
                    <w:t>AN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D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spacing w:val="-1"/>
                      <w:w w:val="100"/>
                      <w:sz w:val="28"/>
                    </w:rPr>
                    <w:t>CALCUL</w:t>
                  </w:r>
                  <w:r>
                    <w:rPr>
                      <w:rFonts w:ascii="Times New Roman"/>
                      <w:b/>
                      <w:color w:val="231F20"/>
                      <w:spacing w:val="-21"/>
                      <w:w w:val="100"/>
                      <w:sz w:val="28"/>
                    </w:rPr>
                    <w:t>A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TION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w w:val="99"/>
                      <w:sz w:val="28"/>
                    </w:rPr>
                    <w:t>OF</w:t>
                  </w:r>
                  <w:r>
                    <w:rPr>
                      <w:rFonts w:ascii="Times New Roman"/>
                      <w:b/>
                      <w:color w:val="231F20"/>
                      <w:spacing w:val="-11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spacing w:val="-1"/>
                      <w:w w:val="100"/>
                      <w:sz w:val="28"/>
                    </w:rPr>
                    <w:t>STRUCTUR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E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 OPTIMIZ</w:t>
                  </w:r>
                  <w:r>
                    <w:rPr>
                      <w:rFonts w:ascii="Times New Roman"/>
                      <w:b/>
                      <w:color w:val="231F20"/>
                      <w:spacing w:val="-22"/>
                      <w:w w:val="100"/>
                      <w:sz w:val="28"/>
                    </w:rPr>
                    <w:t>A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TION </w:t>
                  </w:r>
                  <w:r>
                    <w:rPr>
                      <w:rFonts w:ascii="Times New Roman"/>
                      <w:b/>
                      <w:color w:val="231F20"/>
                      <w:w w:val="99"/>
                      <w:sz w:val="28"/>
                    </w:rPr>
                    <w:t>OF</w:t>
                  </w:r>
                  <w:r>
                    <w:rPr>
                      <w:rFonts w:ascii="Times New Roman"/>
                      <w:sz w:val="28"/>
                    </w:rPr>
                  </w:r>
                </w:p>
                <w:p>
                  <w:pPr>
                    <w:spacing w:before="63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WIND</w:t>
                  </w:r>
                  <w:r>
                    <w:rPr>
                      <w:rFonts w:ascii="Times New Roman"/>
                      <w:b/>
                      <w:color w:val="231F20"/>
                      <w:spacing w:val="-6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TURBINE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spacing w:val="-1"/>
                      <w:w w:val="100"/>
                      <w:sz w:val="28"/>
                    </w:rPr>
                    <w:t>USIN</w:t>
                  </w:r>
                  <w:r>
                    <w:rPr>
                      <w:rFonts w:ascii="Times New Roman"/>
                      <w:b/>
                      <w:color w:val="231F20"/>
                      <w:w w:val="100"/>
                      <w:sz w:val="28"/>
                    </w:rPr>
                    <w:t>G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 KARMAN</w:t>
                  </w:r>
                  <w:r>
                    <w:rPr>
                      <w:rFonts w:ascii="Times New Roman"/>
                      <w:b/>
                      <w:color w:val="231F20"/>
                      <w:spacing w:val="-6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color w:val="231F20"/>
                      <w:spacing w:val="-6"/>
                      <w:w w:val="100"/>
                      <w:sz w:val="28"/>
                    </w:rPr>
                    <w:t>V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O</w:t>
                  </w:r>
                  <w:r>
                    <w:rPr>
                      <w:rFonts w:ascii="Times New Roman"/>
                      <w:b/>
                      <w:color w:val="231F20"/>
                      <w:spacing w:val="-10"/>
                      <w:sz w:val="28"/>
                    </w:rPr>
                    <w:t>R</w:t>
                  </w:r>
                  <w:r>
                    <w:rPr>
                      <w:rFonts w:ascii="Times New Roman"/>
                      <w:b/>
                      <w:color w:val="231F20"/>
                      <w:sz w:val="28"/>
                    </w:rPr>
                    <w:t>TEX </w:t>
                  </w:r>
                  <w:r>
                    <w:rPr>
                      <w:rFonts w:ascii="Times New Roman"/>
                      <w:b/>
                      <w:color w:val="231F20"/>
                      <w:spacing w:val="-1"/>
                      <w:sz w:val="28"/>
                    </w:rPr>
                    <w:t>STREET</w:t>
                  </w:r>
                  <w:r>
                    <w:rPr>
                      <w:rFonts w:ascii="Times New Roman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41925pt;margin-top:198.608093pt;width:353.4pt;height:27.1pt;mso-position-horizontal-relative:page;mso-position-vertical-relative:page;z-index:-50656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color w:val="231F20"/>
                      <w:w w:val="94"/>
                      <w:sz w:val="23"/>
                    </w:rPr>
                    <w:t>Zhou</w:t>
                  </w:r>
                  <w:r>
                    <w:rPr>
                      <w:rFonts w:ascii="Times New Roman"/>
                      <w:color w:val="231F20"/>
                      <w:sz w:val="23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23"/>
                    </w:rPr>
                    <w:t>Yunlon</w:t>
                  </w:r>
                  <w:r>
                    <w:rPr>
                      <w:rFonts w:ascii="Times New Roman"/>
                      <w:color w:val="231F20"/>
                      <w:spacing w:val="1"/>
                      <w:w w:val="95"/>
                      <w:sz w:val="23"/>
                    </w:rPr>
                    <w:t>g</w:t>
                  </w:r>
                  <w:r>
                    <w:rPr>
                      <w:rFonts w:ascii="宋体"/>
                      <w:color w:val="231F20"/>
                      <w:w w:val="200"/>
                      <w:sz w:val="23"/>
                    </w:rPr>
                    <w:t>,</w:t>
                  </w:r>
                  <w:r>
                    <w:rPr>
                      <w:rFonts w:ascii="Times New Roman"/>
                      <w:color w:val="231F20"/>
                      <w:w w:val="95"/>
                      <w:sz w:val="23"/>
                    </w:rPr>
                    <w:t>Liu</w:t>
                  </w:r>
                  <w:r>
                    <w:rPr>
                      <w:rFonts w:ascii="Times New Roman"/>
                      <w:color w:val="231F20"/>
                      <w:sz w:val="23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5"/>
                      <w:sz w:val="23"/>
                    </w:rPr>
                    <w:t>Qichao</w:t>
                  </w:r>
                  <w:r>
                    <w:rPr>
                      <w:rFonts w:ascii="Times New Roman"/>
                      <w:sz w:val="23"/>
                    </w:rPr>
                  </w:r>
                </w:p>
                <w:p>
                  <w:pPr>
                    <w:spacing w:before="35"/>
                    <w:ind w:left="0" w:right="0" w:firstLine="0"/>
                    <w:jc w:val="center"/>
                    <w:rPr>
                      <w:rFonts w:ascii="宋体" w:hAnsi="宋体" w:cs="宋体" w:eastAsia="宋体"/>
                      <w:sz w:val="17"/>
                      <w:szCs w:val="17"/>
                    </w:rPr>
                  </w:pPr>
                  <w:r>
                    <w:rPr>
                      <w:rFonts w:ascii="宋体"/>
                      <w:color w:val="231F20"/>
                      <w:spacing w:val="-26"/>
                      <w:w w:val="200"/>
                      <w:sz w:val="17"/>
                    </w:rPr>
                    <w:t>(</w:t>
                  </w:r>
                  <w:r>
                    <w:rPr>
                      <w:rFonts w:ascii="Times New Roman"/>
                      <w:i/>
                      <w:color w:val="231F20"/>
                      <w:w w:val="92"/>
                      <w:sz w:val="17"/>
                    </w:rPr>
                    <w:t>College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2"/>
                      <w:sz w:val="17"/>
                    </w:rPr>
                    <w:t>of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6"/>
                      <w:sz w:val="17"/>
                    </w:rPr>
                    <w:t>Energy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and </w:t>
                  </w:r>
                  <w:r>
                    <w:rPr>
                      <w:rFonts w:ascii="Times New Roman"/>
                      <w:i/>
                      <w:color w:val="231F20"/>
                      <w:w w:val="91"/>
                      <w:sz w:val="17"/>
                    </w:rPr>
                    <w:t>Power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6"/>
                      <w:sz w:val="17"/>
                    </w:rPr>
                    <w:t>Engineerin</w:t>
                  </w:r>
                  <w:r>
                    <w:rPr>
                      <w:rFonts w:ascii="Times New Roman"/>
                      <w:i/>
                      <w:color w:val="231F20"/>
                      <w:spacing w:val="2"/>
                      <w:w w:val="96"/>
                      <w:sz w:val="17"/>
                    </w:rPr>
                    <w:t>g</w:t>
                  </w:r>
                  <w:r>
                    <w:rPr>
                      <w:rFonts w:ascii="宋体"/>
                      <w:color w:val="231F20"/>
                      <w:spacing w:val="-43"/>
                      <w:w w:val="200"/>
                      <w:sz w:val="17"/>
                    </w:rPr>
                    <w:t>,</w:t>
                  </w:r>
                  <w:r>
                    <w:rPr>
                      <w:rFonts w:ascii="Times New Roman"/>
                      <w:i/>
                      <w:color w:val="231F20"/>
                      <w:w w:val="94"/>
                      <w:sz w:val="17"/>
                    </w:rPr>
                    <w:t>Northeast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2"/>
                      <w:sz w:val="17"/>
                    </w:rPr>
                    <w:t>Electric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1"/>
                      <w:sz w:val="17"/>
                    </w:rPr>
                    <w:t>Power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i/>
                      <w:color w:val="231F20"/>
                      <w:w w:val="93"/>
                      <w:sz w:val="17"/>
                    </w:rPr>
                    <w:t>Universit</w:t>
                  </w:r>
                  <w:r>
                    <w:rPr>
                      <w:rFonts w:ascii="Times New Roman"/>
                      <w:i/>
                      <w:color w:val="231F20"/>
                      <w:spacing w:val="3"/>
                      <w:w w:val="93"/>
                      <w:sz w:val="17"/>
                    </w:rPr>
                    <w:t>y</w:t>
                  </w:r>
                  <w:r>
                    <w:rPr>
                      <w:rFonts w:ascii="宋体"/>
                      <w:color w:val="231F20"/>
                      <w:spacing w:val="-43"/>
                      <w:w w:val="200"/>
                      <w:sz w:val="17"/>
                    </w:rPr>
                    <w:t>,</w:t>
                  </w:r>
                  <w:r>
                    <w:rPr>
                      <w:rFonts w:ascii="Times New Roman"/>
                      <w:i/>
                      <w:color w:val="231F20"/>
                      <w:w w:val="99"/>
                      <w:sz w:val="17"/>
                    </w:rPr>
                    <w:t>Jilin</w:t>
                  </w:r>
                  <w:r>
                    <w:rPr>
                      <w:rFonts w:ascii="Times New Roman"/>
                      <w:i/>
                      <w:color w:val="231F20"/>
                      <w:sz w:val="17"/>
                    </w:rPr>
                    <w:t> </w:t>
                  </w:r>
                  <w:r>
                    <w:rPr>
                      <w:rFonts w:ascii="Times New Roman"/>
                      <w:color w:val="231F20"/>
                      <w:sz w:val="17"/>
                    </w:rPr>
                    <w:t>132012</w:t>
                  </w:r>
                  <w:r>
                    <w:rPr>
                      <w:rFonts w:ascii="宋体"/>
                      <w:color w:val="231F20"/>
                      <w:spacing w:val="-43"/>
                      <w:w w:val="200"/>
                      <w:sz w:val="17"/>
                    </w:rPr>
                    <w:t>,</w:t>
                  </w:r>
                  <w:r>
                    <w:rPr>
                      <w:rFonts w:ascii="Times New Roman"/>
                      <w:i/>
                      <w:color w:val="231F20"/>
                      <w:w w:val="97"/>
                      <w:sz w:val="17"/>
                    </w:rPr>
                    <w:t>Chin</w:t>
                  </w:r>
                  <w:r>
                    <w:rPr>
                      <w:rFonts w:ascii="Times New Roman"/>
                      <w:i/>
                      <w:color w:val="231F20"/>
                      <w:spacing w:val="-26"/>
                      <w:sz w:val="17"/>
                    </w:rPr>
                    <w:t>a</w:t>
                  </w:r>
                  <w:r>
                    <w:rPr>
                      <w:rFonts w:ascii="宋体"/>
                      <w:color w:val="231F20"/>
                      <w:w w:val="200"/>
                      <w:sz w:val="17"/>
                    </w:rPr>
                    <w:t>)</w:t>
                  </w:r>
                  <w:r>
                    <w:rPr>
                      <w:rFonts w:ascii="宋体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1968pt;margin-top:240.324707pt;width:483.85pt;height:164.9pt;mso-position-horizontal-relative:page;mso-position-vertical-relative:page;z-index:-50632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  <w:ind w:right="0"/>
                    <w:jc w:val="both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b/>
                      <w:color w:val="231F20"/>
                      <w:w w:val="96"/>
                    </w:rPr>
                    <w:t>Abstract</w:t>
                  </w:r>
                  <w:r>
                    <w:rPr>
                      <w:color w:val="231F20"/>
                      <w:spacing w:val="8"/>
                      <w:w w:val="200"/>
                    </w:rPr>
                    <w:t>:</w:t>
                  </w:r>
                  <w:r>
                    <w:rPr>
                      <w:rFonts w:ascii="Times New Roman"/>
                      <w:color w:val="231F20"/>
                      <w:w w:val="92"/>
                    </w:rPr>
                    <w:t>A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</w:rPr>
                    <w:t>new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</w:rPr>
                    <w:t>wind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turbine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2"/>
                    </w:rPr>
                    <w:t>was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8"/>
                    </w:rPr>
                    <w:t>designed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and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characteristics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</w:rPr>
                    <w:t>Karman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</w:rPr>
                    <w:t>vortex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87"/>
                    </w:rPr>
                    <w:t>flow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6"/>
                    </w:rPr>
                    <w:t>filed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2"/>
                    </w:rPr>
                    <w:t>was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studied</w:t>
                  </w:r>
                  <w:r>
                    <w:rPr>
                      <w:rFonts w:ascii="Times New Roman"/>
                      <w:color w:val="231F20"/>
                      <w:spacing w:val="8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7"/>
                    </w:rPr>
                    <w:t>numerically</w:t>
                  </w:r>
                  <w:r>
                    <w:rPr>
                      <w:rFonts w:ascii="Times New Roman"/>
                    </w:rPr>
                  </w:r>
                </w:p>
                <w:p>
                  <w:pPr>
                    <w:pStyle w:val="BodyText"/>
                    <w:spacing w:line="300" w:lineRule="atLeast" w:before="5"/>
                    <w:ind w:right="17"/>
                    <w:jc w:val="both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using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Fluent.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optimization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design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wind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turbine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</w:rPr>
                    <w:t>was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conducted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comparing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speed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values.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comparative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analyses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four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kinds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impeding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body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with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different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cros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7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section</w:t>
                  </w:r>
                  <w:r>
                    <w:rPr>
                      <w:color w:val="231F20"/>
                      <w:spacing w:val="-20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such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trapezoida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"/>
                      <w:w w:val="97"/>
                    </w:rPr>
                    <w:t>l</w:t>
                  </w:r>
                  <w:r>
                    <w:rPr>
                      <w:color w:val="231F20"/>
                      <w:spacing w:val="-20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circula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9"/>
                    </w:rPr>
                    <w:t>r</w:t>
                  </w:r>
                  <w:r>
                    <w:rPr>
                      <w:color w:val="231F20"/>
                      <w:spacing w:val="-20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square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triangular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sections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were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carried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out.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It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found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that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impeding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body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with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trapezoidal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shape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cros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0"/>
                      <w:w w:val="97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10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32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section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 best.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Changing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size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ratio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characteristic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length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trapezoidal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impeding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body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pipe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height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well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geometric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parameters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trapezoidal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shap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9"/>
                    </w:rPr>
                    <w:t>e</w:t>
                  </w:r>
                  <w:r>
                    <w:rPr>
                      <w:color w:val="231F20"/>
                      <w:spacing w:val="-29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comparatively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analyzing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peak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value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speed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directio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6"/>
                      <w:w w:val="98"/>
                    </w:rPr>
                    <w:t>n</w:t>
                  </w:r>
                  <w:r>
                    <w:rPr>
                      <w:color w:val="231F20"/>
                      <w:spacing w:val="-29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best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size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ratio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0.35</w:t>
                  </w:r>
                  <w:r>
                    <w:rPr>
                      <w:color w:val="231F20"/>
                      <w:spacing w:val="-31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base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angle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60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°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equivalent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height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0.5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can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be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obtained.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Through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extracting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5"/>
                    </w:rPr>
                    <w:t>analyzing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peak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value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speed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w w:val="99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8"/>
                    </w:rPr>
                    <w:t>direction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different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location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behind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impeding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bod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5"/>
                      <w:w w:val="94"/>
                    </w:rPr>
                    <w:t>y</w:t>
                  </w:r>
                  <w:r>
                    <w:rPr>
                      <w:color w:val="231F20"/>
                      <w:spacing w:val="-22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results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showed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when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distance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between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axis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impeding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body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3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times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characteristic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length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86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-2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fluid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6"/>
                    </w:rPr>
                    <w:t>impeding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4"/>
                    </w:rPr>
                    <w:t>bod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spacing w:val="1"/>
                      <w:w w:val="94"/>
                    </w:rPr>
                    <w:t>y</w:t>
                  </w:r>
                  <w:r>
                    <w:rPr>
                      <w:color w:val="231F20"/>
                      <w:spacing w:val="-50"/>
                      <w:w w:val="2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best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3"/>
                    </w:rPr>
                    <w:t>power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7"/>
                    </w:rPr>
                    <w:t>output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can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9"/>
                    </w:rPr>
                    <w:t>be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31F20"/>
                      <w:w w:val="92"/>
                    </w:rPr>
                    <w:t>got.</w:t>
                  </w:r>
                  <w:r>
                    <w:rPr>
                      <w:rFonts w:ascii="Times New Roman" w:hAnsi="Times New Roman" w:cs="Times New Roman" w:eastAsia="Times New Roman"/>
                    </w:rPr>
                  </w:r>
                </w:p>
                <w:p>
                  <w:pPr>
                    <w:pStyle w:val="BodyText"/>
                    <w:spacing w:line="240" w:lineRule="auto" w:before="28"/>
                    <w:ind w:right="0"/>
                    <w:jc w:val="both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b/>
                      <w:color w:val="231F20"/>
                      <w:w w:val="95"/>
                    </w:rPr>
                    <w:t>Keywords</w:t>
                  </w:r>
                  <w:r>
                    <w:rPr>
                      <w:color w:val="231F20"/>
                      <w:w w:val="200"/>
                    </w:rPr>
                    <w:t>: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structur</w:t>
                  </w:r>
                  <w:r>
                    <w:rPr>
                      <w:rFonts w:ascii="Times New Roman"/>
                      <w:color w:val="231F20"/>
                      <w:spacing w:val="1"/>
                      <w:w w:val="99"/>
                    </w:rPr>
                    <w:t>e</w:t>
                  </w:r>
                  <w:r>
                    <w:rPr>
                      <w:color w:val="231F20"/>
                      <w:spacing w:val="-50"/>
                      <w:w w:val="200"/>
                    </w:rPr>
                    <w:t>;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shape</w:t>
                  </w:r>
                  <w:r>
                    <w:rPr>
                      <w:color w:val="231F20"/>
                      <w:spacing w:val="-50"/>
                      <w:w w:val="200"/>
                    </w:rPr>
                    <w:t>;</w:t>
                  </w:r>
                  <w:r>
                    <w:rPr>
                      <w:rFonts w:ascii="Times New Roman"/>
                      <w:color w:val="231F20"/>
                      <w:w w:val="96"/>
                    </w:rPr>
                    <w:t>ratio</w:t>
                  </w:r>
                  <w:r>
                    <w:rPr>
                      <w:color w:val="231F20"/>
                      <w:spacing w:val="-50"/>
                      <w:w w:val="200"/>
                    </w:rPr>
                    <w:t>;</w:t>
                  </w:r>
                  <w:r>
                    <w:rPr>
                      <w:rFonts w:ascii="Times New Roman"/>
                      <w:color w:val="231F20"/>
                      <w:w w:val="96"/>
                    </w:rPr>
                    <w:t>locatio</w:t>
                  </w:r>
                  <w:r>
                    <w:rPr>
                      <w:rFonts w:ascii="Times New Roman"/>
                      <w:color w:val="231F20"/>
                      <w:spacing w:val="1"/>
                      <w:w w:val="96"/>
                    </w:rPr>
                    <w:t>n</w:t>
                  </w:r>
                  <w:r>
                    <w:rPr>
                      <w:color w:val="231F20"/>
                      <w:spacing w:val="-50"/>
                      <w:w w:val="200"/>
                    </w:rPr>
                    <w:t>;</w:t>
                  </w:r>
                  <w:r>
                    <w:rPr>
                      <w:rFonts w:ascii="Times New Roman"/>
                      <w:color w:val="231F20"/>
                      <w:w w:val="96"/>
                    </w:rPr>
                    <w:t>Karman</w:t>
                  </w:r>
                  <w:r>
                    <w:rPr>
                      <w:rFonts w:ascii="Times New Roman"/>
                      <w:color w:val="231F2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3"/>
                    </w:rPr>
                    <w:t>vortex</w:t>
                  </w:r>
                  <w:r>
                    <w:rPr>
                      <w:rFonts w:ascii="Times New Roman"/>
                      <w:color w:val="231F2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9"/>
                    </w:rPr>
                    <w:t>stree</w:t>
                  </w:r>
                  <w:r>
                    <w:rPr>
                      <w:rFonts w:ascii="Times New Roman"/>
                      <w:color w:val="231F20"/>
                      <w:spacing w:val="2"/>
                      <w:w w:val="99"/>
                    </w:rPr>
                    <w:t>t</w:t>
                  </w:r>
                  <w:r>
                    <w:rPr>
                      <w:color w:val="231F20"/>
                      <w:spacing w:val="-50"/>
                      <w:w w:val="200"/>
                    </w:rPr>
                    <w:t>;</w:t>
                  </w:r>
                  <w:r>
                    <w:rPr>
                      <w:rFonts w:ascii="Times New Roman"/>
                      <w:color w:val="231F20"/>
                      <w:w w:val="94"/>
                    </w:rPr>
                    <w:t>bluff</w:t>
                  </w:r>
                  <w:r>
                    <w:rPr>
                      <w:rFonts w:ascii="Times New Roman"/>
                      <w:color w:val="231F2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94"/>
                    </w:rPr>
                    <w:t>body</w:t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pt;margin-top:800.288025pt;width:42pt;height:12pt;mso-position-horizontal-relative:page;mso-position-vertical-relative:page;z-index:-50608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 w:cs="宋体" w:eastAsia="宋体"/>
                    </w:rPr>
                    <w:t>万方数据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196899pt;margin-top:85.377777pt;width:481.9pt;height:12pt;mso-position-horizontal-relative:page;mso-position-vertical-relative:page;z-index:-5058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12250" w:h="16500"/>
      <w:pgMar w:top="1560" w:bottom="0" w:left="8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宋体" w:hAnsi="宋体" w:eastAsia="宋体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eduzyl@163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 Administrator</dc:creator>
  <dc:subject>无命题1</dc:subject>
  <dc:title>2018-02.XB</dc:title>
  <dcterms:created xsi:type="dcterms:W3CDTF">2019-05-09T19:41:19Z</dcterms:created>
  <dcterms:modified xsi:type="dcterms:W3CDTF">2019-05-09T19:41:19Z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2018-02-24T00:00:00Z</vt:filetime>
  </property>
  <property fmtid="{D5CDD505-2E9C-101B-9397-08002B2CF9AE}" pid="3" name="Creator">
    <vt:lpwstr>方正飞翔6.0 书刊版</vt:lpwstr>
  </property>
  <property fmtid="{D5CDD505-2E9C-101B-9397-08002B2CF9AE}" pid="4" name="LastSaved">
    <vt:filetime>2019-05-09T00:00:00Z</vt:filetime>
  </property>
</Properties>
</file>